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8F4E45" w14:textId="77777777" w:rsidR="007A7496" w:rsidRPr="000C48B2" w:rsidRDefault="007A7496" w:rsidP="009755F2">
      <w:pPr>
        <w:spacing w:line="276" w:lineRule="auto"/>
        <w:jc w:val="center"/>
        <w:rPr>
          <w:sz w:val="26"/>
          <w:szCs w:val="26"/>
        </w:rPr>
      </w:pPr>
      <w:bookmarkStart w:id="0" w:name="_Hlk161577953"/>
      <w:bookmarkEnd w:id="0"/>
      <w:r w:rsidRPr="000C48B2">
        <w:rPr>
          <w:sz w:val="26"/>
          <w:szCs w:val="26"/>
        </w:rPr>
        <w:t>TRƯỜNG ĐẠI HỌC KIẾN TRÚC ĐÀ NẴNG</w:t>
      </w:r>
    </w:p>
    <w:p w14:paraId="43BAACBF" w14:textId="787339E8" w:rsidR="007A7496" w:rsidRPr="000C48B2" w:rsidRDefault="007A7496" w:rsidP="009755F2">
      <w:pPr>
        <w:spacing w:line="276" w:lineRule="auto"/>
        <w:jc w:val="center"/>
        <w:rPr>
          <w:sz w:val="26"/>
          <w:szCs w:val="26"/>
        </w:rPr>
      </w:pPr>
      <w:r w:rsidRPr="000C48B2">
        <w:rPr>
          <w:sz w:val="26"/>
          <w:szCs w:val="26"/>
        </w:rPr>
        <w:t xml:space="preserve">KHOA </w:t>
      </w:r>
      <w:r w:rsidR="00AB08D5" w:rsidRPr="000C48B2">
        <w:rPr>
          <w:sz w:val="26"/>
          <w:szCs w:val="26"/>
        </w:rPr>
        <w:t>CÔNG NGHỆ THÔNG TIN</w:t>
      </w:r>
    </w:p>
    <w:p w14:paraId="6B81E2A4" w14:textId="77777777" w:rsidR="007A7496" w:rsidRPr="000C48B2" w:rsidRDefault="007A7496" w:rsidP="009755F2">
      <w:pPr>
        <w:spacing w:line="276" w:lineRule="auto"/>
        <w:jc w:val="center"/>
        <w:rPr>
          <w:sz w:val="26"/>
          <w:szCs w:val="26"/>
        </w:rPr>
      </w:pPr>
      <w:r w:rsidRPr="000C48B2">
        <w:rPr>
          <w:sz w:val="26"/>
          <w:szCs w:val="26"/>
        </w:rPr>
        <w:t>-----</w:t>
      </w:r>
      <w:r w:rsidRPr="000C48B2">
        <w:rPr>
          <w:sz w:val="26"/>
          <w:szCs w:val="26"/>
        </w:rPr>
        <w:sym w:font="Wingdings 2" w:char="F065"/>
      </w:r>
      <w:r w:rsidRPr="000C48B2">
        <w:rPr>
          <w:sz w:val="26"/>
          <w:szCs w:val="26"/>
        </w:rPr>
        <w:sym w:font="Wingdings 2" w:char="F066"/>
      </w:r>
      <w:r w:rsidRPr="000C48B2">
        <w:rPr>
          <w:sz w:val="26"/>
          <w:szCs w:val="26"/>
        </w:rPr>
        <w:t xml:space="preserve"> </w:t>
      </w:r>
      <w:r w:rsidRPr="000C48B2">
        <w:rPr>
          <w:sz w:val="26"/>
          <w:szCs w:val="26"/>
        </w:rPr>
        <w:sym w:font="Wingdings" w:char="F026"/>
      </w:r>
      <w:r w:rsidRPr="000C48B2">
        <w:rPr>
          <w:sz w:val="26"/>
          <w:szCs w:val="26"/>
        </w:rPr>
        <w:t xml:space="preserve"> </w:t>
      </w:r>
      <w:r w:rsidRPr="000C48B2">
        <w:rPr>
          <w:sz w:val="26"/>
          <w:szCs w:val="26"/>
        </w:rPr>
        <w:sym w:font="Wingdings 2" w:char="F065"/>
      </w:r>
      <w:r w:rsidRPr="000C48B2">
        <w:rPr>
          <w:sz w:val="26"/>
          <w:szCs w:val="26"/>
        </w:rPr>
        <w:sym w:font="Wingdings 2" w:char="F066"/>
      </w:r>
      <w:r w:rsidRPr="000C48B2">
        <w:rPr>
          <w:sz w:val="26"/>
          <w:szCs w:val="26"/>
        </w:rPr>
        <w:t>-----</w:t>
      </w:r>
    </w:p>
    <w:p w14:paraId="70E0A3D0" w14:textId="77777777" w:rsidR="007A7496" w:rsidRPr="000C48B2" w:rsidRDefault="007A7496" w:rsidP="009755F2">
      <w:pPr>
        <w:spacing w:line="276" w:lineRule="auto"/>
        <w:jc w:val="center"/>
        <w:rPr>
          <w:sz w:val="26"/>
          <w:szCs w:val="26"/>
        </w:rPr>
      </w:pPr>
    </w:p>
    <w:p w14:paraId="74F954AD" w14:textId="77777777" w:rsidR="007A7496" w:rsidRPr="000C48B2" w:rsidRDefault="007A7496" w:rsidP="009755F2">
      <w:pPr>
        <w:spacing w:line="276" w:lineRule="auto"/>
        <w:jc w:val="center"/>
        <w:rPr>
          <w:sz w:val="26"/>
          <w:szCs w:val="26"/>
        </w:rPr>
      </w:pPr>
    </w:p>
    <w:p w14:paraId="1C326344" w14:textId="77777777" w:rsidR="007A7496" w:rsidRPr="000C48B2" w:rsidRDefault="007A7496" w:rsidP="009755F2">
      <w:pPr>
        <w:spacing w:line="276" w:lineRule="auto"/>
        <w:jc w:val="center"/>
        <w:rPr>
          <w:sz w:val="26"/>
          <w:szCs w:val="26"/>
        </w:rPr>
      </w:pPr>
      <w:r w:rsidRPr="000C48B2">
        <w:rPr>
          <w:noProof/>
          <w:sz w:val="26"/>
          <w:szCs w:val="26"/>
          <w:lang w:eastAsia="vi-VN"/>
        </w:rPr>
        <w:drawing>
          <wp:inline distT="0" distB="0" distL="0" distR="0" wp14:anchorId="575B2D0D" wp14:editId="4361B0EF">
            <wp:extent cx="1803657" cy="1803657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dhktd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657" cy="180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E944" w14:textId="77777777" w:rsidR="007A7496" w:rsidRPr="000C48B2" w:rsidRDefault="007A7496" w:rsidP="009755F2">
      <w:pPr>
        <w:spacing w:line="276" w:lineRule="auto"/>
        <w:jc w:val="center"/>
        <w:rPr>
          <w:sz w:val="26"/>
          <w:szCs w:val="26"/>
        </w:rPr>
      </w:pPr>
    </w:p>
    <w:p w14:paraId="0DFFAD13" w14:textId="77777777" w:rsidR="007A7496" w:rsidRPr="000C48B2" w:rsidRDefault="007A7496" w:rsidP="009755F2">
      <w:pPr>
        <w:spacing w:line="276" w:lineRule="auto"/>
        <w:jc w:val="center"/>
        <w:rPr>
          <w:sz w:val="26"/>
          <w:szCs w:val="26"/>
        </w:rPr>
      </w:pPr>
      <w:r w:rsidRPr="000C48B2">
        <w:rPr>
          <w:sz w:val="26"/>
          <w:szCs w:val="26"/>
        </w:rPr>
        <w:t>LẬP TRÌNH WEB</w:t>
      </w:r>
    </w:p>
    <w:p w14:paraId="249F5D70" w14:textId="77777777" w:rsidR="007A7496" w:rsidRPr="000C48B2" w:rsidRDefault="007A7496" w:rsidP="00DB734E">
      <w:pPr>
        <w:spacing w:line="276" w:lineRule="auto"/>
        <w:ind w:firstLine="720"/>
        <w:rPr>
          <w:b/>
          <w:sz w:val="26"/>
          <w:szCs w:val="26"/>
          <w:u w:val="single"/>
        </w:rPr>
      </w:pPr>
      <w:proofErr w:type="spellStart"/>
      <w:r w:rsidRPr="000C48B2">
        <w:rPr>
          <w:b/>
          <w:sz w:val="26"/>
          <w:szCs w:val="26"/>
          <w:u w:val="single"/>
        </w:rPr>
        <w:t>Đề</w:t>
      </w:r>
      <w:proofErr w:type="spellEnd"/>
      <w:r w:rsidRPr="000C48B2">
        <w:rPr>
          <w:b/>
          <w:sz w:val="26"/>
          <w:szCs w:val="26"/>
          <w:u w:val="single"/>
        </w:rPr>
        <w:t xml:space="preserve"> </w:t>
      </w:r>
      <w:proofErr w:type="spellStart"/>
      <w:r w:rsidRPr="000C48B2">
        <w:rPr>
          <w:b/>
          <w:sz w:val="26"/>
          <w:szCs w:val="26"/>
          <w:u w:val="single"/>
        </w:rPr>
        <w:t>tài</w:t>
      </w:r>
      <w:proofErr w:type="spellEnd"/>
      <w:r w:rsidRPr="000C48B2">
        <w:rPr>
          <w:b/>
          <w:sz w:val="26"/>
          <w:szCs w:val="26"/>
          <w:u w:val="single"/>
        </w:rPr>
        <w:t>:</w:t>
      </w:r>
    </w:p>
    <w:p w14:paraId="10D0599F" w14:textId="3A0230A3" w:rsidR="007A7496" w:rsidRPr="000C48B2" w:rsidRDefault="005E1C89" w:rsidP="009755F2">
      <w:pPr>
        <w:spacing w:line="276" w:lineRule="auto"/>
        <w:jc w:val="center"/>
        <w:rPr>
          <w:b/>
          <w:sz w:val="26"/>
          <w:szCs w:val="26"/>
        </w:rPr>
      </w:pPr>
      <w:r w:rsidRPr="000C48B2">
        <w:rPr>
          <w:b/>
          <w:sz w:val="26"/>
          <w:szCs w:val="26"/>
        </w:rPr>
        <w:t>BÁO CÁO</w:t>
      </w:r>
      <w:r w:rsidR="009964E8" w:rsidRPr="000C48B2">
        <w:rPr>
          <w:b/>
          <w:sz w:val="26"/>
          <w:szCs w:val="26"/>
        </w:rPr>
        <w:t xml:space="preserve"> </w:t>
      </w:r>
      <w:r w:rsidR="001D25EB" w:rsidRPr="000C48B2">
        <w:rPr>
          <w:b/>
          <w:sz w:val="26"/>
          <w:szCs w:val="26"/>
        </w:rPr>
        <w:t>CUỐI KỲ</w:t>
      </w:r>
    </w:p>
    <w:p w14:paraId="240AEAA0" w14:textId="6A572206" w:rsidR="007A7496" w:rsidRPr="000C48B2" w:rsidRDefault="007A7496" w:rsidP="009755F2">
      <w:pPr>
        <w:spacing w:line="276" w:lineRule="auto"/>
        <w:jc w:val="center"/>
        <w:rPr>
          <w:b/>
          <w:sz w:val="26"/>
          <w:szCs w:val="26"/>
        </w:rPr>
      </w:pPr>
      <w:proofErr w:type="spellStart"/>
      <w:r w:rsidRPr="000C48B2">
        <w:rPr>
          <w:b/>
          <w:sz w:val="26"/>
          <w:szCs w:val="26"/>
        </w:rPr>
        <w:t>Xây</w:t>
      </w:r>
      <w:proofErr w:type="spellEnd"/>
      <w:r w:rsidRPr="000C48B2">
        <w:rPr>
          <w:b/>
          <w:sz w:val="26"/>
          <w:szCs w:val="26"/>
        </w:rPr>
        <w:t xml:space="preserve"> </w:t>
      </w:r>
      <w:proofErr w:type="spellStart"/>
      <w:r w:rsidRPr="000C48B2">
        <w:rPr>
          <w:b/>
          <w:sz w:val="26"/>
          <w:szCs w:val="26"/>
        </w:rPr>
        <w:t>dựng</w:t>
      </w:r>
      <w:proofErr w:type="spellEnd"/>
      <w:r w:rsidRPr="000C48B2">
        <w:rPr>
          <w:b/>
          <w:sz w:val="26"/>
          <w:szCs w:val="26"/>
        </w:rPr>
        <w:t xml:space="preserve"> website </w:t>
      </w:r>
      <w:proofErr w:type="spellStart"/>
      <w:r w:rsidR="00C15AE2" w:rsidRPr="000C48B2">
        <w:rPr>
          <w:b/>
          <w:sz w:val="26"/>
          <w:szCs w:val="26"/>
        </w:rPr>
        <w:t>quản</w:t>
      </w:r>
      <w:proofErr w:type="spellEnd"/>
      <w:r w:rsidR="00C15AE2" w:rsidRPr="000C48B2">
        <w:rPr>
          <w:b/>
          <w:sz w:val="26"/>
          <w:szCs w:val="26"/>
        </w:rPr>
        <w:t xml:space="preserve"> </w:t>
      </w:r>
      <w:proofErr w:type="spellStart"/>
      <w:r w:rsidR="00C15AE2" w:rsidRPr="000C48B2">
        <w:rPr>
          <w:b/>
          <w:sz w:val="26"/>
          <w:szCs w:val="26"/>
        </w:rPr>
        <w:t>lý</w:t>
      </w:r>
      <w:proofErr w:type="spellEnd"/>
      <w:r w:rsidR="00C15AE2" w:rsidRPr="000C48B2">
        <w:rPr>
          <w:b/>
          <w:sz w:val="26"/>
          <w:szCs w:val="26"/>
        </w:rPr>
        <w:t xml:space="preserve"> </w:t>
      </w:r>
      <w:proofErr w:type="spellStart"/>
      <w:r w:rsidR="00C15AE2" w:rsidRPr="000C48B2">
        <w:rPr>
          <w:b/>
          <w:sz w:val="26"/>
          <w:szCs w:val="26"/>
        </w:rPr>
        <w:t>bán</w:t>
      </w:r>
      <w:proofErr w:type="spellEnd"/>
      <w:r w:rsidR="00C15AE2" w:rsidRPr="000C48B2">
        <w:rPr>
          <w:b/>
          <w:sz w:val="26"/>
          <w:szCs w:val="26"/>
        </w:rPr>
        <w:t xml:space="preserve"> </w:t>
      </w:r>
      <w:proofErr w:type="spellStart"/>
      <w:r w:rsidR="00C15AE2" w:rsidRPr="000C48B2">
        <w:rPr>
          <w:b/>
          <w:sz w:val="26"/>
          <w:szCs w:val="26"/>
        </w:rPr>
        <w:t>hàng</w:t>
      </w:r>
      <w:proofErr w:type="spellEnd"/>
      <w:r w:rsidR="00457733" w:rsidRPr="000C48B2">
        <w:rPr>
          <w:b/>
          <w:sz w:val="26"/>
          <w:szCs w:val="26"/>
        </w:rPr>
        <w:t xml:space="preserve"> </w:t>
      </w:r>
      <w:proofErr w:type="spellStart"/>
      <w:r w:rsidR="00457733" w:rsidRPr="000C48B2">
        <w:rPr>
          <w:b/>
          <w:sz w:val="26"/>
          <w:szCs w:val="26"/>
        </w:rPr>
        <w:t>tạp</w:t>
      </w:r>
      <w:proofErr w:type="spellEnd"/>
      <w:r w:rsidR="00457733" w:rsidRPr="000C48B2">
        <w:rPr>
          <w:b/>
          <w:sz w:val="26"/>
          <w:szCs w:val="26"/>
        </w:rPr>
        <w:t xml:space="preserve"> </w:t>
      </w:r>
      <w:proofErr w:type="spellStart"/>
      <w:r w:rsidR="00457733" w:rsidRPr="000C48B2">
        <w:rPr>
          <w:b/>
          <w:sz w:val="26"/>
          <w:szCs w:val="26"/>
        </w:rPr>
        <w:t>hóa</w:t>
      </w:r>
      <w:proofErr w:type="spellEnd"/>
      <w:r w:rsidRPr="000C48B2">
        <w:rPr>
          <w:b/>
          <w:sz w:val="26"/>
          <w:szCs w:val="26"/>
        </w:rPr>
        <w:t xml:space="preserve"> </w:t>
      </w:r>
      <w:proofErr w:type="spellStart"/>
      <w:r w:rsidRPr="000C48B2">
        <w:rPr>
          <w:b/>
          <w:sz w:val="26"/>
          <w:szCs w:val="26"/>
        </w:rPr>
        <w:t>bằng</w:t>
      </w:r>
      <w:proofErr w:type="spellEnd"/>
      <w:r w:rsidRPr="000C48B2">
        <w:rPr>
          <w:b/>
          <w:sz w:val="26"/>
          <w:szCs w:val="26"/>
        </w:rPr>
        <w:t xml:space="preserve"> </w:t>
      </w:r>
      <w:r w:rsidR="009964E8" w:rsidRPr="000C48B2">
        <w:rPr>
          <w:b/>
          <w:sz w:val="26"/>
          <w:szCs w:val="26"/>
        </w:rPr>
        <w:t>ASP .Net MVC</w:t>
      </w:r>
    </w:p>
    <w:p w14:paraId="51D7C900" w14:textId="77777777" w:rsidR="007A7496" w:rsidRPr="000C48B2" w:rsidRDefault="007A7496" w:rsidP="00950B43">
      <w:pPr>
        <w:spacing w:line="276" w:lineRule="auto"/>
        <w:jc w:val="both"/>
        <w:rPr>
          <w:b/>
          <w:sz w:val="26"/>
          <w:szCs w:val="26"/>
        </w:rPr>
      </w:pPr>
    </w:p>
    <w:tbl>
      <w:tblPr>
        <w:tblStyle w:val="TableGrid"/>
        <w:tblpPr w:leftFromText="180" w:rightFromText="180" w:vertAnchor="text" w:horzAnchor="margin" w:tblpXSpec="center" w:tblpY="385"/>
        <w:tblW w:w="72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2"/>
        <w:gridCol w:w="4533"/>
      </w:tblGrid>
      <w:tr w:rsidR="007A7496" w:rsidRPr="000C48B2" w14:paraId="42902E59" w14:textId="77777777" w:rsidTr="0041270F">
        <w:trPr>
          <w:trHeight w:val="559"/>
        </w:trPr>
        <w:tc>
          <w:tcPr>
            <w:tcW w:w="2692" w:type="dxa"/>
          </w:tcPr>
          <w:p w14:paraId="5E46ECC6" w14:textId="77777777" w:rsidR="007A7496" w:rsidRPr="000C48B2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0C48B2">
              <w:rPr>
                <w:sz w:val="26"/>
                <w:szCs w:val="26"/>
                <w:lang w:val="en-US"/>
              </w:rPr>
              <w:t xml:space="preserve">Sinh </w:t>
            </w:r>
            <w:proofErr w:type="spellStart"/>
            <w:r w:rsidRPr="000C48B2">
              <w:rPr>
                <w:sz w:val="26"/>
                <w:szCs w:val="26"/>
                <w:lang w:val="en-US"/>
              </w:rPr>
              <w:t>viên</w:t>
            </w:r>
            <w:proofErr w:type="spellEnd"/>
            <w:r w:rsidRPr="000C48B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C48B2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0C48B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C48B2">
              <w:rPr>
                <w:sz w:val="26"/>
                <w:szCs w:val="26"/>
                <w:lang w:val="en-US"/>
              </w:rPr>
              <w:t>hiện</w:t>
            </w:r>
            <w:proofErr w:type="spellEnd"/>
          </w:p>
        </w:tc>
        <w:tc>
          <w:tcPr>
            <w:tcW w:w="4533" w:type="dxa"/>
          </w:tcPr>
          <w:p w14:paraId="61F657B9" w14:textId="77777777" w:rsidR="007A7496" w:rsidRPr="000C48B2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0C48B2">
              <w:rPr>
                <w:sz w:val="26"/>
                <w:szCs w:val="26"/>
                <w:lang w:val="en-US"/>
              </w:rPr>
              <w:t>: DƯ THỊ ÁNH TUYẾT</w:t>
            </w:r>
          </w:p>
        </w:tc>
      </w:tr>
      <w:tr w:rsidR="007A7496" w:rsidRPr="000C48B2" w14:paraId="580CC2A5" w14:textId="77777777" w:rsidTr="0041270F">
        <w:trPr>
          <w:trHeight w:val="566"/>
        </w:trPr>
        <w:tc>
          <w:tcPr>
            <w:tcW w:w="2692" w:type="dxa"/>
          </w:tcPr>
          <w:p w14:paraId="304ED384" w14:textId="77777777" w:rsidR="007A7496" w:rsidRPr="000C48B2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0C48B2">
              <w:rPr>
                <w:sz w:val="26"/>
                <w:szCs w:val="26"/>
                <w:lang w:val="en-US"/>
              </w:rPr>
              <w:t>MSSV</w:t>
            </w:r>
          </w:p>
        </w:tc>
        <w:tc>
          <w:tcPr>
            <w:tcW w:w="4533" w:type="dxa"/>
          </w:tcPr>
          <w:p w14:paraId="5B1537DB" w14:textId="77777777" w:rsidR="007A7496" w:rsidRPr="000C48B2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0C48B2">
              <w:rPr>
                <w:sz w:val="26"/>
                <w:szCs w:val="26"/>
                <w:lang w:val="en-US"/>
              </w:rPr>
              <w:t>: 2151220197</w:t>
            </w:r>
          </w:p>
        </w:tc>
      </w:tr>
      <w:tr w:rsidR="007A7496" w:rsidRPr="000C48B2" w14:paraId="39E04830" w14:textId="77777777" w:rsidTr="0041270F">
        <w:trPr>
          <w:trHeight w:val="548"/>
        </w:trPr>
        <w:tc>
          <w:tcPr>
            <w:tcW w:w="2692" w:type="dxa"/>
          </w:tcPr>
          <w:p w14:paraId="7C9417F8" w14:textId="77777777" w:rsidR="007A7496" w:rsidRPr="000C48B2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0C48B2">
              <w:rPr>
                <w:sz w:val="26"/>
                <w:szCs w:val="26"/>
                <w:lang w:val="en-US"/>
              </w:rPr>
              <w:t>Lớp</w:t>
            </w:r>
            <w:proofErr w:type="spellEnd"/>
          </w:p>
        </w:tc>
        <w:tc>
          <w:tcPr>
            <w:tcW w:w="4533" w:type="dxa"/>
          </w:tcPr>
          <w:p w14:paraId="586871BD" w14:textId="77777777" w:rsidR="007A7496" w:rsidRPr="000C48B2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0C48B2">
              <w:rPr>
                <w:sz w:val="26"/>
                <w:szCs w:val="26"/>
                <w:lang w:val="en-US"/>
              </w:rPr>
              <w:t xml:space="preserve">: 21CT4 </w:t>
            </w:r>
          </w:p>
        </w:tc>
      </w:tr>
      <w:tr w:rsidR="007A7496" w:rsidRPr="000C48B2" w14:paraId="0F67C2EC" w14:textId="77777777" w:rsidTr="0041270F">
        <w:trPr>
          <w:trHeight w:val="983"/>
        </w:trPr>
        <w:tc>
          <w:tcPr>
            <w:tcW w:w="2692" w:type="dxa"/>
          </w:tcPr>
          <w:p w14:paraId="6C3E1BD2" w14:textId="77777777" w:rsidR="007A7496" w:rsidRPr="000C48B2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0C48B2">
              <w:rPr>
                <w:sz w:val="26"/>
                <w:szCs w:val="26"/>
                <w:lang w:val="en-US"/>
              </w:rPr>
              <w:t>Giáo</w:t>
            </w:r>
            <w:proofErr w:type="spellEnd"/>
            <w:r w:rsidRPr="000C48B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C48B2">
              <w:rPr>
                <w:sz w:val="26"/>
                <w:szCs w:val="26"/>
                <w:lang w:val="en-US"/>
              </w:rPr>
              <w:t>viên</w:t>
            </w:r>
            <w:proofErr w:type="spellEnd"/>
            <w:r w:rsidRPr="000C48B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C48B2">
              <w:rPr>
                <w:sz w:val="26"/>
                <w:szCs w:val="26"/>
                <w:lang w:val="en-US"/>
              </w:rPr>
              <w:t>hướng</w:t>
            </w:r>
            <w:proofErr w:type="spellEnd"/>
            <w:r w:rsidRPr="000C48B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C48B2">
              <w:rPr>
                <w:sz w:val="26"/>
                <w:szCs w:val="26"/>
                <w:lang w:val="en-US"/>
              </w:rPr>
              <w:t>dẫn</w:t>
            </w:r>
            <w:proofErr w:type="spellEnd"/>
            <w:r w:rsidRPr="000C48B2">
              <w:rPr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4533" w:type="dxa"/>
          </w:tcPr>
          <w:p w14:paraId="25BE44F2" w14:textId="77777777" w:rsidR="007A7496" w:rsidRPr="000C48B2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0C48B2">
              <w:rPr>
                <w:sz w:val="26"/>
                <w:szCs w:val="26"/>
                <w:lang w:val="en-US"/>
              </w:rPr>
              <w:t>: TS. NGUYỄN NĂNG HÙNG VÂN</w:t>
            </w:r>
          </w:p>
        </w:tc>
      </w:tr>
      <w:tr w:rsidR="007A7496" w:rsidRPr="000C48B2" w14:paraId="0DBCD410" w14:textId="77777777" w:rsidTr="0041270F">
        <w:trPr>
          <w:trHeight w:val="416"/>
        </w:trPr>
        <w:tc>
          <w:tcPr>
            <w:tcW w:w="7225" w:type="dxa"/>
            <w:gridSpan w:val="2"/>
          </w:tcPr>
          <w:p w14:paraId="1AAD8465" w14:textId="77777777" w:rsidR="007A7496" w:rsidRPr="000C48B2" w:rsidRDefault="007A7496" w:rsidP="000A320F">
            <w:pPr>
              <w:spacing w:line="276" w:lineRule="auto"/>
              <w:jc w:val="center"/>
              <w:rPr>
                <w:sz w:val="26"/>
                <w:szCs w:val="26"/>
                <w:lang w:val="en-US"/>
              </w:rPr>
            </w:pPr>
            <w:proofErr w:type="spellStart"/>
            <w:r w:rsidRPr="000C48B2">
              <w:rPr>
                <w:sz w:val="26"/>
                <w:szCs w:val="26"/>
                <w:lang w:val="en-US"/>
              </w:rPr>
              <w:t>Đà</w:t>
            </w:r>
            <w:proofErr w:type="spellEnd"/>
            <w:r w:rsidRPr="000C48B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C48B2">
              <w:rPr>
                <w:sz w:val="26"/>
                <w:szCs w:val="26"/>
                <w:lang w:val="en-US"/>
              </w:rPr>
              <w:t>Nẵng</w:t>
            </w:r>
            <w:proofErr w:type="spellEnd"/>
            <w:r w:rsidRPr="000C48B2">
              <w:rPr>
                <w:sz w:val="26"/>
                <w:szCs w:val="26"/>
                <w:lang w:val="en-US"/>
              </w:rPr>
              <w:t xml:space="preserve"> - 2024</w:t>
            </w:r>
          </w:p>
        </w:tc>
      </w:tr>
    </w:tbl>
    <w:p w14:paraId="20201439" w14:textId="77777777" w:rsidR="007A7496" w:rsidRPr="000C48B2" w:rsidRDefault="007A7496" w:rsidP="00950B43">
      <w:pPr>
        <w:spacing w:line="276" w:lineRule="auto"/>
        <w:jc w:val="both"/>
        <w:rPr>
          <w:b/>
          <w:sz w:val="26"/>
          <w:szCs w:val="26"/>
        </w:rPr>
      </w:pPr>
    </w:p>
    <w:p w14:paraId="09B4A135" w14:textId="77777777" w:rsidR="007A7496" w:rsidRPr="000C48B2" w:rsidRDefault="007A7496" w:rsidP="00950B43">
      <w:pPr>
        <w:spacing w:line="276" w:lineRule="auto"/>
        <w:jc w:val="both"/>
        <w:rPr>
          <w:b/>
          <w:sz w:val="26"/>
          <w:szCs w:val="26"/>
        </w:rPr>
      </w:pPr>
    </w:p>
    <w:p w14:paraId="71992134" w14:textId="77777777" w:rsidR="007A7496" w:rsidRPr="000C48B2" w:rsidRDefault="007A7496" w:rsidP="00950B43">
      <w:pPr>
        <w:spacing w:line="276" w:lineRule="auto"/>
        <w:jc w:val="both"/>
        <w:rPr>
          <w:b/>
          <w:sz w:val="26"/>
          <w:szCs w:val="26"/>
        </w:rPr>
      </w:pPr>
    </w:p>
    <w:p w14:paraId="1A9BB583" w14:textId="77777777" w:rsidR="007A7496" w:rsidRPr="000C48B2" w:rsidRDefault="007A7496" w:rsidP="00950B43">
      <w:pPr>
        <w:spacing w:line="276" w:lineRule="auto"/>
        <w:jc w:val="both"/>
        <w:rPr>
          <w:sz w:val="26"/>
          <w:szCs w:val="26"/>
        </w:rPr>
      </w:pPr>
    </w:p>
    <w:p w14:paraId="628F3289" w14:textId="77777777" w:rsidR="007A7496" w:rsidRPr="000C48B2" w:rsidRDefault="007A7496" w:rsidP="00950B43">
      <w:pPr>
        <w:spacing w:line="276" w:lineRule="auto"/>
        <w:jc w:val="both"/>
        <w:rPr>
          <w:sz w:val="26"/>
          <w:szCs w:val="26"/>
        </w:rPr>
      </w:pPr>
    </w:p>
    <w:p w14:paraId="2A92AAB5" w14:textId="77777777" w:rsidR="007A7496" w:rsidRPr="000C48B2" w:rsidRDefault="007A7496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57AB9BAC" w14:textId="77777777" w:rsidR="007A7496" w:rsidRPr="000C48B2" w:rsidRDefault="007A7496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6D7FFEFB" w14:textId="77777777" w:rsidR="007A7496" w:rsidRPr="000C48B2" w:rsidRDefault="007A7496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71A0AF72" w14:textId="77777777" w:rsidR="006D41ED" w:rsidRPr="000C48B2" w:rsidRDefault="006D41ED" w:rsidP="00932D09">
      <w:pPr>
        <w:pStyle w:val="Heading1"/>
        <w:jc w:val="center"/>
        <w:rPr>
          <w:sz w:val="26"/>
          <w:szCs w:val="26"/>
        </w:rPr>
        <w:sectPr w:rsidR="006D41ED" w:rsidRPr="000C48B2" w:rsidSect="00502434">
          <w:footerReference w:type="default" r:id="rId9"/>
          <w:footerReference w:type="first" r:id="rId10"/>
          <w:type w:val="continuous"/>
          <w:pgSz w:w="12240" w:h="15840"/>
          <w:pgMar w:top="1134" w:right="1134" w:bottom="1134" w:left="1701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  <w:titlePg/>
          <w:docGrid w:linePitch="381"/>
        </w:sectPr>
      </w:pPr>
    </w:p>
    <w:p w14:paraId="51D511E0" w14:textId="77777777" w:rsidR="00F34DC3" w:rsidRPr="000C48B2" w:rsidRDefault="00F34DC3" w:rsidP="00932D09">
      <w:pPr>
        <w:pStyle w:val="Heading1"/>
        <w:jc w:val="center"/>
        <w:rPr>
          <w:sz w:val="26"/>
          <w:szCs w:val="26"/>
        </w:rPr>
      </w:pPr>
    </w:p>
    <w:p w14:paraId="351663DC" w14:textId="77777777" w:rsidR="006D41ED" w:rsidRPr="000C48B2" w:rsidRDefault="006D41ED" w:rsidP="006D41ED">
      <w:pPr>
        <w:rPr>
          <w:sz w:val="26"/>
          <w:szCs w:val="26"/>
        </w:rPr>
        <w:sectPr w:rsidR="006D41ED" w:rsidRPr="000C48B2" w:rsidSect="00502434">
          <w:headerReference w:type="default" r:id="rId11"/>
          <w:type w:val="continuous"/>
          <w:pgSz w:w="12240" w:h="15840"/>
          <w:pgMar w:top="1134" w:right="1134" w:bottom="1134" w:left="1701" w:header="720" w:footer="720" w:gutter="0"/>
          <w:pgNumType w:start="1"/>
          <w:cols w:space="720"/>
          <w:docGrid w:linePitch="381"/>
        </w:sectPr>
      </w:pPr>
    </w:p>
    <w:p w14:paraId="3A1EDAFA" w14:textId="77777777" w:rsidR="00932D09" w:rsidRPr="000C48B2" w:rsidRDefault="00932D09" w:rsidP="00932D09">
      <w:pPr>
        <w:pStyle w:val="Heading1"/>
        <w:jc w:val="center"/>
        <w:rPr>
          <w:sz w:val="26"/>
          <w:szCs w:val="26"/>
        </w:rPr>
      </w:pPr>
      <w:bookmarkStart w:id="1" w:name="_Toc165293837"/>
      <w:r w:rsidRPr="000C48B2">
        <w:rPr>
          <w:sz w:val="26"/>
          <w:szCs w:val="26"/>
        </w:rPr>
        <w:lastRenderedPageBreak/>
        <w:t>MỞ ĐẦU</w:t>
      </w:r>
      <w:bookmarkEnd w:id="1"/>
    </w:p>
    <w:p w14:paraId="4CC36A3B" w14:textId="77777777" w:rsidR="00932D09" w:rsidRPr="000C48B2" w:rsidRDefault="00932D09" w:rsidP="00932D09">
      <w:pPr>
        <w:spacing w:line="276" w:lineRule="auto"/>
        <w:jc w:val="both"/>
        <w:rPr>
          <w:sz w:val="26"/>
          <w:szCs w:val="26"/>
        </w:rPr>
      </w:pPr>
    </w:p>
    <w:p w14:paraId="7FCF4939" w14:textId="77777777" w:rsidR="00932D09" w:rsidRPr="000C48B2" w:rsidRDefault="00932D09" w:rsidP="00932D09">
      <w:pPr>
        <w:spacing w:line="276" w:lineRule="auto"/>
        <w:ind w:firstLine="720"/>
        <w:jc w:val="both"/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Ngày</w:t>
      </w:r>
      <w:proofErr w:type="spellEnd"/>
      <w:r w:rsidRPr="000C48B2">
        <w:rPr>
          <w:sz w:val="26"/>
          <w:szCs w:val="26"/>
        </w:rPr>
        <w:t xml:space="preserve"> nay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cuộc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sống</w:t>
      </w:r>
      <w:proofErr w:type="spellEnd"/>
      <w:r w:rsidRPr="000C48B2">
        <w:rPr>
          <w:sz w:val="26"/>
          <w:szCs w:val="26"/>
        </w:rPr>
        <w:t xml:space="preserve"> 4.0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chúng</w:t>
      </w:r>
      <w:proofErr w:type="spellEnd"/>
      <w:r w:rsidRPr="000C48B2">
        <w:rPr>
          <w:sz w:val="26"/>
          <w:szCs w:val="26"/>
        </w:rPr>
        <w:t xml:space="preserve"> ta </w:t>
      </w:r>
      <w:proofErr w:type="spellStart"/>
      <w:r w:rsidRPr="000C48B2">
        <w:rPr>
          <w:sz w:val="26"/>
          <w:szCs w:val="26"/>
        </w:rPr>
        <w:t>gần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như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không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thiếu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những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niệm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liên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quan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đến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công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nghệ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tin, </w:t>
      </w:r>
      <w:proofErr w:type="spellStart"/>
      <w:r w:rsidRPr="000C48B2">
        <w:rPr>
          <w:sz w:val="26"/>
          <w:szCs w:val="26"/>
        </w:rPr>
        <w:t>từ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phương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tiện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truyền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xã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hội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đến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lĩnh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vực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kinh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doanh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proofErr w:type="gramStart"/>
      <w:r w:rsidRPr="000C48B2">
        <w:rPr>
          <w:sz w:val="26"/>
          <w:szCs w:val="26"/>
        </w:rPr>
        <w:t>…..</w:t>
      </w:r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Mọi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thứ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đều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những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mềm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cũng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như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công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nghệ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</w:t>
      </w:r>
      <w:proofErr w:type="spellStart"/>
      <w:r w:rsidRPr="000C48B2">
        <w:rPr>
          <w:sz w:val="26"/>
          <w:szCs w:val="26"/>
        </w:rPr>
        <w:t>đễ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hỗ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nâng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cao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phát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vững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mạnh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hơn</w:t>
      </w:r>
      <w:proofErr w:type="spellEnd"/>
      <w:r w:rsidRPr="000C48B2">
        <w:rPr>
          <w:sz w:val="26"/>
          <w:szCs w:val="26"/>
        </w:rPr>
        <w:t>.</w:t>
      </w:r>
    </w:p>
    <w:p w14:paraId="49876C2F" w14:textId="76059483" w:rsidR="007572DA" w:rsidRPr="000C48B2" w:rsidRDefault="007572DA" w:rsidP="00932D09">
      <w:pPr>
        <w:spacing w:line="276" w:lineRule="auto"/>
        <w:ind w:firstLine="720"/>
        <w:jc w:val="both"/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Với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sự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ra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đời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website </w:t>
      </w:r>
      <w:proofErr w:type="spellStart"/>
      <w:r w:rsidRPr="000C48B2">
        <w:rPr>
          <w:sz w:val="26"/>
          <w:szCs w:val="26"/>
        </w:rPr>
        <w:t>bán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qua </w:t>
      </w:r>
      <w:proofErr w:type="spellStart"/>
      <w:r w:rsidRPr="000C48B2">
        <w:rPr>
          <w:sz w:val="26"/>
          <w:szCs w:val="26"/>
        </w:rPr>
        <w:t>mạng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mọi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người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mọi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thứ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mọi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lúc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mọi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không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phải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tận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.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Những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vấn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đề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khai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quát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nêu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trên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cho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thấy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rằng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kinh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doanh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theo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mạng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là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mô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hình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kinh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doanh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tuy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khá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mới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mẻ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nhưng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nó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đang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tồn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tại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như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một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vấn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đề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nhạy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cảm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và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nóng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bỏng</w:t>
      </w:r>
      <w:proofErr w:type="spellEnd"/>
      <w:r w:rsidR="00A87F8B" w:rsidRPr="000C48B2">
        <w:rPr>
          <w:sz w:val="26"/>
          <w:szCs w:val="26"/>
        </w:rPr>
        <w:t xml:space="preserve">. </w:t>
      </w:r>
      <w:proofErr w:type="spellStart"/>
      <w:r w:rsidRPr="000C48B2">
        <w:rPr>
          <w:sz w:val="26"/>
          <w:szCs w:val="26"/>
        </w:rPr>
        <w:t>Vì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vậy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kinh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doanh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theo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mạng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quan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tâm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thích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đáng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nghiên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cứu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về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thiết</w:t>
      </w:r>
      <w:proofErr w:type="spellEnd"/>
      <w:r w:rsidRPr="000C48B2">
        <w:rPr>
          <w:sz w:val="26"/>
          <w:szCs w:val="26"/>
        </w:rPr>
        <w:t xml:space="preserve">. </w:t>
      </w:r>
      <w:proofErr w:type="spellStart"/>
      <w:r w:rsidRPr="000C48B2">
        <w:rPr>
          <w:sz w:val="26"/>
          <w:szCs w:val="26"/>
        </w:rPr>
        <w:t>Vì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thế</w:t>
      </w:r>
      <w:proofErr w:type="spellEnd"/>
      <w:r w:rsidRPr="000C48B2">
        <w:rPr>
          <w:sz w:val="26"/>
          <w:szCs w:val="26"/>
        </w:rPr>
        <w:t xml:space="preserve"> ,</w:t>
      </w:r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đề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tài</w:t>
      </w:r>
      <w:proofErr w:type="spellEnd"/>
      <w:r w:rsidRPr="000C48B2">
        <w:rPr>
          <w:sz w:val="26"/>
          <w:szCs w:val="26"/>
        </w:rPr>
        <w:t xml:space="preserve"> “</w:t>
      </w:r>
      <w:proofErr w:type="spellStart"/>
      <w:r w:rsidRPr="000C48B2">
        <w:rPr>
          <w:sz w:val="26"/>
          <w:szCs w:val="26"/>
        </w:rPr>
        <w:t>Xây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dựng</w:t>
      </w:r>
      <w:proofErr w:type="spellEnd"/>
      <w:r w:rsidRPr="000C48B2">
        <w:rPr>
          <w:sz w:val="26"/>
          <w:szCs w:val="26"/>
        </w:rPr>
        <w:t xml:space="preserve"> website </w:t>
      </w:r>
      <w:proofErr w:type="spellStart"/>
      <w:r w:rsidRPr="000C48B2">
        <w:rPr>
          <w:sz w:val="26"/>
          <w:szCs w:val="26"/>
        </w:rPr>
        <w:t>bán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bằng</w:t>
      </w:r>
      <w:proofErr w:type="spellEnd"/>
      <w:r w:rsidRPr="000C48B2">
        <w:rPr>
          <w:sz w:val="26"/>
          <w:szCs w:val="26"/>
        </w:rPr>
        <w:t xml:space="preserve"> ASP.Net”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chọn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làm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đề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tài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nghiên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cứu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em</w:t>
      </w:r>
      <w:proofErr w:type="spellEnd"/>
      <w:r w:rsidRPr="000C48B2">
        <w:rPr>
          <w:sz w:val="26"/>
          <w:szCs w:val="26"/>
        </w:rPr>
        <w:t>.</w:t>
      </w:r>
    </w:p>
    <w:p w14:paraId="7E2FAEDF" w14:textId="23FB3B77" w:rsidR="00932D09" w:rsidRPr="000C48B2" w:rsidRDefault="00932D09" w:rsidP="00932D09">
      <w:pPr>
        <w:spacing w:line="276" w:lineRule="auto"/>
        <w:ind w:firstLine="720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 </w:t>
      </w:r>
      <w:proofErr w:type="spellStart"/>
      <w:r w:rsidR="007572DA" w:rsidRPr="000C48B2">
        <w:rPr>
          <w:sz w:val="26"/>
          <w:szCs w:val="26"/>
        </w:rPr>
        <w:t>C</w:t>
      </w:r>
      <w:r w:rsidRPr="000C48B2">
        <w:rPr>
          <w:sz w:val="26"/>
          <w:szCs w:val="26"/>
        </w:rPr>
        <w:t>hương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tình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mềm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trình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bằng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ngôn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trình</w:t>
      </w:r>
      <w:proofErr w:type="spellEnd"/>
      <w:r w:rsidRPr="000C48B2">
        <w:rPr>
          <w:sz w:val="26"/>
          <w:szCs w:val="26"/>
        </w:rPr>
        <w:t xml:space="preserve"> C#, .Net </w:t>
      </w:r>
      <w:proofErr w:type="spellStart"/>
      <w:r w:rsidRPr="000C48B2">
        <w:rPr>
          <w:sz w:val="26"/>
          <w:szCs w:val="26"/>
        </w:rPr>
        <w:t>chạy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trên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nền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NetFramework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nối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bằng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SQL. </w:t>
      </w:r>
      <w:proofErr w:type="spellStart"/>
      <w:r w:rsidRPr="000C48B2">
        <w:rPr>
          <w:sz w:val="26"/>
          <w:szCs w:val="26"/>
        </w:rPr>
        <w:t>Phần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mềm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này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>,…</w:t>
      </w:r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onl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dễ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dàng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nhanh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chóng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hiệu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</w:t>
      </w:r>
      <w:proofErr w:type="spellEnd"/>
      <w:r w:rsidRPr="000C48B2">
        <w:rPr>
          <w:sz w:val="26"/>
          <w:szCs w:val="26"/>
        </w:rPr>
        <w:t xml:space="preserve"> .</w:t>
      </w:r>
    </w:p>
    <w:p w14:paraId="47FF0B08" w14:textId="34C691B5" w:rsidR="00115D7D" w:rsidRPr="000C48B2" w:rsidRDefault="00115D7D" w:rsidP="00115D7D">
      <w:pPr>
        <w:spacing w:line="276" w:lineRule="auto"/>
        <w:ind w:firstLine="720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Báo </w:t>
      </w:r>
      <w:proofErr w:type="spellStart"/>
      <w:r w:rsidRPr="000C48B2">
        <w:rPr>
          <w:sz w:val="26"/>
          <w:szCs w:val="26"/>
        </w:rPr>
        <w:t>cáo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cuối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gồm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chương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sau</w:t>
      </w:r>
      <w:proofErr w:type="spellEnd"/>
      <w:r w:rsidRPr="000C48B2">
        <w:rPr>
          <w:sz w:val="26"/>
          <w:szCs w:val="26"/>
        </w:rPr>
        <w:t xml:space="preserve">: </w:t>
      </w:r>
      <w:proofErr w:type="spellStart"/>
      <w:r w:rsidRPr="000C48B2">
        <w:rPr>
          <w:sz w:val="26"/>
          <w:szCs w:val="26"/>
        </w:rPr>
        <w:t>Chương</w:t>
      </w:r>
      <w:proofErr w:type="spellEnd"/>
      <w:r w:rsidRPr="000C48B2">
        <w:rPr>
          <w:sz w:val="26"/>
          <w:szCs w:val="26"/>
        </w:rPr>
        <w:t xml:space="preserve"> </w:t>
      </w:r>
      <w:proofErr w:type="gramStart"/>
      <w:r w:rsidRPr="000C48B2">
        <w:rPr>
          <w:sz w:val="26"/>
          <w:szCs w:val="26"/>
        </w:rPr>
        <w:t>I :</w:t>
      </w:r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tìm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về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ngôn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trình</w:t>
      </w:r>
      <w:proofErr w:type="spellEnd"/>
      <w:r w:rsidRPr="000C48B2">
        <w:rPr>
          <w:sz w:val="26"/>
          <w:szCs w:val="26"/>
        </w:rPr>
        <w:t xml:space="preserve"> C#, .NET , </w:t>
      </w:r>
      <w:proofErr w:type="spellStart"/>
      <w:r w:rsidR="00E2037B" w:rsidRPr="000C48B2">
        <w:rPr>
          <w:sz w:val="26"/>
          <w:szCs w:val="26"/>
        </w:rPr>
        <w:t>hệ</w:t>
      </w:r>
      <w:proofErr w:type="spellEnd"/>
      <w:r w:rsidR="00E2037B" w:rsidRPr="000C48B2">
        <w:rPr>
          <w:sz w:val="26"/>
          <w:szCs w:val="26"/>
        </w:rPr>
        <w:t xml:space="preserve"> </w:t>
      </w:r>
      <w:proofErr w:type="spellStart"/>
      <w:r w:rsidR="00E2037B" w:rsidRPr="000C48B2">
        <w:rPr>
          <w:sz w:val="26"/>
          <w:szCs w:val="26"/>
        </w:rPr>
        <w:t>cơ</w:t>
      </w:r>
      <w:proofErr w:type="spellEnd"/>
      <w:r w:rsidR="00E2037B" w:rsidRPr="000C48B2">
        <w:rPr>
          <w:sz w:val="26"/>
          <w:szCs w:val="26"/>
        </w:rPr>
        <w:t xml:space="preserve"> </w:t>
      </w:r>
      <w:proofErr w:type="spellStart"/>
      <w:r w:rsidR="00E2037B" w:rsidRPr="000C48B2">
        <w:rPr>
          <w:sz w:val="26"/>
          <w:szCs w:val="26"/>
        </w:rPr>
        <w:t>sở</w:t>
      </w:r>
      <w:proofErr w:type="spellEnd"/>
      <w:r w:rsidR="00E2037B" w:rsidRPr="000C48B2">
        <w:rPr>
          <w:sz w:val="26"/>
          <w:szCs w:val="26"/>
        </w:rPr>
        <w:t xml:space="preserve"> </w:t>
      </w:r>
      <w:proofErr w:type="spellStart"/>
      <w:r w:rsidR="00E2037B" w:rsidRPr="000C48B2">
        <w:rPr>
          <w:sz w:val="26"/>
          <w:szCs w:val="26"/>
        </w:rPr>
        <w:t>dữ</w:t>
      </w:r>
      <w:proofErr w:type="spellEnd"/>
      <w:r w:rsidR="00E2037B" w:rsidRPr="000C48B2">
        <w:rPr>
          <w:sz w:val="26"/>
          <w:szCs w:val="26"/>
        </w:rPr>
        <w:t xml:space="preserve"> </w:t>
      </w:r>
      <w:proofErr w:type="spellStart"/>
      <w:r w:rsidR="00E2037B"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SQL. </w:t>
      </w:r>
      <w:proofErr w:type="spellStart"/>
      <w:r w:rsidRPr="000C48B2">
        <w:rPr>
          <w:sz w:val="26"/>
          <w:szCs w:val="26"/>
        </w:rPr>
        <w:t>Chương</w:t>
      </w:r>
      <w:proofErr w:type="spellEnd"/>
      <w:r w:rsidRPr="000C48B2">
        <w:rPr>
          <w:sz w:val="26"/>
          <w:szCs w:val="26"/>
        </w:rPr>
        <w:t xml:space="preserve"> </w:t>
      </w:r>
      <w:proofErr w:type="gramStart"/>
      <w:r w:rsidRPr="000C48B2">
        <w:rPr>
          <w:sz w:val="26"/>
          <w:szCs w:val="26"/>
        </w:rPr>
        <w:t xml:space="preserve">II </w:t>
      </w:r>
      <w:r w:rsidR="0019661B" w:rsidRPr="000C48B2">
        <w:rPr>
          <w:sz w:val="26"/>
          <w:szCs w:val="26"/>
        </w:rPr>
        <w:t>:</w:t>
      </w:r>
      <w:proofErr w:type="gramEnd"/>
      <w:r w:rsidR="0019661B" w:rsidRPr="000C48B2">
        <w:rPr>
          <w:sz w:val="26"/>
          <w:szCs w:val="26"/>
        </w:rPr>
        <w:t xml:space="preserve"> </w:t>
      </w:r>
      <w:proofErr w:type="spellStart"/>
      <w:r w:rsidR="0019661B" w:rsidRPr="000C48B2">
        <w:rPr>
          <w:sz w:val="26"/>
          <w:szCs w:val="26"/>
        </w:rPr>
        <w:t>Phát</w:t>
      </w:r>
      <w:proofErr w:type="spellEnd"/>
      <w:r w:rsidR="0019661B" w:rsidRPr="000C48B2">
        <w:rPr>
          <w:sz w:val="26"/>
          <w:szCs w:val="26"/>
        </w:rPr>
        <w:t xml:space="preserve"> </w:t>
      </w:r>
      <w:proofErr w:type="spellStart"/>
      <w:r w:rsidR="0019661B" w:rsidRPr="000C48B2">
        <w:rPr>
          <w:sz w:val="26"/>
          <w:szCs w:val="26"/>
        </w:rPr>
        <w:t>triển</w:t>
      </w:r>
      <w:proofErr w:type="spellEnd"/>
      <w:r w:rsidR="0019661B" w:rsidRPr="000C48B2">
        <w:rPr>
          <w:sz w:val="26"/>
          <w:szCs w:val="26"/>
        </w:rPr>
        <w:t xml:space="preserve"> </w:t>
      </w:r>
      <w:proofErr w:type="spellStart"/>
      <w:r w:rsidR="0019661B" w:rsidRPr="000C48B2">
        <w:rPr>
          <w:sz w:val="26"/>
          <w:szCs w:val="26"/>
        </w:rPr>
        <w:t>ứng</w:t>
      </w:r>
      <w:proofErr w:type="spellEnd"/>
      <w:r w:rsidR="0019661B" w:rsidRPr="000C48B2">
        <w:rPr>
          <w:sz w:val="26"/>
          <w:szCs w:val="26"/>
        </w:rPr>
        <w:t xml:space="preserve"> </w:t>
      </w:r>
      <w:proofErr w:type="spellStart"/>
      <w:r w:rsidR="0019661B" w:rsidRPr="000C48B2">
        <w:rPr>
          <w:sz w:val="26"/>
          <w:szCs w:val="26"/>
        </w:rPr>
        <w:t>dụng</w:t>
      </w:r>
      <w:proofErr w:type="spellEnd"/>
      <w:r w:rsidR="0019661B" w:rsidRPr="000C48B2">
        <w:rPr>
          <w:sz w:val="26"/>
          <w:szCs w:val="26"/>
        </w:rPr>
        <w:t xml:space="preserve"> web </w:t>
      </w:r>
      <w:proofErr w:type="spellStart"/>
      <w:r w:rsidR="0019661B" w:rsidRPr="000C48B2">
        <w:rPr>
          <w:sz w:val="26"/>
          <w:szCs w:val="26"/>
        </w:rPr>
        <w:t>với</w:t>
      </w:r>
      <w:proofErr w:type="spellEnd"/>
      <w:r w:rsidR="0019661B" w:rsidRPr="000C48B2">
        <w:rPr>
          <w:sz w:val="26"/>
          <w:szCs w:val="26"/>
        </w:rPr>
        <w:t xml:space="preserve"> ASP.NET</w:t>
      </w:r>
      <w:r w:rsidRPr="000C48B2">
        <w:rPr>
          <w:sz w:val="26"/>
          <w:szCs w:val="26"/>
        </w:rPr>
        <w:t>.</w:t>
      </w:r>
      <w:r w:rsidR="006E11C3" w:rsidRPr="000C48B2">
        <w:rPr>
          <w:sz w:val="26"/>
          <w:szCs w:val="26"/>
        </w:rPr>
        <w:t xml:space="preserve"> </w:t>
      </w:r>
      <w:proofErr w:type="spellStart"/>
      <w:r w:rsidR="006E11C3" w:rsidRPr="000C48B2">
        <w:rPr>
          <w:sz w:val="26"/>
          <w:szCs w:val="26"/>
        </w:rPr>
        <w:t>Chương</w:t>
      </w:r>
      <w:proofErr w:type="spellEnd"/>
      <w:r w:rsidR="006E11C3" w:rsidRPr="000C48B2">
        <w:rPr>
          <w:sz w:val="26"/>
          <w:szCs w:val="26"/>
        </w:rPr>
        <w:t xml:space="preserve"> </w:t>
      </w:r>
      <w:proofErr w:type="spellStart"/>
      <w:proofErr w:type="gramStart"/>
      <w:r w:rsidR="006E11C3" w:rsidRPr="000C48B2">
        <w:rPr>
          <w:sz w:val="26"/>
          <w:szCs w:val="26"/>
        </w:rPr>
        <w:t>III:</w:t>
      </w:r>
      <w:r w:rsidR="008C1384" w:rsidRPr="000C48B2">
        <w:rPr>
          <w:sz w:val="26"/>
          <w:szCs w:val="26"/>
        </w:rPr>
        <w:t>Phân</w:t>
      </w:r>
      <w:proofErr w:type="spellEnd"/>
      <w:proofErr w:type="gramEnd"/>
      <w:r w:rsidR="008C1384" w:rsidRPr="000C48B2">
        <w:rPr>
          <w:sz w:val="26"/>
          <w:szCs w:val="26"/>
        </w:rPr>
        <w:t xml:space="preserve"> </w:t>
      </w:r>
      <w:proofErr w:type="spellStart"/>
      <w:r w:rsidR="008C1384" w:rsidRPr="000C48B2">
        <w:rPr>
          <w:sz w:val="26"/>
          <w:szCs w:val="26"/>
        </w:rPr>
        <w:t>tích</w:t>
      </w:r>
      <w:proofErr w:type="spellEnd"/>
      <w:r w:rsidR="008C1384" w:rsidRPr="000C48B2">
        <w:rPr>
          <w:sz w:val="26"/>
          <w:szCs w:val="26"/>
        </w:rPr>
        <w:t xml:space="preserve"> </w:t>
      </w:r>
      <w:proofErr w:type="spellStart"/>
      <w:r w:rsidR="008C1384" w:rsidRPr="000C48B2">
        <w:rPr>
          <w:sz w:val="26"/>
          <w:szCs w:val="26"/>
        </w:rPr>
        <w:t>và</w:t>
      </w:r>
      <w:proofErr w:type="spellEnd"/>
      <w:r w:rsidR="008C1384" w:rsidRPr="000C48B2">
        <w:rPr>
          <w:sz w:val="26"/>
          <w:szCs w:val="26"/>
        </w:rPr>
        <w:t xml:space="preserve"> </w:t>
      </w:r>
      <w:proofErr w:type="spellStart"/>
      <w:r w:rsidR="008C1384" w:rsidRPr="000C48B2">
        <w:rPr>
          <w:sz w:val="26"/>
          <w:szCs w:val="26"/>
        </w:rPr>
        <w:t>thiết</w:t>
      </w:r>
      <w:proofErr w:type="spellEnd"/>
      <w:r w:rsidR="008C1384" w:rsidRPr="000C48B2">
        <w:rPr>
          <w:sz w:val="26"/>
          <w:szCs w:val="26"/>
        </w:rPr>
        <w:t xml:space="preserve"> </w:t>
      </w:r>
      <w:proofErr w:type="spellStart"/>
      <w:r w:rsidR="008C1384" w:rsidRPr="000C48B2">
        <w:rPr>
          <w:sz w:val="26"/>
          <w:szCs w:val="26"/>
        </w:rPr>
        <w:t>kế</w:t>
      </w:r>
      <w:proofErr w:type="spellEnd"/>
      <w:r w:rsidR="008C1384" w:rsidRPr="000C48B2">
        <w:rPr>
          <w:sz w:val="26"/>
          <w:szCs w:val="26"/>
        </w:rPr>
        <w:t xml:space="preserve"> </w:t>
      </w:r>
      <w:proofErr w:type="spellStart"/>
      <w:r w:rsidR="008C1384" w:rsidRPr="000C48B2">
        <w:rPr>
          <w:sz w:val="26"/>
          <w:szCs w:val="26"/>
        </w:rPr>
        <w:t>hệ</w:t>
      </w:r>
      <w:proofErr w:type="spellEnd"/>
      <w:r w:rsidR="008C1384" w:rsidRPr="000C48B2">
        <w:rPr>
          <w:sz w:val="26"/>
          <w:szCs w:val="26"/>
        </w:rPr>
        <w:t xml:space="preserve"> </w:t>
      </w:r>
      <w:proofErr w:type="spellStart"/>
      <w:r w:rsidR="008C1384" w:rsidRPr="000C48B2">
        <w:rPr>
          <w:sz w:val="26"/>
          <w:szCs w:val="26"/>
        </w:rPr>
        <w:t>thống</w:t>
      </w:r>
      <w:proofErr w:type="spellEnd"/>
      <w:r w:rsidR="008C1384" w:rsidRPr="000C48B2">
        <w:rPr>
          <w:sz w:val="26"/>
          <w:szCs w:val="26"/>
        </w:rPr>
        <w:t xml:space="preserve">. </w:t>
      </w:r>
      <w:proofErr w:type="spellStart"/>
      <w:r w:rsidR="008C1384" w:rsidRPr="000C48B2">
        <w:rPr>
          <w:sz w:val="26"/>
          <w:szCs w:val="26"/>
        </w:rPr>
        <w:t>Chương</w:t>
      </w:r>
      <w:proofErr w:type="spellEnd"/>
      <w:r w:rsidR="008C1384" w:rsidRPr="000C48B2">
        <w:rPr>
          <w:sz w:val="26"/>
          <w:szCs w:val="26"/>
        </w:rPr>
        <w:t xml:space="preserve"> IV: </w:t>
      </w:r>
      <w:r w:rsidR="006E11C3" w:rsidRPr="000C48B2">
        <w:rPr>
          <w:sz w:val="26"/>
          <w:szCs w:val="26"/>
        </w:rPr>
        <w:t xml:space="preserve"> </w:t>
      </w:r>
      <w:proofErr w:type="spellStart"/>
      <w:r w:rsidR="006E11C3" w:rsidRPr="000C48B2">
        <w:rPr>
          <w:sz w:val="26"/>
          <w:szCs w:val="26"/>
        </w:rPr>
        <w:t>Xây</w:t>
      </w:r>
      <w:proofErr w:type="spellEnd"/>
      <w:r w:rsidR="006E11C3" w:rsidRPr="000C48B2">
        <w:rPr>
          <w:sz w:val="26"/>
          <w:szCs w:val="26"/>
        </w:rPr>
        <w:t xml:space="preserve"> </w:t>
      </w:r>
      <w:proofErr w:type="spellStart"/>
      <w:r w:rsidR="006E11C3" w:rsidRPr="000C48B2">
        <w:rPr>
          <w:sz w:val="26"/>
          <w:szCs w:val="26"/>
        </w:rPr>
        <w:t>dựng</w:t>
      </w:r>
      <w:proofErr w:type="spellEnd"/>
      <w:r w:rsidR="006E11C3" w:rsidRPr="000C48B2">
        <w:rPr>
          <w:sz w:val="26"/>
          <w:szCs w:val="26"/>
        </w:rPr>
        <w:t xml:space="preserve"> </w:t>
      </w:r>
      <w:proofErr w:type="spellStart"/>
      <w:r w:rsidR="005854D3" w:rsidRPr="000C48B2">
        <w:rPr>
          <w:sz w:val="26"/>
          <w:szCs w:val="26"/>
        </w:rPr>
        <w:t>hệ</w:t>
      </w:r>
      <w:proofErr w:type="spellEnd"/>
      <w:r w:rsidR="005854D3" w:rsidRPr="000C48B2">
        <w:rPr>
          <w:sz w:val="26"/>
          <w:szCs w:val="26"/>
        </w:rPr>
        <w:t xml:space="preserve"> </w:t>
      </w:r>
      <w:proofErr w:type="spellStart"/>
      <w:r w:rsidR="005854D3" w:rsidRPr="000C48B2">
        <w:rPr>
          <w:sz w:val="26"/>
          <w:szCs w:val="26"/>
        </w:rPr>
        <w:t>thống</w:t>
      </w:r>
      <w:proofErr w:type="spellEnd"/>
      <w:r w:rsidR="005854D3" w:rsidRPr="000C48B2">
        <w:rPr>
          <w:sz w:val="26"/>
          <w:szCs w:val="26"/>
        </w:rPr>
        <w:t>.</w:t>
      </w:r>
    </w:p>
    <w:p w14:paraId="03289C41" w14:textId="77777777" w:rsidR="00115D7D" w:rsidRPr="000C48B2" w:rsidRDefault="00115D7D" w:rsidP="00932D09">
      <w:pPr>
        <w:spacing w:line="276" w:lineRule="auto"/>
        <w:ind w:firstLine="720"/>
        <w:jc w:val="both"/>
        <w:rPr>
          <w:sz w:val="26"/>
          <w:szCs w:val="26"/>
        </w:rPr>
      </w:pPr>
    </w:p>
    <w:p w14:paraId="6265D9CB" w14:textId="57DF19DA" w:rsidR="00932D09" w:rsidRPr="000C48B2" w:rsidRDefault="00932D09" w:rsidP="00950B43">
      <w:pPr>
        <w:pStyle w:val="Heading1"/>
        <w:spacing w:line="276" w:lineRule="auto"/>
        <w:jc w:val="both"/>
        <w:rPr>
          <w:rFonts w:cs="Times New Roman"/>
          <w:bCs/>
          <w:sz w:val="26"/>
          <w:szCs w:val="26"/>
        </w:rPr>
      </w:pPr>
    </w:p>
    <w:p w14:paraId="405FF24D" w14:textId="516C12EC" w:rsidR="00932D09" w:rsidRPr="000C48B2" w:rsidRDefault="00932D09" w:rsidP="00932D09">
      <w:pPr>
        <w:pStyle w:val="Heading1"/>
        <w:jc w:val="center"/>
        <w:rPr>
          <w:sz w:val="26"/>
          <w:szCs w:val="26"/>
        </w:rPr>
      </w:pPr>
      <w:r w:rsidRPr="000C48B2">
        <w:rPr>
          <w:rFonts w:cs="Times New Roman"/>
          <w:bCs/>
          <w:sz w:val="26"/>
          <w:szCs w:val="26"/>
        </w:rPr>
        <w:br w:type="page"/>
      </w:r>
    </w:p>
    <w:bookmarkStart w:id="2" w:name="_Toc163390931" w:displacedByCustomXml="next"/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6"/>
          <w14:ligatures w14:val="standardContextual"/>
        </w:rPr>
        <w:id w:val="187272745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826A69F" w14:textId="32630609" w:rsidR="009E7585" w:rsidRPr="000C48B2" w:rsidRDefault="00650A45" w:rsidP="00331CA2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r w:rsidRPr="000C48B2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 xml:space="preserve">MỤC </w:t>
          </w:r>
          <w:r w:rsidR="00790136" w:rsidRPr="000C48B2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LỤC</w:t>
          </w:r>
        </w:p>
        <w:p w14:paraId="5A4CFF16" w14:textId="26EED7A4" w:rsidR="004657FF" w:rsidRPr="000C48B2" w:rsidRDefault="009E7585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r w:rsidRPr="000C48B2">
            <w:rPr>
              <w:sz w:val="26"/>
              <w:szCs w:val="26"/>
            </w:rPr>
            <w:fldChar w:fldCharType="begin"/>
          </w:r>
          <w:r w:rsidRPr="000C48B2">
            <w:rPr>
              <w:sz w:val="26"/>
              <w:szCs w:val="26"/>
            </w:rPr>
            <w:instrText xml:space="preserve"> TOC \o "1-3" \h \z \u </w:instrText>
          </w:r>
          <w:r w:rsidRPr="000C48B2">
            <w:rPr>
              <w:sz w:val="26"/>
              <w:szCs w:val="26"/>
            </w:rPr>
            <w:fldChar w:fldCharType="separate"/>
          </w:r>
          <w:hyperlink w:anchor="_Toc165293837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MỞ ĐẦU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_Toc165293837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E2D2DF" w14:textId="29232467" w:rsidR="004657FF" w:rsidRPr="000C48B2" w:rsidRDefault="0041270F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38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DANH MỤC HÌNH ẢNH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_Toc165293838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4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C093B8" w14:textId="12E9D138" w:rsidR="004657FF" w:rsidRPr="000C48B2" w:rsidRDefault="0041270F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39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CHƯƠNG 1: TÌM HIỂU VỀ NGÔN NGỮ LẬP TRÌNH C#, .NET, HỆ CƠ SỞ DỮ LIỆU SQL SERVER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_Toc165293839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5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EFEA76" w14:textId="3308325E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0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1.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Giới thiệu ngôn ngữ C#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_Toc165293840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5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028AEE" w14:textId="1C24BD85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1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2.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Giới thiệu ngôn ngữ .NET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_Toc165293841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5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98B30A" w14:textId="36ECD03A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2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3.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Hệ cơ sở dữ liệu SQL Server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_Toc165293842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6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1953BC" w14:textId="351E948A" w:rsidR="004657FF" w:rsidRPr="000C48B2" w:rsidRDefault="0041270F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3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CHƯƠNG 2: PHÁT TRIỂN ỨNG DỤNG WEB VỚI ASP.NET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_Toc165293843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6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AE299D" w14:textId="415B8BFE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4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1.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Các bước tạo project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_Toc165293844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6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7F4F77" w14:textId="7856FA3B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5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2.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Model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_Toc165293845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7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18637E" w14:textId="68249DF2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6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3.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View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_Toc165293846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8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ADBBC1" w14:textId="3AE62135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7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4.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Controller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_Toc165293847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8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08B2EF" w14:textId="7C307390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8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5.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Kết nối C</w:t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S</w:t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DL SQL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_Toc165293848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8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C529CE" w14:textId="025059A4" w:rsidR="004657FF" w:rsidRPr="000C48B2" w:rsidRDefault="0041270F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9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CHƯƠNG 3: PHÂN TÍCH VÀ THIẾT KẾ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_Toc165293849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9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E19967" w14:textId="2158BB16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0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1.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Giới thiệu bài toán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_Toc165293850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9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C6EEE4" w14:textId="284FEA61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1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2.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Phân tích chức năng của hệ thống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_Toc165293851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10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C77EEF" w14:textId="7E1776ED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2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a)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Biểu đồ User-Case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_Toc165293852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10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5D9C6C" w14:textId="5F4DD5F3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3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b)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Biểu đồ tuần tự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_Toc165293853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10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46AFFB" w14:textId="522C2B28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4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c)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Thiết kế cơ sở dữ liệu.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_Toc165293854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11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D9F45E" w14:textId="1FB9DF03" w:rsidR="004657FF" w:rsidRPr="000C48B2" w:rsidRDefault="0041270F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5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CHƯƠNG 4: XÂY DỰNG KHUNG WEBSITE BÁN HÀNG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_Toc165293855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11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809F3B" w14:textId="30F63369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6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1.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chủ (User)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_Toc165293856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11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694F2F" w14:textId="768B0F31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7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2.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chủ (Admin)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_Toc165293857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13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0F931E" w14:textId="465DA027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8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3.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đăng nhập (Admin)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_Toc165293858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13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8BC5F4" w14:textId="094F328C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9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4.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đăng ký(user)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_Toc165293859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14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361C98" w14:textId="1FDED3B9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0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5.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đăng nhập(user)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_Toc165293860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14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F3F631" w14:textId="48D929CB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1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6.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giỏ hàng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_Toc165293861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15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38A31F" w14:textId="3BAB3CF6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2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7.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Quản lý sản phẩm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_Toc165293862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16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D6B6A0" w14:textId="3DC42102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3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a)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sản phẩm(user)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_Toc165293863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16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28F437" w14:textId="5A5DCA3F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4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b)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chi tiết sản phẩm(user)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_Toc165293864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17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2D9E86" w14:textId="77A74186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5" w:history="1">
            <w:r w:rsidR="004657FF" w:rsidRPr="000C48B2">
              <w:rPr>
                <w:rStyle w:val="Hyperlink"/>
                <w:bCs/>
                <w:noProof/>
                <w:sz w:val="26"/>
                <w:szCs w:val="26"/>
              </w:rPr>
              <w:t>c)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bCs/>
                <w:noProof/>
                <w:sz w:val="26"/>
                <w:szCs w:val="26"/>
              </w:rPr>
              <w:t>Trang danh sách sản phẩm(admin)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_Toc165293865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18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274B87" w14:textId="451AE332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6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d)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thêm mới sản phẩm</w:t>
            </w:r>
            <w:r w:rsidR="004657FF" w:rsidRPr="000C48B2">
              <w:rPr>
                <w:rStyle w:val="Hyperlink"/>
                <w:bCs/>
                <w:noProof/>
                <w:sz w:val="26"/>
                <w:szCs w:val="26"/>
              </w:rPr>
              <w:t>(admin)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_Toc165293866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18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895383" w14:textId="6CD5E69F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7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e)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sửa sản phẩm</w:t>
            </w:r>
            <w:r w:rsidR="004657FF" w:rsidRPr="000C48B2">
              <w:rPr>
                <w:rStyle w:val="Hyperlink"/>
                <w:bCs/>
                <w:noProof/>
                <w:sz w:val="26"/>
                <w:szCs w:val="26"/>
              </w:rPr>
              <w:t>(admin)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_Toc165293867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19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55776C" w14:textId="3618305D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8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f)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chi tiết sản phẩm</w:t>
            </w:r>
            <w:r w:rsidR="004657FF" w:rsidRPr="000C48B2">
              <w:rPr>
                <w:rStyle w:val="Hyperlink"/>
                <w:bCs/>
                <w:noProof/>
                <w:sz w:val="26"/>
                <w:szCs w:val="26"/>
              </w:rPr>
              <w:t>(admin)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_Toc165293868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19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D331DE" w14:textId="0E9E4AE9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9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g)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Xóa sản phẩm</w:t>
            </w:r>
            <w:r w:rsidR="004657FF" w:rsidRPr="000C48B2">
              <w:rPr>
                <w:rStyle w:val="Hyperlink"/>
                <w:bCs/>
                <w:noProof/>
                <w:sz w:val="26"/>
                <w:szCs w:val="26"/>
              </w:rPr>
              <w:t>(admin)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_Toc165293869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20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2CE980" w14:textId="0C1DC834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0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8.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Quản lý khách hàng(admin)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_Toc165293870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20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06BF8D" w14:textId="622FB5B5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1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a)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danh sách khách hàng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_Toc165293871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20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EF34DA" w14:textId="7DF67F34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2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b)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thêm mới khách hàng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_Toc165293872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21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CB649E" w14:textId="243E4D8A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3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c)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sửa khách hàng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_Toc165293873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21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DFB792" w14:textId="137E5789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4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d)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xem chi tiết khách hàng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_Toc165293874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22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924264" w14:textId="029A8D4E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5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e)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xóa khách hàng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_Toc165293875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22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09D4D1" w14:textId="161082DE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6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9.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Quản lý hóa đơn(admin)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_Toc165293876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23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360B46" w14:textId="0763B674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7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a)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danh sách hóa đơn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_Toc165293877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23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5B62DB" w14:textId="21EA2D14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8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b)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thêm mới hóa đơn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_Toc165293878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23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EC5117" w14:textId="459365B9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9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c)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sửa hóa đơn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_Toc165293879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24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EF978E" w14:textId="09B9268B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0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d)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xem chi tiết hóa đơn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_Toc165293880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24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95DEE8" w14:textId="1A03C680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1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e)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xóa hóa đơn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_Toc165293881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25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95263A" w14:textId="55F451BD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2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10.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Quản lý loại sản phẩm(admin)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_Toc165293882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25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E83E8A" w14:textId="029EC33A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3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a)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danh sách loại sản phẩm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_Toc165293883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25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B3E1D8" w14:textId="5292CFF7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4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b)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thêm loại sản phẩm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_Toc165293884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26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EBC74E" w14:textId="25E70B8E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5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c)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sửa loại sản phẩm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_Toc165293885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26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49B8C7" w14:textId="4137D8A1" w:rsidR="004657FF" w:rsidRPr="000C48B2" w:rsidRDefault="0041270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6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d)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Trang xem chi tiết loại sản phẩm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_Toc165293886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27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428209" w14:textId="6D4629B9" w:rsidR="004657FF" w:rsidRPr="000C48B2" w:rsidRDefault="0041270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7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11.</w:t>
            </w:r>
            <w:r w:rsidR="004657FF"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4657FF" w:rsidRPr="000C48B2">
              <w:rPr>
                <w:rStyle w:val="Hyperlink"/>
                <w:noProof/>
                <w:sz w:val="26"/>
                <w:szCs w:val="26"/>
              </w:rPr>
              <w:t>Tìm kiếm sản phẩm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_Toc165293887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27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8361A6" w14:textId="2A94CD96" w:rsidR="004657FF" w:rsidRPr="000C48B2" w:rsidRDefault="0041270F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8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KẾT LUẬN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_Toc165293888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29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45D0A2" w14:textId="13E5A19B" w:rsidR="004657FF" w:rsidRPr="000C48B2" w:rsidRDefault="0041270F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9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TÀI LIỆU THAM KHẢO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_Toc165293889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30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D31381" w14:textId="02619A97" w:rsidR="009E7585" w:rsidRPr="000C48B2" w:rsidRDefault="009E7585">
          <w:pPr>
            <w:rPr>
              <w:sz w:val="26"/>
              <w:szCs w:val="26"/>
            </w:rPr>
          </w:pPr>
          <w:r w:rsidRPr="000C48B2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238B3A80" w14:textId="77777777" w:rsidR="00090636" w:rsidRPr="000C48B2" w:rsidRDefault="00090636" w:rsidP="00307DBA">
      <w:pPr>
        <w:pStyle w:val="Heading1"/>
        <w:spacing w:line="276" w:lineRule="auto"/>
        <w:jc w:val="center"/>
        <w:rPr>
          <w:rFonts w:cs="Times New Roman"/>
          <w:bCs/>
          <w:sz w:val="26"/>
          <w:szCs w:val="26"/>
        </w:rPr>
      </w:pPr>
    </w:p>
    <w:p w14:paraId="154A44BA" w14:textId="77777777" w:rsidR="00CF1D2E" w:rsidRPr="000C48B2" w:rsidRDefault="00CF1D2E" w:rsidP="00467719">
      <w:pPr>
        <w:pStyle w:val="Heading1"/>
        <w:rPr>
          <w:rFonts w:cs="Times New Roman"/>
          <w:bCs/>
          <w:sz w:val="26"/>
          <w:szCs w:val="26"/>
        </w:rPr>
      </w:pPr>
    </w:p>
    <w:p w14:paraId="1C6F841C" w14:textId="77777777" w:rsidR="00467719" w:rsidRDefault="00467719" w:rsidP="00467719">
      <w:pPr>
        <w:rPr>
          <w:sz w:val="26"/>
          <w:szCs w:val="26"/>
        </w:rPr>
      </w:pPr>
    </w:p>
    <w:p w14:paraId="7E959104" w14:textId="77777777" w:rsidR="002E3D4E" w:rsidRDefault="002E3D4E" w:rsidP="00467719">
      <w:pPr>
        <w:rPr>
          <w:sz w:val="26"/>
          <w:szCs w:val="26"/>
        </w:rPr>
      </w:pPr>
    </w:p>
    <w:p w14:paraId="48C61242" w14:textId="77777777" w:rsidR="002E3D4E" w:rsidRDefault="002E3D4E" w:rsidP="00467719">
      <w:pPr>
        <w:rPr>
          <w:sz w:val="26"/>
          <w:szCs w:val="26"/>
        </w:rPr>
      </w:pPr>
    </w:p>
    <w:p w14:paraId="0EE089E5" w14:textId="77777777" w:rsidR="002E3D4E" w:rsidRPr="000C48B2" w:rsidRDefault="002E3D4E" w:rsidP="00467719">
      <w:pPr>
        <w:rPr>
          <w:sz w:val="26"/>
          <w:szCs w:val="26"/>
        </w:rPr>
      </w:pPr>
    </w:p>
    <w:p w14:paraId="70A12543" w14:textId="0AC59FF8" w:rsidR="00090636" w:rsidRDefault="00FD694A" w:rsidP="00E12D8F">
      <w:pPr>
        <w:pStyle w:val="Heading1"/>
        <w:jc w:val="center"/>
        <w:rPr>
          <w:sz w:val="26"/>
          <w:szCs w:val="26"/>
        </w:rPr>
      </w:pPr>
      <w:bookmarkStart w:id="3" w:name="_Toc165293838"/>
      <w:r w:rsidRPr="000C48B2">
        <w:rPr>
          <w:sz w:val="26"/>
          <w:szCs w:val="26"/>
        </w:rPr>
        <w:lastRenderedPageBreak/>
        <w:t>DANH MỤC HÌNH ẢNH</w:t>
      </w:r>
      <w:bookmarkEnd w:id="3"/>
    </w:p>
    <w:p w14:paraId="6DA43947" w14:textId="77777777" w:rsidR="00B82AEF" w:rsidRPr="00B82AEF" w:rsidRDefault="00B82AEF" w:rsidP="00B82AEF"/>
    <w:p w14:paraId="2ECB2370" w14:textId="01BF4F07" w:rsidR="00A30672" w:rsidRPr="000C48B2" w:rsidRDefault="00FD694A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r w:rsidRPr="000C48B2">
        <w:rPr>
          <w:bCs/>
          <w:sz w:val="26"/>
          <w:szCs w:val="26"/>
        </w:rPr>
        <w:fldChar w:fldCharType="begin"/>
      </w:r>
      <w:r w:rsidRPr="000C48B2">
        <w:rPr>
          <w:bCs/>
          <w:sz w:val="26"/>
          <w:szCs w:val="26"/>
        </w:rPr>
        <w:instrText xml:space="preserve"> TOC \h \z \c "Hình 1." </w:instrText>
      </w:r>
      <w:r w:rsidRPr="000C48B2">
        <w:rPr>
          <w:bCs/>
          <w:sz w:val="26"/>
          <w:szCs w:val="26"/>
        </w:rPr>
        <w:fldChar w:fldCharType="separate"/>
      </w:r>
      <w:hyperlink w:anchor="_Toc165293895" w:history="1">
        <w:r w:rsidR="00A30672" w:rsidRPr="000C48B2">
          <w:rPr>
            <w:rStyle w:val="Hyperlink"/>
            <w:noProof/>
            <w:sz w:val="26"/>
            <w:szCs w:val="26"/>
          </w:rPr>
          <w:t>Hình 1. 1 Hình tạo project mới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_Toc165293895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7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421B5388" w14:textId="40413792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896" w:history="1">
        <w:r w:rsidR="00A30672" w:rsidRPr="000C48B2">
          <w:rPr>
            <w:rStyle w:val="Hyperlink"/>
            <w:noProof/>
            <w:sz w:val="26"/>
            <w:szCs w:val="26"/>
          </w:rPr>
          <w:t>Hình 1. 2 Hình tạo project thành công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_Toc165293896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7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2D606C10" w14:textId="04A8308E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897" w:history="1">
        <w:r w:rsidR="00A30672" w:rsidRPr="000C48B2">
          <w:rPr>
            <w:rStyle w:val="Hyperlink"/>
            <w:noProof/>
            <w:sz w:val="26"/>
            <w:szCs w:val="26"/>
          </w:rPr>
          <w:t>Hình 1. 3 Hình kết nối cơ sở dữ liệu sql server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_Toc165293897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9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671E6B9D" w14:textId="0554EC78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898" w:history="1">
        <w:r w:rsidR="00A30672" w:rsidRPr="000C48B2">
          <w:rPr>
            <w:rStyle w:val="Hyperlink"/>
            <w:noProof/>
            <w:sz w:val="26"/>
            <w:szCs w:val="26"/>
          </w:rPr>
          <w:t>Hình 1. 4 Hình tạo database thành công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_Toc165293898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9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15136305" w14:textId="148D131D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899" w:history="1">
        <w:r w:rsidR="00A30672" w:rsidRPr="000C48B2">
          <w:rPr>
            <w:rStyle w:val="Hyperlink"/>
            <w:noProof/>
            <w:sz w:val="26"/>
            <w:szCs w:val="26"/>
          </w:rPr>
          <w:t>Hình 1. 5 Hình thiết kế cơ sở dữ liệu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_Toc165293899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11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23CA6965" w14:textId="1D83DBBB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0" w:history="1">
        <w:r w:rsidR="00A30672" w:rsidRPr="000C48B2">
          <w:rPr>
            <w:rStyle w:val="Hyperlink"/>
            <w:noProof/>
            <w:sz w:val="26"/>
            <w:szCs w:val="26"/>
          </w:rPr>
          <w:t>Hình 1. 6 Hình giao diện trang chủ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_Toc165293900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13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273A1279" w14:textId="764F0832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1" w:history="1">
        <w:r w:rsidR="00A30672" w:rsidRPr="000C48B2">
          <w:rPr>
            <w:rStyle w:val="Hyperlink"/>
            <w:noProof/>
            <w:sz w:val="26"/>
            <w:szCs w:val="26"/>
          </w:rPr>
          <w:t>Hình 1. 7 Hình giao diện trang chủ admin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_Toc165293901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13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79E36A12" w14:textId="5B307AC2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2" w:history="1">
        <w:r w:rsidR="00A30672" w:rsidRPr="000C48B2">
          <w:rPr>
            <w:rStyle w:val="Hyperlink"/>
            <w:noProof/>
            <w:sz w:val="26"/>
            <w:szCs w:val="26"/>
          </w:rPr>
          <w:t>Hình 1. 8 Hình giao diện trang đăng nhập admin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_Toc165293902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14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246924A2" w14:textId="39CF2BB0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3" w:history="1">
        <w:r w:rsidR="00A30672" w:rsidRPr="000C48B2">
          <w:rPr>
            <w:rStyle w:val="Hyperlink"/>
            <w:noProof/>
            <w:sz w:val="26"/>
            <w:szCs w:val="26"/>
          </w:rPr>
          <w:t>Hình 1. 9 Hình giao diện trang đăng ký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_Toc165293903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14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70AF2A7F" w14:textId="5E9B2B07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4" w:history="1">
        <w:r w:rsidR="00A30672" w:rsidRPr="000C48B2">
          <w:rPr>
            <w:rStyle w:val="Hyperlink"/>
            <w:noProof/>
            <w:sz w:val="26"/>
            <w:szCs w:val="26"/>
          </w:rPr>
          <w:t>Hình 1. 10 Hình giao diện trang đăng nhập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_Toc165293904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15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0AFE4D91" w14:textId="4A4B1E66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5" w:history="1">
        <w:r w:rsidR="00A30672" w:rsidRPr="000C48B2">
          <w:rPr>
            <w:rStyle w:val="Hyperlink"/>
            <w:noProof/>
            <w:sz w:val="26"/>
            <w:szCs w:val="26"/>
          </w:rPr>
          <w:t>Hình 1. 11Hình ảnh đăng nhập thành công .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_Toc165293905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15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58F257DD" w14:textId="378BCCDD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6" w:history="1">
        <w:r w:rsidR="00A30672" w:rsidRPr="000C48B2">
          <w:rPr>
            <w:rStyle w:val="Hyperlink"/>
            <w:noProof/>
            <w:sz w:val="26"/>
            <w:szCs w:val="26"/>
          </w:rPr>
          <w:t>Hình 1. 12 Hình giao diện trang giỏ hàng trống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_Toc165293906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15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6421AF38" w14:textId="4DF7DCE4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7" w:history="1">
        <w:r w:rsidR="00A30672" w:rsidRPr="000C48B2">
          <w:rPr>
            <w:rStyle w:val="Hyperlink"/>
            <w:noProof/>
            <w:sz w:val="26"/>
            <w:szCs w:val="26"/>
          </w:rPr>
          <w:t>Hình 1. 13 Hình giao diện trang giỏ hàng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_Toc165293907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16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7B4BF3CC" w14:textId="6F40138C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8" w:history="1">
        <w:r w:rsidR="00A30672" w:rsidRPr="000C48B2">
          <w:rPr>
            <w:rStyle w:val="Hyperlink"/>
            <w:noProof/>
            <w:sz w:val="26"/>
            <w:szCs w:val="26"/>
          </w:rPr>
          <w:t>Hình 1. 14 Trang sản phẩm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_Toc165293908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17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2BD4CE00" w14:textId="066D8527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9" w:history="1">
        <w:r w:rsidR="00A30672" w:rsidRPr="000C48B2">
          <w:rPr>
            <w:rStyle w:val="Hyperlink"/>
            <w:noProof/>
            <w:sz w:val="26"/>
            <w:szCs w:val="26"/>
          </w:rPr>
          <w:t>Hình 1. 15 Hình ảnh trang chi tiết sản phẩm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_Toc165293909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18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1DEF9744" w14:textId="7298B055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0" w:history="1">
        <w:r w:rsidR="00A30672" w:rsidRPr="000C48B2">
          <w:rPr>
            <w:rStyle w:val="Hyperlink"/>
            <w:noProof/>
            <w:sz w:val="26"/>
            <w:szCs w:val="26"/>
          </w:rPr>
          <w:t>Hình 1. 16 Hình trang danh sách sản phẩm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_Toc165293910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18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0B8AC733" w14:textId="18223697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1" w:history="1">
        <w:r w:rsidR="00A30672" w:rsidRPr="000C48B2">
          <w:rPr>
            <w:rStyle w:val="Hyperlink"/>
            <w:noProof/>
            <w:sz w:val="26"/>
            <w:szCs w:val="26"/>
          </w:rPr>
          <w:t>Hình 1. 17 Hình trang thêm mới sản phẩm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_Toc165293911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19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6608AB8B" w14:textId="72AC4F08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2" w:history="1">
        <w:r w:rsidR="00A30672" w:rsidRPr="000C48B2">
          <w:rPr>
            <w:rStyle w:val="Hyperlink"/>
            <w:noProof/>
            <w:sz w:val="26"/>
            <w:szCs w:val="26"/>
          </w:rPr>
          <w:t>Hình 1. 18 Hình trang sửa sản phẩm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_Toc165293912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19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75A9E04A" w14:textId="6B9D1591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3" w:history="1">
        <w:r w:rsidR="00A30672" w:rsidRPr="000C48B2">
          <w:rPr>
            <w:rStyle w:val="Hyperlink"/>
            <w:noProof/>
            <w:sz w:val="26"/>
            <w:szCs w:val="26"/>
          </w:rPr>
          <w:t>Hình 1. 19 Hình trang chi tiết sản phẩm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_Toc165293913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20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110E6D33" w14:textId="565D654E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4" w:history="1">
        <w:r w:rsidR="00A30672" w:rsidRPr="000C48B2">
          <w:rPr>
            <w:rStyle w:val="Hyperlink"/>
            <w:noProof/>
            <w:sz w:val="26"/>
            <w:szCs w:val="26"/>
          </w:rPr>
          <w:t>Hình 1. 20 Hình trang xóa sản phẩm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_Toc165293914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20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717FE9CF" w14:textId="3E0286B4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5" w:history="1">
        <w:r w:rsidR="00A30672" w:rsidRPr="000C48B2">
          <w:rPr>
            <w:rStyle w:val="Hyperlink"/>
            <w:noProof/>
            <w:sz w:val="26"/>
            <w:szCs w:val="26"/>
          </w:rPr>
          <w:t>Hình 1. 21 Hình trang danh sách khách hàng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_Toc165293915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21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53399173" w14:textId="73F8B2A5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6" w:history="1">
        <w:r w:rsidR="00A30672" w:rsidRPr="000C48B2">
          <w:rPr>
            <w:rStyle w:val="Hyperlink"/>
            <w:noProof/>
            <w:sz w:val="26"/>
            <w:szCs w:val="26"/>
          </w:rPr>
          <w:t>Hình 1. 22 Hình trang thêm mới khách hàng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_Toc165293916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21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628DCE4E" w14:textId="7BE1C390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7" w:history="1">
        <w:r w:rsidR="00A30672" w:rsidRPr="000C48B2">
          <w:rPr>
            <w:rStyle w:val="Hyperlink"/>
            <w:noProof/>
            <w:sz w:val="26"/>
            <w:szCs w:val="26"/>
          </w:rPr>
          <w:t>Hình 1. 23 Hình trang sửa khách hàng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_Toc165293917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22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753064E4" w14:textId="57A1858B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8" w:history="1">
        <w:r w:rsidR="00A30672" w:rsidRPr="000C48B2">
          <w:rPr>
            <w:rStyle w:val="Hyperlink"/>
            <w:noProof/>
            <w:sz w:val="26"/>
            <w:szCs w:val="26"/>
          </w:rPr>
          <w:t>Hình 1. 24 Hình trang chi tiết khách hàng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_Toc165293918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22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5C9B87DF" w14:textId="2838CB28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9" w:history="1">
        <w:r w:rsidR="00A30672" w:rsidRPr="000C48B2">
          <w:rPr>
            <w:rStyle w:val="Hyperlink"/>
            <w:noProof/>
            <w:sz w:val="26"/>
            <w:szCs w:val="26"/>
          </w:rPr>
          <w:t>Hình 1. 25 Hình trang xóa khách hàng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_Toc165293919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23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55B85864" w14:textId="4FBA392B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0" w:history="1">
        <w:r w:rsidR="00A30672" w:rsidRPr="000C48B2">
          <w:rPr>
            <w:rStyle w:val="Hyperlink"/>
            <w:noProof/>
            <w:sz w:val="26"/>
            <w:szCs w:val="26"/>
          </w:rPr>
          <w:t>Hình 1. 26 Hình trang danh sách hóa đơn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_Toc165293920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23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1C23E120" w14:textId="6E2558FD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1" w:history="1">
        <w:r w:rsidR="00A30672" w:rsidRPr="000C48B2">
          <w:rPr>
            <w:rStyle w:val="Hyperlink"/>
            <w:noProof/>
            <w:sz w:val="26"/>
            <w:szCs w:val="26"/>
          </w:rPr>
          <w:t>Hình 1. 27 Hình trang thêm mới hóa đơn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_Toc165293921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24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27805893" w14:textId="6A63B8AA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2" w:history="1">
        <w:r w:rsidR="00A30672" w:rsidRPr="000C48B2">
          <w:rPr>
            <w:rStyle w:val="Hyperlink"/>
            <w:noProof/>
            <w:sz w:val="26"/>
            <w:szCs w:val="26"/>
          </w:rPr>
          <w:t>Hình 1. 28 Hình trang sửa hóa đơn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_Toc165293922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24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01D2D1FA" w14:textId="40C16B7B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3" w:history="1">
        <w:r w:rsidR="00A30672" w:rsidRPr="000C48B2">
          <w:rPr>
            <w:rStyle w:val="Hyperlink"/>
            <w:noProof/>
            <w:sz w:val="26"/>
            <w:szCs w:val="26"/>
          </w:rPr>
          <w:t>Hình 1. 29 Hình trang xem chi tiết hóa đơn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_Toc165293923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25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0FCE1DBE" w14:textId="2D513E64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4" w:history="1">
        <w:r w:rsidR="00A30672" w:rsidRPr="000C48B2">
          <w:rPr>
            <w:rStyle w:val="Hyperlink"/>
            <w:noProof/>
            <w:sz w:val="26"/>
            <w:szCs w:val="26"/>
          </w:rPr>
          <w:t>Hình 1. 30 Hình trang xóa hóa đơn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_Toc165293924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25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7157C529" w14:textId="30CAA510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5" w:history="1">
        <w:r w:rsidR="00A30672" w:rsidRPr="000C48B2">
          <w:rPr>
            <w:rStyle w:val="Hyperlink"/>
            <w:noProof/>
            <w:sz w:val="26"/>
            <w:szCs w:val="26"/>
          </w:rPr>
          <w:t>Hình 1. 31 Trang danh sách loại SP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_Toc165293925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26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4F339D25" w14:textId="67852F20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6" w:history="1">
        <w:r w:rsidR="00A30672" w:rsidRPr="000C48B2">
          <w:rPr>
            <w:rStyle w:val="Hyperlink"/>
            <w:noProof/>
            <w:sz w:val="26"/>
            <w:szCs w:val="26"/>
          </w:rPr>
          <w:t>Hình 1. 32 Hình thêm mới loại Sp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_Toc165293926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26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0A2079F9" w14:textId="531C2CF8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7" w:history="1">
        <w:r w:rsidR="00A30672" w:rsidRPr="000C48B2">
          <w:rPr>
            <w:rStyle w:val="Hyperlink"/>
            <w:noProof/>
            <w:sz w:val="26"/>
            <w:szCs w:val="26"/>
          </w:rPr>
          <w:t>Hình 1. 33Hình sửa loại sản phẩm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_Toc165293927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27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1AF3FDA8" w14:textId="6795BBD8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8" w:history="1">
        <w:r w:rsidR="00A30672" w:rsidRPr="000C48B2">
          <w:rPr>
            <w:rStyle w:val="Hyperlink"/>
            <w:noProof/>
            <w:sz w:val="26"/>
            <w:szCs w:val="26"/>
          </w:rPr>
          <w:t>Hình 1. 34 Trang xem chi tiết loại sản phẩm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_Toc165293928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27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1D56D25A" w14:textId="62DA75F0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9" w:history="1">
        <w:r w:rsidR="00A30672" w:rsidRPr="000C48B2">
          <w:rPr>
            <w:rStyle w:val="Hyperlink"/>
            <w:noProof/>
            <w:sz w:val="26"/>
            <w:szCs w:val="26"/>
          </w:rPr>
          <w:t>Hình 1. 35 Hình chức năng tìm kiếm sản phẩm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_Toc165293929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28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26D082A4" w14:textId="439A86FE" w:rsidR="00A30672" w:rsidRPr="000C48B2" w:rsidRDefault="0041270F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30" w:history="1">
        <w:r w:rsidR="00A30672" w:rsidRPr="000C48B2">
          <w:rPr>
            <w:rStyle w:val="Hyperlink"/>
            <w:noProof/>
            <w:sz w:val="26"/>
            <w:szCs w:val="26"/>
          </w:rPr>
          <w:t>Hình 1. 36 Hình tìm kiếm thành công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_Toc165293930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28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73EFFC45" w14:textId="28308D0B" w:rsidR="00ED4729" w:rsidRPr="000C48B2" w:rsidRDefault="00FD694A" w:rsidP="009D3B6E">
      <w:pPr>
        <w:pStyle w:val="Heading1"/>
        <w:spacing w:line="276" w:lineRule="auto"/>
        <w:rPr>
          <w:rFonts w:cs="Times New Roman"/>
          <w:bCs/>
          <w:sz w:val="26"/>
          <w:szCs w:val="26"/>
        </w:rPr>
      </w:pPr>
      <w:r w:rsidRPr="000C48B2">
        <w:rPr>
          <w:rFonts w:cs="Times New Roman"/>
          <w:bCs/>
          <w:sz w:val="26"/>
          <w:szCs w:val="26"/>
        </w:rPr>
        <w:fldChar w:fldCharType="end"/>
      </w:r>
      <w:bookmarkEnd w:id="2"/>
    </w:p>
    <w:p w14:paraId="6D7E3CFE" w14:textId="59C0EDB2" w:rsidR="00AE51E2" w:rsidRDefault="00AE51E2" w:rsidP="00950B43">
      <w:pPr>
        <w:spacing w:line="276" w:lineRule="auto"/>
        <w:jc w:val="both"/>
        <w:rPr>
          <w:sz w:val="26"/>
          <w:szCs w:val="26"/>
        </w:rPr>
      </w:pPr>
    </w:p>
    <w:p w14:paraId="74D0947D" w14:textId="77777777" w:rsidR="003D1F23" w:rsidRPr="000C48B2" w:rsidRDefault="003D1F23" w:rsidP="00950B43">
      <w:pPr>
        <w:spacing w:line="276" w:lineRule="auto"/>
        <w:jc w:val="both"/>
        <w:rPr>
          <w:sz w:val="26"/>
          <w:szCs w:val="26"/>
        </w:rPr>
      </w:pPr>
    </w:p>
    <w:p w14:paraId="10A4EB9C" w14:textId="7DBCA09F" w:rsidR="00AE51E2" w:rsidRPr="000C48B2" w:rsidRDefault="00AE51E2" w:rsidP="00090636">
      <w:pPr>
        <w:pStyle w:val="Heading1"/>
        <w:rPr>
          <w:sz w:val="26"/>
          <w:szCs w:val="26"/>
        </w:rPr>
      </w:pPr>
      <w:bookmarkStart w:id="4" w:name="_Toc165293839"/>
      <w:r w:rsidRPr="000C48B2">
        <w:rPr>
          <w:sz w:val="26"/>
          <w:szCs w:val="26"/>
        </w:rPr>
        <w:t>CHƯƠNG 1: TÌM HIỂU VỀ NGÔN NGỮ LẬP TRÌNH C#, .NET</w:t>
      </w:r>
      <w:r w:rsidR="00772582" w:rsidRPr="000C48B2">
        <w:rPr>
          <w:sz w:val="26"/>
          <w:szCs w:val="26"/>
        </w:rPr>
        <w:t xml:space="preserve">, </w:t>
      </w:r>
      <w:r w:rsidR="002A0F4D" w:rsidRPr="000C48B2">
        <w:rPr>
          <w:sz w:val="26"/>
          <w:szCs w:val="26"/>
        </w:rPr>
        <w:t>HỆ CƠ SỞ DỮ LIỆU</w:t>
      </w:r>
      <w:r w:rsidR="00772582" w:rsidRPr="000C48B2">
        <w:rPr>
          <w:sz w:val="26"/>
          <w:szCs w:val="26"/>
        </w:rPr>
        <w:t xml:space="preserve"> SQL</w:t>
      </w:r>
      <w:r w:rsidR="002A0F4D" w:rsidRPr="000C48B2">
        <w:rPr>
          <w:sz w:val="26"/>
          <w:szCs w:val="26"/>
        </w:rPr>
        <w:t xml:space="preserve"> SERVER</w:t>
      </w:r>
      <w:bookmarkEnd w:id="4"/>
    </w:p>
    <w:p w14:paraId="24387F47" w14:textId="341A447A" w:rsidR="00772582" w:rsidRPr="000C48B2" w:rsidRDefault="00772582" w:rsidP="005C7BE1">
      <w:pPr>
        <w:pStyle w:val="Heading2"/>
        <w:numPr>
          <w:ilvl w:val="0"/>
          <w:numId w:val="17"/>
        </w:numPr>
        <w:rPr>
          <w:b w:val="0"/>
          <w:sz w:val="26"/>
        </w:rPr>
      </w:pPr>
      <w:bookmarkStart w:id="5" w:name="_Toc165293840"/>
      <w:proofErr w:type="spellStart"/>
      <w:r w:rsidRPr="000C48B2">
        <w:rPr>
          <w:sz w:val="26"/>
        </w:rPr>
        <w:t>Giới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thiệu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ngôn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ngữ</w:t>
      </w:r>
      <w:proofErr w:type="spellEnd"/>
      <w:r w:rsidRPr="000C48B2">
        <w:rPr>
          <w:sz w:val="26"/>
        </w:rPr>
        <w:t xml:space="preserve"> C#</w:t>
      </w:r>
      <w:bookmarkEnd w:id="5"/>
    </w:p>
    <w:p w14:paraId="6DC587EB" w14:textId="72552707" w:rsidR="0006130E" w:rsidRPr="000C48B2" w:rsidRDefault="0006130E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sz w:val="26"/>
          <w:szCs w:val="26"/>
          <w:shd w:val="clear" w:color="auto" w:fill="FFFFFF"/>
        </w:rPr>
        <w:t xml:space="preserve">C# (hay C sharp) </w:t>
      </w:r>
      <w:proofErr w:type="spellStart"/>
      <w:r w:rsidRPr="000C48B2">
        <w:rPr>
          <w:sz w:val="26"/>
          <w:szCs w:val="26"/>
          <w:shd w:val="clear" w:color="auto" w:fill="FFFFFF"/>
        </w:rPr>
        <w:t>là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ngôn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ngữ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lập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trình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đơn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giản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phát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triển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bởi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đội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ngũ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kỹ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sư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của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Microsoft </w:t>
      </w:r>
      <w:proofErr w:type="spellStart"/>
      <w:r w:rsidRPr="000C48B2">
        <w:rPr>
          <w:sz w:val="26"/>
          <w:szCs w:val="26"/>
          <w:shd w:val="clear" w:color="auto" w:fill="FFFFFF"/>
        </w:rPr>
        <w:t>vào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năm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2000. C# </w:t>
      </w:r>
      <w:proofErr w:type="spellStart"/>
      <w:r w:rsidRPr="000C48B2">
        <w:rPr>
          <w:sz w:val="26"/>
          <w:szCs w:val="26"/>
          <w:shd w:val="clear" w:color="auto" w:fill="FFFFFF"/>
        </w:rPr>
        <w:t>là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ngôn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ngữ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lập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trình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hiện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đại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sz w:val="26"/>
          <w:szCs w:val="26"/>
          <w:shd w:val="clear" w:color="auto" w:fill="FFFFFF"/>
        </w:rPr>
        <w:t>hướng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đối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tượng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xây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dựng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trên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nền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tảng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của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hai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ngôn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ngữ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mạnh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nhất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C++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Java.</w:t>
      </w:r>
    </w:p>
    <w:p w14:paraId="785EC7B3" w14:textId="7E2C9190" w:rsidR="0006130E" w:rsidRPr="000C48B2" w:rsidRDefault="0006130E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sz w:val="26"/>
          <w:szCs w:val="26"/>
          <w:shd w:val="clear" w:color="auto" w:fill="FFFFFF"/>
        </w:rPr>
        <w:t xml:space="preserve">Trong </w:t>
      </w:r>
      <w:proofErr w:type="spellStart"/>
      <w:r w:rsidRPr="000C48B2">
        <w:rPr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sử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.NET Framework, </w:t>
      </w:r>
      <w:proofErr w:type="spellStart"/>
      <w:r w:rsidRPr="000C48B2">
        <w:rPr>
          <w:sz w:val="26"/>
          <w:szCs w:val="26"/>
          <w:shd w:val="clear" w:color="auto" w:fill="FFFFFF"/>
        </w:rPr>
        <w:t>mã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nguồn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chương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trình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(C#, VB.NET) </w:t>
      </w:r>
      <w:proofErr w:type="spellStart"/>
      <w:r w:rsidRPr="000C48B2">
        <w:rPr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biên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dịch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thành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mã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ngôn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ngữ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trung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gian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MSIL (Microsoft intermediate language).</w:t>
      </w:r>
    </w:p>
    <w:p w14:paraId="4CC45A77" w14:textId="3FDC40A9" w:rsidR="0006130E" w:rsidRPr="000C48B2" w:rsidRDefault="0006130E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sz w:val="26"/>
          <w:szCs w:val="26"/>
          <w:shd w:val="clear" w:color="auto" w:fill="FFFFFF"/>
        </w:rPr>
        <w:t xml:space="preserve">Sau </w:t>
      </w:r>
      <w:proofErr w:type="spellStart"/>
      <w:r w:rsidRPr="000C48B2">
        <w:rPr>
          <w:sz w:val="26"/>
          <w:szCs w:val="26"/>
          <w:shd w:val="clear" w:color="auto" w:fill="FFFFFF"/>
        </w:rPr>
        <w:t>đó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mã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này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biên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dịch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bởi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Common Language Runtime (CLR) </w:t>
      </w:r>
      <w:proofErr w:type="spellStart"/>
      <w:r w:rsidRPr="000C48B2">
        <w:rPr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trở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thành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mã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thực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của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hệ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điều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hành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sz w:val="26"/>
          <w:szCs w:val="26"/>
          <w:shd w:val="clear" w:color="auto" w:fill="FFFFFF"/>
        </w:rPr>
        <w:t>Hình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bên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dưới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hiện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quá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trình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chuyển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đổi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MSIL code </w:t>
      </w:r>
      <w:proofErr w:type="spellStart"/>
      <w:r w:rsidRPr="000C48B2">
        <w:rPr>
          <w:sz w:val="26"/>
          <w:szCs w:val="26"/>
          <w:shd w:val="clear" w:color="auto" w:fill="FFFFFF"/>
        </w:rPr>
        <w:t>thành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native code.</w:t>
      </w:r>
    </w:p>
    <w:p w14:paraId="50426E21" w14:textId="2D4F4F50" w:rsidR="0006130E" w:rsidRPr="000C48B2" w:rsidRDefault="0006130E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sz w:val="26"/>
          <w:szCs w:val="26"/>
          <w:shd w:val="clear" w:color="auto" w:fill="FFFFFF"/>
        </w:rPr>
        <w:t xml:space="preserve">C# </w:t>
      </w:r>
      <w:proofErr w:type="spellStart"/>
      <w:r w:rsidRPr="000C48B2">
        <w:rPr>
          <w:sz w:val="26"/>
          <w:szCs w:val="26"/>
          <w:shd w:val="clear" w:color="auto" w:fill="FFFFFF"/>
        </w:rPr>
        <w:t>với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sự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hỗ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trợ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mạnh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mẽ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của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.NET Framework </w:t>
      </w:r>
      <w:proofErr w:type="spellStart"/>
      <w:r w:rsidRPr="000C48B2">
        <w:rPr>
          <w:sz w:val="26"/>
          <w:szCs w:val="26"/>
          <w:shd w:val="clear" w:color="auto" w:fill="FFFFFF"/>
        </w:rPr>
        <w:t>giúp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việc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tạo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Windows Forms hay WPF (Windows Presentation Foundation), </w:t>
      </w:r>
      <w:proofErr w:type="spellStart"/>
      <w:r w:rsidRPr="000C48B2">
        <w:rPr>
          <w:sz w:val="26"/>
          <w:szCs w:val="26"/>
          <w:shd w:val="clear" w:color="auto" w:fill="FFFFFF"/>
        </w:rPr>
        <w:t>phát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triển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game,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Web,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Mobile </w:t>
      </w:r>
      <w:proofErr w:type="spellStart"/>
      <w:r w:rsidRPr="000C48B2">
        <w:rPr>
          <w:sz w:val="26"/>
          <w:szCs w:val="26"/>
          <w:shd w:val="clear" w:color="auto" w:fill="FFFFFF"/>
        </w:rPr>
        <w:t>trở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nên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rất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dễ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dàng</w:t>
      </w:r>
      <w:proofErr w:type="spellEnd"/>
      <w:r w:rsidRPr="000C48B2">
        <w:rPr>
          <w:sz w:val="26"/>
          <w:szCs w:val="26"/>
          <w:shd w:val="clear" w:color="auto" w:fill="FFFFFF"/>
        </w:rPr>
        <w:t>.</w:t>
      </w:r>
    </w:p>
    <w:p w14:paraId="1FB7E54C" w14:textId="6090C98E" w:rsidR="00772582" w:rsidRPr="000C48B2" w:rsidRDefault="00772582" w:rsidP="005C7BE1">
      <w:pPr>
        <w:pStyle w:val="Heading2"/>
        <w:numPr>
          <w:ilvl w:val="0"/>
          <w:numId w:val="17"/>
        </w:numPr>
        <w:rPr>
          <w:sz w:val="26"/>
        </w:rPr>
      </w:pPr>
      <w:bookmarkStart w:id="6" w:name="_Toc165293841"/>
      <w:proofErr w:type="spellStart"/>
      <w:r w:rsidRPr="000C48B2">
        <w:rPr>
          <w:sz w:val="26"/>
        </w:rPr>
        <w:t>Giới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thiệu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ngôn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ngữ</w:t>
      </w:r>
      <w:proofErr w:type="spellEnd"/>
      <w:r w:rsidRPr="000C48B2">
        <w:rPr>
          <w:sz w:val="26"/>
        </w:rPr>
        <w:t xml:space="preserve"> .NET</w:t>
      </w:r>
      <w:bookmarkEnd w:id="6"/>
    </w:p>
    <w:p w14:paraId="097A8D59" w14:textId="63725C8C" w:rsidR="00D14D09" w:rsidRPr="000C48B2" w:rsidRDefault="00D14D09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r w:rsidRPr="000C48B2">
        <w:rPr>
          <w:sz w:val="26"/>
          <w:szCs w:val="26"/>
          <w:shd w:val="clear" w:color="auto" w:fill="FFFFFF"/>
        </w:rPr>
        <w:t xml:space="preserve">.NET </w:t>
      </w:r>
      <w:proofErr w:type="spellStart"/>
      <w:r w:rsidRPr="000C48B2">
        <w:rPr>
          <w:sz w:val="26"/>
          <w:szCs w:val="26"/>
          <w:shd w:val="clear" w:color="auto" w:fill="FFFFFF"/>
        </w:rPr>
        <w:t>là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nền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tảng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nguồn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mở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sz w:val="26"/>
          <w:szCs w:val="26"/>
          <w:shd w:val="clear" w:color="auto" w:fill="FFFFFF"/>
        </w:rPr>
        <w:t>miễn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phí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Microsoft </w:t>
      </w:r>
      <w:proofErr w:type="spellStart"/>
      <w:r w:rsidRPr="000C48B2">
        <w:rPr>
          <w:sz w:val="26"/>
          <w:szCs w:val="26"/>
          <w:shd w:val="clear" w:color="auto" w:fill="FFFFFF"/>
        </w:rPr>
        <w:t>phát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triển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xây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dựng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sz w:val="26"/>
          <w:szCs w:val="26"/>
          <w:shd w:val="clear" w:color="auto" w:fill="FFFFFF"/>
        </w:rPr>
        <w:t>cũng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như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có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chạy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nhiều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loại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khác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nhau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, bao </w:t>
      </w:r>
      <w:proofErr w:type="spellStart"/>
      <w:r w:rsidRPr="000C48B2">
        <w:rPr>
          <w:sz w:val="26"/>
          <w:szCs w:val="26"/>
          <w:shd w:val="clear" w:color="auto" w:fill="FFFFFF"/>
        </w:rPr>
        <w:t>gồm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web, </w:t>
      </w:r>
      <w:proofErr w:type="spellStart"/>
      <w:r w:rsidRPr="000C48B2">
        <w:rPr>
          <w:sz w:val="26"/>
          <w:szCs w:val="26"/>
          <w:shd w:val="clear" w:color="auto" w:fill="FFFFFF"/>
        </w:rPr>
        <w:t>phần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mềm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máy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tính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bàn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dành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thiết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bị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di </w:t>
      </w:r>
      <w:proofErr w:type="spellStart"/>
      <w:r w:rsidRPr="000C48B2">
        <w:rPr>
          <w:sz w:val="26"/>
          <w:szCs w:val="26"/>
          <w:shd w:val="clear" w:color="auto" w:fill="FFFFFF"/>
        </w:rPr>
        <w:t>động</w:t>
      </w:r>
      <w:proofErr w:type="spellEnd"/>
      <w:r w:rsidRPr="000C48B2">
        <w:rPr>
          <w:sz w:val="26"/>
          <w:szCs w:val="26"/>
          <w:shd w:val="clear" w:color="auto" w:fill="FFFFFF"/>
        </w:rPr>
        <w:t>, game…</w:t>
      </w:r>
    </w:p>
    <w:p w14:paraId="515486C6" w14:textId="6AB712E0" w:rsidR="00D14D09" w:rsidRPr="000C48B2" w:rsidRDefault="00D14D09" w:rsidP="00950B43">
      <w:pPr>
        <w:pStyle w:val="ListParagraph"/>
        <w:numPr>
          <w:ilvl w:val="0"/>
          <w:numId w:val="6"/>
        </w:numPr>
        <w:shd w:val="clear" w:color="auto" w:fill="FFFFFF"/>
        <w:spacing w:after="270" w:line="276" w:lineRule="auto"/>
        <w:jc w:val="both"/>
        <w:rPr>
          <w:rFonts w:eastAsia="Times New Roman"/>
          <w:kern w:val="0"/>
          <w:sz w:val="26"/>
          <w:szCs w:val="26"/>
          <w14:ligatures w14:val="none"/>
        </w:rPr>
      </w:pP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Nền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tảng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.NET bao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gồm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hai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thành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phần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chính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là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>:</w:t>
      </w:r>
    </w:p>
    <w:p w14:paraId="32C33438" w14:textId="7B397DB6" w:rsidR="00D14D09" w:rsidRPr="000C48B2" w:rsidRDefault="00D14D09" w:rsidP="00950B43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eastAsia="Times New Roman"/>
          <w:kern w:val="0"/>
          <w:sz w:val="26"/>
          <w:szCs w:val="26"/>
          <w14:ligatures w14:val="none"/>
        </w:rPr>
      </w:pPr>
      <w:r w:rsidRPr="000C48B2">
        <w:rPr>
          <w:rFonts w:eastAsia="Times New Roman"/>
          <w:b/>
          <w:bCs/>
          <w:kern w:val="0"/>
          <w:sz w:val="26"/>
          <w:szCs w:val="26"/>
          <w14:ligatures w14:val="none"/>
        </w:rPr>
        <w:t>. NET Framework:</w:t>
      </w:r>
      <w:r w:rsidRPr="000C48B2">
        <w:rPr>
          <w:rFonts w:eastAsia="Times New Roman"/>
          <w:kern w:val="0"/>
          <w:sz w:val="26"/>
          <w:szCs w:val="26"/>
          <w14:ligatures w14:val="none"/>
        </w:rPr>
        <w:t> 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Là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một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nền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tảng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trưởng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thành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đã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xuất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hiện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trong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nhiều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năm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chủ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yếu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được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sử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để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xây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dựng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các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ứng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máy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tính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để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bàn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Windows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và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ứng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web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phía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Server. </w:t>
      </w:r>
    </w:p>
    <w:p w14:paraId="05B71D77" w14:textId="6798AC8C" w:rsidR="00D14D09" w:rsidRPr="000C48B2" w:rsidRDefault="00D14D09" w:rsidP="00950B43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eastAsia="Times New Roman"/>
          <w:kern w:val="0"/>
          <w:sz w:val="26"/>
          <w:szCs w:val="26"/>
          <w14:ligatures w14:val="none"/>
        </w:rPr>
      </w:pPr>
      <w:r w:rsidRPr="000C48B2">
        <w:rPr>
          <w:rFonts w:eastAsia="Times New Roman"/>
          <w:b/>
          <w:bCs/>
          <w:kern w:val="0"/>
          <w:sz w:val="26"/>
          <w:szCs w:val="26"/>
          <w14:ligatures w14:val="none"/>
        </w:rPr>
        <w:t>. NET Core:</w:t>
      </w:r>
      <w:r w:rsidRPr="000C48B2">
        <w:rPr>
          <w:rFonts w:eastAsia="Times New Roman"/>
          <w:kern w:val="0"/>
          <w:sz w:val="26"/>
          <w:szCs w:val="26"/>
          <w14:ligatures w14:val="none"/>
        </w:rPr>
        <w:t> 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Là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một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Framework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nguồn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mở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và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đa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nền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tảng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có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thể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được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sử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để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xây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dựng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các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ứng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cho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Windows, Linux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và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macOS.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Nó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cũng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được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tối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ưu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hóa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cho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các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ứng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dựa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trên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đám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mây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>.</w:t>
      </w:r>
    </w:p>
    <w:p w14:paraId="2F2AE0A9" w14:textId="15B50915" w:rsidR="00D14D09" w:rsidRPr="000C48B2" w:rsidRDefault="00ED4729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r w:rsidRPr="000C48B2">
        <w:rPr>
          <w:sz w:val="26"/>
          <w:szCs w:val="26"/>
          <w:shd w:val="clear" w:color="auto" w:fill="FFFFFF"/>
        </w:rPr>
        <w:t xml:space="preserve">C# </w:t>
      </w:r>
      <w:proofErr w:type="spellStart"/>
      <w:r w:rsidRPr="000C48B2">
        <w:rPr>
          <w:sz w:val="26"/>
          <w:szCs w:val="26"/>
          <w:shd w:val="clear" w:color="auto" w:fill="FFFFFF"/>
        </w:rPr>
        <w:t>là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thành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phần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chính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trong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nền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tảng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.NET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ngôn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ngữ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chính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sử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phát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triển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trên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nền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tảng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này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sz w:val="26"/>
          <w:szCs w:val="26"/>
          <w:shd w:val="clear" w:color="auto" w:fill="FFFFFF"/>
        </w:rPr>
        <w:t>Nền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tảng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.NET </w:t>
      </w:r>
      <w:proofErr w:type="spellStart"/>
      <w:r w:rsidRPr="000C48B2">
        <w:rPr>
          <w:sz w:val="26"/>
          <w:szCs w:val="26"/>
          <w:shd w:val="clear" w:color="auto" w:fill="FFFFFF"/>
        </w:rPr>
        <w:t>cung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cấp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Framework </w:t>
      </w:r>
      <w:proofErr w:type="spellStart"/>
      <w:r w:rsidRPr="000C48B2">
        <w:rPr>
          <w:sz w:val="26"/>
          <w:szCs w:val="26"/>
          <w:shd w:val="clear" w:color="auto" w:fill="FFFFFF"/>
        </w:rPr>
        <w:t>gồm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thư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viện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công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cụ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hỗ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trợ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sz w:val="26"/>
          <w:szCs w:val="26"/>
          <w:shd w:val="clear" w:color="auto" w:fill="FFFFFF"/>
        </w:rPr>
        <w:t>cho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phép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nhà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phát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triển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C# </w:t>
      </w:r>
      <w:proofErr w:type="spellStart"/>
      <w:r w:rsidRPr="000C48B2">
        <w:rPr>
          <w:sz w:val="26"/>
          <w:szCs w:val="26"/>
          <w:shd w:val="clear" w:color="auto" w:fill="FFFFFF"/>
        </w:rPr>
        <w:t>xây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dựng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hiệu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quả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hơn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sz w:val="26"/>
          <w:szCs w:val="26"/>
          <w:shd w:val="clear" w:color="auto" w:fill="FFFFFF"/>
        </w:rPr>
        <w:t>với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hiệu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năng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bảo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mật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tốt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hơn</w:t>
      </w:r>
      <w:proofErr w:type="spellEnd"/>
      <w:r w:rsidRPr="000C48B2">
        <w:rPr>
          <w:sz w:val="26"/>
          <w:szCs w:val="26"/>
          <w:shd w:val="clear" w:color="auto" w:fill="FFFFFF"/>
        </w:rPr>
        <w:t>.</w:t>
      </w:r>
    </w:p>
    <w:p w14:paraId="2033E153" w14:textId="5C4C2FD1" w:rsidR="00772582" w:rsidRPr="000C48B2" w:rsidRDefault="00B540D6" w:rsidP="00B540D6">
      <w:pPr>
        <w:pStyle w:val="Heading2"/>
        <w:numPr>
          <w:ilvl w:val="0"/>
          <w:numId w:val="17"/>
        </w:numPr>
        <w:rPr>
          <w:sz w:val="26"/>
        </w:rPr>
      </w:pPr>
      <w:bookmarkStart w:id="7" w:name="_Toc165293842"/>
      <w:proofErr w:type="spellStart"/>
      <w:r w:rsidRPr="000C48B2">
        <w:rPr>
          <w:sz w:val="26"/>
        </w:rPr>
        <w:t>Hệ</w:t>
      </w:r>
      <w:proofErr w:type="spellEnd"/>
      <w:r w:rsidRPr="000C48B2">
        <w:rPr>
          <w:sz w:val="26"/>
        </w:rPr>
        <w:t xml:space="preserve"> </w:t>
      </w:r>
      <w:proofErr w:type="spellStart"/>
      <w:r w:rsidR="00772582" w:rsidRPr="000C48B2">
        <w:rPr>
          <w:sz w:val="26"/>
        </w:rPr>
        <w:t>cơ</w:t>
      </w:r>
      <w:proofErr w:type="spellEnd"/>
      <w:r w:rsidR="00772582" w:rsidRPr="000C48B2">
        <w:rPr>
          <w:sz w:val="26"/>
        </w:rPr>
        <w:t xml:space="preserve"> </w:t>
      </w:r>
      <w:proofErr w:type="spellStart"/>
      <w:r w:rsidR="00772582" w:rsidRPr="000C48B2">
        <w:rPr>
          <w:sz w:val="26"/>
        </w:rPr>
        <w:t>sở</w:t>
      </w:r>
      <w:proofErr w:type="spellEnd"/>
      <w:r w:rsidR="00772582" w:rsidRPr="000C48B2">
        <w:rPr>
          <w:sz w:val="26"/>
        </w:rPr>
        <w:t xml:space="preserve"> </w:t>
      </w:r>
      <w:proofErr w:type="spellStart"/>
      <w:r w:rsidR="00772582" w:rsidRPr="000C48B2">
        <w:rPr>
          <w:sz w:val="26"/>
        </w:rPr>
        <w:t>dữ</w:t>
      </w:r>
      <w:proofErr w:type="spellEnd"/>
      <w:r w:rsidR="00772582" w:rsidRPr="000C48B2">
        <w:rPr>
          <w:sz w:val="26"/>
        </w:rPr>
        <w:t xml:space="preserve"> </w:t>
      </w:r>
      <w:proofErr w:type="spellStart"/>
      <w:r w:rsidR="00772582" w:rsidRPr="000C48B2">
        <w:rPr>
          <w:sz w:val="26"/>
        </w:rPr>
        <w:t>liệu</w:t>
      </w:r>
      <w:proofErr w:type="spellEnd"/>
      <w:r w:rsidR="00772582" w:rsidRPr="000C48B2">
        <w:rPr>
          <w:sz w:val="26"/>
        </w:rPr>
        <w:t xml:space="preserve"> SQL</w:t>
      </w:r>
      <w:r w:rsidRPr="000C48B2">
        <w:rPr>
          <w:sz w:val="26"/>
        </w:rPr>
        <w:t xml:space="preserve"> Server</w:t>
      </w:r>
      <w:bookmarkEnd w:id="7"/>
    </w:p>
    <w:p w14:paraId="545B7B37" w14:textId="60B6E5FE" w:rsidR="0006041A" w:rsidRPr="000C48B2" w:rsidRDefault="0006041A" w:rsidP="0006041A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0C48B2">
        <w:rPr>
          <w:sz w:val="26"/>
          <w:szCs w:val="26"/>
          <w:shd w:val="clear" w:color="auto" w:fill="FFFFFF"/>
        </w:rPr>
        <w:t xml:space="preserve">SQL Server </w:t>
      </w:r>
      <w:proofErr w:type="spellStart"/>
      <w:r w:rsidRPr="000C48B2">
        <w:rPr>
          <w:sz w:val="26"/>
          <w:szCs w:val="26"/>
          <w:shd w:val="clear" w:color="auto" w:fill="FFFFFF"/>
        </w:rPr>
        <w:t>chính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hệ</w:t>
      </w:r>
      <w:proofErr w:type="spellEnd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quản</w:t>
      </w:r>
      <w:proofErr w:type="spellEnd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trị</w:t>
      </w:r>
      <w:proofErr w:type="spellEnd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dữ</w:t>
      </w:r>
      <w:proofErr w:type="spellEnd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liệu</w:t>
      </w:r>
      <w:proofErr w:type="spellEnd"/>
      <w:r w:rsidRPr="000C48B2">
        <w:rPr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sz w:val="26"/>
          <w:szCs w:val="26"/>
          <w:shd w:val="clear" w:color="auto" w:fill="FFFFFF"/>
        </w:rPr>
        <w:t>quan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hệ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sử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câu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lệnh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SQL </w:t>
      </w:r>
      <w:proofErr w:type="spellStart"/>
      <w:r w:rsidRPr="000C48B2">
        <w:rPr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trao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đổi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dữ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liệu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giữa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máy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cài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SQL Server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máy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Client. </w:t>
      </w:r>
      <w:proofErr w:type="spellStart"/>
      <w:r w:rsidRPr="000C48B2">
        <w:rPr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Relational Database Management System – RDBMS </w:t>
      </w:r>
      <w:proofErr w:type="spellStart"/>
      <w:r w:rsidRPr="000C48B2">
        <w:rPr>
          <w:sz w:val="26"/>
          <w:szCs w:val="26"/>
          <w:shd w:val="clear" w:color="auto" w:fill="FFFFFF"/>
        </w:rPr>
        <w:t>gồm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có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: databases, </w:t>
      </w:r>
      <w:proofErr w:type="spellStart"/>
      <w:r w:rsidRPr="000C48B2">
        <w:rPr>
          <w:sz w:val="26"/>
          <w:szCs w:val="26"/>
          <w:shd w:val="clear" w:color="auto" w:fill="FFFFFF"/>
        </w:rPr>
        <w:t>datase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engine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lastRenderedPageBreak/>
        <w:t>các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chương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trình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dùng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quản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lý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bộ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phận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trong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RDBMS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những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dữ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liệu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khác</w:t>
      </w:r>
      <w:proofErr w:type="spellEnd"/>
      <w:r w:rsidRPr="000C48B2">
        <w:rPr>
          <w:sz w:val="26"/>
          <w:szCs w:val="26"/>
          <w:shd w:val="clear" w:color="auto" w:fill="FFFFFF"/>
        </w:rPr>
        <w:t>.</w:t>
      </w:r>
    </w:p>
    <w:p w14:paraId="1A06AEAE" w14:textId="77777777" w:rsidR="00A82A92" w:rsidRPr="000C48B2" w:rsidRDefault="00A82A92" w:rsidP="00A82A92">
      <w:pPr>
        <w:pStyle w:val="ListParagraph"/>
        <w:ind w:left="1080"/>
        <w:rPr>
          <w:sz w:val="26"/>
          <w:szCs w:val="26"/>
        </w:rPr>
      </w:pPr>
    </w:p>
    <w:p w14:paraId="749DAA93" w14:textId="568FF3A5" w:rsidR="00A82A92" w:rsidRPr="000C48B2" w:rsidRDefault="00A82A92" w:rsidP="00A82A92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SQL Server bao </w:t>
      </w:r>
      <w:proofErr w:type="spellStart"/>
      <w:r w:rsidRPr="000C48B2">
        <w:rPr>
          <w:sz w:val="26"/>
          <w:szCs w:val="26"/>
        </w:rPr>
        <w:t>gồm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hai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thành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chính</w:t>
      </w:r>
      <w:proofErr w:type="spellEnd"/>
      <w:r w:rsidRPr="000C48B2">
        <w:rPr>
          <w:sz w:val="26"/>
          <w:szCs w:val="26"/>
        </w:rPr>
        <w:t xml:space="preserve"> Database Engine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SQLOS (SQL Server Operating System).</w:t>
      </w:r>
    </w:p>
    <w:p w14:paraId="5FA5D0A5" w14:textId="77777777" w:rsidR="00A82A92" w:rsidRPr="000C48B2" w:rsidRDefault="00A82A92" w:rsidP="00A82A92">
      <w:pPr>
        <w:pStyle w:val="ListParagraph"/>
        <w:numPr>
          <w:ilvl w:val="0"/>
          <w:numId w:val="25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Database Engine </w:t>
      </w:r>
      <w:proofErr w:type="spellStart"/>
      <w:r w:rsidRPr="000C48B2">
        <w:rPr>
          <w:sz w:val="26"/>
          <w:szCs w:val="26"/>
        </w:rPr>
        <w:t>là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thành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trung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tâm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SQL Server, </w:t>
      </w:r>
      <w:proofErr w:type="spellStart"/>
      <w:r w:rsidRPr="000C48B2">
        <w:rPr>
          <w:sz w:val="26"/>
          <w:szCs w:val="26"/>
        </w:rPr>
        <w:t>chứa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hai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chính</w:t>
      </w:r>
      <w:proofErr w:type="spellEnd"/>
      <w:r w:rsidRPr="000C48B2">
        <w:rPr>
          <w:sz w:val="26"/>
          <w:szCs w:val="26"/>
        </w:rPr>
        <w:t xml:space="preserve">: Relation Engine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Storage Engine. Relation Engine </w:t>
      </w:r>
      <w:proofErr w:type="spellStart"/>
      <w:r w:rsidRPr="000C48B2">
        <w:rPr>
          <w:sz w:val="26"/>
          <w:szCs w:val="26"/>
        </w:rPr>
        <w:t>chịu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nhiệm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xử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truy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vấn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từ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người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dùng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ứng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dụng</w:t>
      </w:r>
      <w:proofErr w:type="spellEnd"/>
      <w:r w:rsidRPr="000C48B2">
        <w:rPr>
          <w:sz w:val="26"/>
          <w:szCs w:val="26"/>
        </w:rPr>
        <w:t xml:space="preserve">. Storage Engine,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đó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lưu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bằng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tệp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trang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chỉ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mục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nhiều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cạnh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>.</w:t>
      </w:r>
    </w:p>
    <w:p w14:paraId="7D587623" w14:textId="774244E5" w:rsidR="00A82A92" w:rsidRPr="000C48B2" w:rsidRDefault="00A82A92" w:rsidP="00A82A92">
      <w:pPr>
        <w:pStyle w:val="ListParagraph"/>
        <w:numPr>
          <w:ilvl w:val="0"/>
          <w:numId w:val="25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SQLOS, </w:t>
      </w:r>
      <w:proofErr w:type="spellStart"/>
      <w:r w:rsidRPr="000C48B2">
        <w:rPr>
          <w:sz w:val="26"/>
          <w:szCs w:val="26"/>
        </w:rPr>
        <w:t>viết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tắt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SQL Server Operating System,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bộ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nhớ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I/O, </w:t>
      </w:r>
      <w:proofErr w:type="spellStart"/>
      <w:r w:rsidRPr="000C48B2">
        <w:rPr>
          <w:sz w:val="26"/>
          <w:szCs w:val="26"/>
        </w:rPr>
        <w:t>lên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lịch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thực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hiện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nhiệm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vụ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đảm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bảo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tính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toàn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vẹn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tránh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xung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đột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thay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đổi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đồng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thời</w:t>
      </w:r>
      <w:proofErr w:type="spellEnd"/>
      <w:r w:rsidRPr="000C48B2">
        <w:rPr>
          <w:sz w:val="26"/>
          <w:szCs w:val="26"/>
        </w:rPr>
        <w:t>.</w:t>
      </w:r>
    </w:p>
    <w:p w14:paraId="04019AB4" w14:textId="451EE6A3" w:rsidR="00B459D6" w:rsidRPr="000C48B2" w:rsidRDefault="00B459D6" w:rsidP="00B459D6">
      <w:pPr>
        <w:pStyle w:val="NormalWeb"/>
        <w:numPr>
          <w:ilvl w:val="0"/>
          <w:numId w:val="23"/>
        </w:numPr>
        <w:shd w:val="clear" w:color="auto" w:fill="FFFFFF"/>
        <w:spacing w:after="200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SQL Server </w:t>
      </w:r>
      <w:proofErr w:type="spellStart"/>
      <w:r w:rsidRPr="000C48B2">
        <w:rPr>
          <w:sz w:val="26"/>
          <w:szCs w:val="26"/>
        </w:rPr>
        <w:t>là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một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hệ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phổ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biến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sử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dụng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chủ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yếu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lưu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. Tuy </w:t>
      </w:r>
      <w:proofErr w:type="spellStart"/>
      <w:r w:rsidRPr="000C48B2">
        <w:rPr>
          <w:sz w:val="26"/>
          <w:szCs w:val="26"/>
        </w:rPr>
        <w:t>nhiên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nó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không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chỉ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lưu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còn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mang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một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tính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lợi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ích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người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dùng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làm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hơn</w:t>
      </w:r>
      <w:proofErr w:type="spellEnd"/>
      <w:r w:rsidRPr="000C48B2">
        <w:rPr>
          <w:sz w:val="26"/>
          <w:szCs w:val="26"/>
        </w:rPr>
        <w:t>:</w:t>
      </w:r>
    </w:p>
    <w:p w14:paraId="4C98932D" w14:textId="77777777" w:rsidR="00B459D6" w:rsidRPr="000C48B2" w:rsidRDefault="00B459D6" w:rsidP="00B459D6">
      <w:pPr>
        <w:pStyle w:val="NormalWeb"/>
        <w:numPr>
          <w:ilvl w:val="0"/>
          <w:numId w:val="24"/>
        </w:numPr>
        <w:shd w:val="clear" w:color="auto" w:fill="FFFFFF"/>
        <w:spacing w:after="200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Duy </w:t>
      </w:r>
      <w:proofErr w:type="spellStart"/>
      <w:r w:rsidRPr="000C48B2">
        <w:rPr>
          <w:sz w:val="26"/>
          <w:szCs w:val="26"/>
        </w:rPr>
        <w:t>trì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lưu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bền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vững</w:t>
      </w:r>
      <w:proofErr w:type="spellEnd"/>
    </w:p>
    <w:p w14:paraId="14531080" w14:textId="77777777" w:rsidR="00B459D6" w:rsidRPr="000C48B2" w:rsidRDefault="00B459D6" w:rsidP="00B459D6">
      <w:pPr>
        <w:pStyle w:val="NormalWeb"/>
        <w:numPr>
          <w:ilvl w:val="0"/>
          <w:numId w:val="24"/>
        </w:numPr>
        <w:shd w:val="clear" w:color="auto" w:fill="FFFFFF"/>
        <w:spacing w:after="200"/>
        <w:jc w:val="both"/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nhiều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</w:p>
    <w:p w14:paraId="51ACA83C" w14:textId="77777777" w:rsidR="00B459D6" w:rsidRPr="000C48B2" w:rsidRDefault="00B459D6" w:rsidP="00B459D6">
      <w:pPr>
        <w:pStyle w:val="NormalWeb"/>
        <w:numPr>
          <w:ilvl w:val="0"/>
          <w:numId w:val="24"/>
        </w:numPr>
        <w:shd w:val="clear" w:color="auto" w:fill="FFFFFF"/>
        <w:spacing w:after="200"/>
        <w:jc w:val="both"/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Khả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bảo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mật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cao</w:t>
      </w:r>
      <w:proofErr w:type="spellEnd"/>
    </w:p>
    <w:p w14:paraId="67BEE64D" w14:textId="77777777" w:rsidR="00B459D6" w:rsidRPr="000C48B2" w:rsidRDefault="00B459D6" w:rsidP="00B459D6">
      <w:pPr>
        <w:pStyle w:val="NormalWeb"/>
        <w:numPr>
          <w:ilvl w:val="0"/>
          <w:numId w:val="24"/>
        </w:numPr>
        <w:shd w:val="clear" w:color="auto" w:fill="FFFFFF"/>
        <w:spacing w:after="200"/>
        <w:jc w:val="both"/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bằng</w:t>
      </w:r>
      <w:proofErr w:type="spellEnd"/>
      <w:r w:rsidRPr="000C48B2">
        <w:rPr>
          <w:sz w:val="26"/>
          <w:szCs w:val="26"/>
        </w:rPr>
        <w:t xml:space="preserve"> SSRS (SQL Server Reporting Services)</w:t>
      </w:r>
    </w:p>
    <w:p w14:paraId="535A87AF" w14:textId="21961661" w:rsidR="00B459D6" w:rsidRPr="000C48B2" w:rsidRDefault="00B459D6" w:rsidP="00B459D6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200" w:afterAutospacing="0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Các </w:t>
      </w:r>
      <w:proofErr w:type="spellStart"/>
      <w:r w:rsidRPr="000C48B2">
        <w:rPr>
          <w:sz w:val="26"/>
          <w:szCs w:val="26"/>
        </w:rPr>
        <w:t>quá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trình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thực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hiện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bằng</w:t>
      </w:r>
      <w:proofErr w:type="spellEnd"/>
      <w:r w:rsidRPr="000C48B2">
        <w:rPr>
          <w:sz w:val="26"/>
          <w:szCs w:val="26"/>
        </w:rPr>
        <w:t xml:space="preserve"> SSIS (SQL Server Integration Services)</w:t>
      </w:r>
    </w:p>
    <w:p w14:paraId="746D1121" w14:textId="79802706" w:rsidR="00582E6C" w:rsidRPr="000C48B2" w:rsidRDefault="00582E6C" w:rsidP="004A546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kern w:val="0"/>
          <w:sz w:val="26"/>
          <w:szCs w:val="26"/>
        </w:rPr>
      </w:pPr>
    </w:p>
    <w:p w14:paraId="50620316" w14:textId="6C15711A" w:rsidR="00772582" w:rsidRPr="000C48B2" w:rsidRDefault="00772582" w:rsidP="005C7BE1">
      <w:pPr>
        <w:pStyle w:val="Heading1"/>
        <w:rPr>
          <w:sz w:val="26"/>
          <w:szCs w:val="26"/>
        </w:rPr>
      </w:pPr>
      <w:bookmarkStart w:id="8" w:name="_Toc165293843"/>
      <w:r w:rsidRPr="000C48B2">
        <w:rPr>
          <w:sz w:val="26"/>
          <w:szCs w:val="26"/>
        </w:rPr>
        <w:t>CHƯƠNG 2: PHÁT TRIỂN ỨNG DỤNG WEB VỚI ASP.NET</w:t>
      </w:r>
      <w:bookmarkEnd w:id="8"/>
    </w:p>
    <w:p w14:paraId="700898D0" w14:textId="34B9EFBF" w:rsidR="00772582" w:rsidRPr="000C48B2" w:rsidRDefault="000E7EC3" w:rsidP="005C7BE1">
      <w:pPr>
        <w:pStyle w:val="Heading2"/>
        <w:numPr>
          <w:ilvl w:val="0"/>
          <w:numId w:val="18"/>
        </w:numPr>
        <w:rPr>
          <w:sz w:val="26"/>
        </w:rPr>
      </w:pPr>
      <w:bookmarkStart w:id="9" w:name="_Toc165293844"/>
      <w:r w:rsidRPr="000C48B2">
        <w:rPr>
          <w:sz w:val="26"/>
        </w:rPr>
        <w:t xml:space="preserve">Các </w:t>
      </w:r>
      <w:proofErr w:type="spellStart"/>
      <w:r w:rsidRPr="000C48B2">
        <w:rPr>
          <w:sz w:val="26"/>
        </w:rPr>
        <w:t>bước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tạo</w:t>
      </w:r>
      <w:proofErr w:type="spellEnd"/>
      <w:r w:rsidRPr="000C48B2">
        <w:rPr>
          <w:sz w:val="26"/>
        </w:rPr>
        <w:t xml:space="preserve"> project</w:t>
      </w:r>
      <w:bookmarkEnd w:id="9"/>
    </w:p>
    <w:p w14:paraId="289EA7CE" w14:textId="3F4BC567" w:rsidR="001B6685" w:rsidRPr="000C48B2" w:rsidRDefault="001B6685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proofErr w:type="spellStart"/>
      <w:proofErr w:type="gramStart"/>
      <w:r w:rsidRPr="000C48B2">
        <w:rPr>
          <w:color w:val="000000"/>
          <w:sz w:val="26"/>
          <w:szCs w:val="26"/>
          <w:shd w:val="clear" w:color="auto" w:fill="FFFFFF"/>
        </w:rPr>
        <w:t>Mở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 Visual</w:t>
      </w:r>
      <w:proofErr w:type="gramEnd"/>
      <w:r w:rsidRPr="000C48B2">
        <w:rPr>
          <w:color w:val="000000"/>
          <w:sz w:val="26"/>
          <w:szCs w:val="26"/>
          <w:shd w:val="clear" w:color="auto" w:fill="FFFFFF"/>
        </w:rPr>
        <w:t xml:space="preserve"> Studio 2022 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chon 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File menu</w:t>
      </w:r>
      <w:r w:rsidRPr="000C48B2">
        <w:rPr>
          <w:color w:val="000000"/>
          <w:sz w:val="26"/>
          <w:szCs w:val="26"/>
          <w:shd w:val="clear" w:color="auto" w:fill="FFFFFF"/>
        </w:rPr>
        <w:t> -&gt;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New</w:t>
      </w:r>
      <w:r w:rsidRPr="000C48B2">
        <w:rPr>
          <w:color w:val="000000"/>
          <w:sz w:val="26"/>
          <w:szCs w:val="26"/>
          <w:shd w:val="clear" w:color="auto" w:fill="FFFFFF"/>
        </w:rPr>
        <w:t> -&gt;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Project</w:t>
      </w:r>
      <w:r w:rsidRPr="000C48B2">
        <w:rPr>
          <w:color w:val="000000"/>
          <w:sz w:val="26"/>
          <w:szCs w:val="26"/>
          <w:shd w:val="clear" w:color="auto" w:fill="FFFFFF"/>
        </w:rPr>
        <w:t> :</w:t>
      </w:r>
    </w:p>
    <w:p w14:paraId="094DFD6E" w14:textId="68B2B366" w:rsidR="004A6542" w:rsidRPr="000C48B2" w:rsidRDefault="001B6685" w:rsidP="004A6542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b/>
          <w:bCs/>
          <w:noProof/>
          <w:sz w:val="26"/>
          <w:szCs w:val="26"/>
        </w:rPr>
        <w:drawing>
          <wp:inline distT="0" distB="0" distL="0" distR="0" wp14:anchorId="6520CCD7" wp14:editId="10950E1E">
            <wp:extent cx="4483735" cy="1460500"/>
            <wp:effectExtent l="0" t="0" r="0" b="6350"/>
            <wp:docPr id="113330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088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643" cy="147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7053" w14:textId="64774004" w:rsidR="001B6685" w:rsidRPr="000C48B2" w:rsidRDefault="004A6542" w:rsidP="004A6542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10" w:name="_Toc165293895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tạo</w:t>
      </w:r>
      <w:proofErr w:type="spellEnd"/>
      <w:r w:rsidRPr="000C48B2">
        <w:rPr>
          <w:color w:val="auto"/>
          <w:sz w:val="26"/>
          <w:szCs w:val="26"/>
        </w:rPr>
        <w:t xml:space="preserve"> project </w:t>
      </w:r>
      <w:proofErr w:type="spellStart"/>
      <w:r w:rsidRPr="000C48B2">
        <w:rPr>
          <w:color w:val="auto"/>
          <w:sz w:val="26"/>
          <w:szCs w:val="26"/>
        </w:rPr>
        <w:t>mới</w:t>
      </w:r>
      <w:bookmarkEnd w:id="10"/>
      <w:proofErr w:type="spellEnd"/>
    </w:p>
    <w:p w14:paraId="5F0B84FC" w14:textId="0678BE7B" w:rsidR="001B6685" w:rsidRPr="000C48B2" w:rsidRDefault="001B6685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rStyle w:val="Strong"/>
          <w:sz w:val="26"/>
          <w:szCs w:val="26"/>
        </w:rPr>
      </w:pPr>
      <w:proofErr w:type="spellStart"/>
      <w:r w:rsidRPr="000C48B2">
        <w:rPr>
          <w:sz w:val="26"/>
          <w:szCs w:val="26"/>
          <w:shd w:val="clear" w:color="auto" w:fill="FFFFFF"/>
        </w:rPr>
        <w:t>Từ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hộp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thoại</w:t>
      </w:r>
      <w:proofErr w:type="spellEnd"/>
      <w:r w:rsidRPr="000C48B2">
        <w:rPr>
          <w:sz w:val="26"/>
          <w:szCs w:val="26"/>
          <w:shd w:val="clear" w:color="auto" w:fill="FFFFFF"/>
        </w:rPr>
        <w:t>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 xml:space="preserve">New </w:t>
      </w:r>
      <w:proofErr w:type="gramStart"/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Project,</w:t>
      </w:r>
      <w:r w:rsidRPr="000C48B2">
        <w:rPr>
          <w:rStyle w:val="Strong"/>
          <w:sz w:val="26"/>
          <w:szCs w:val="26"/>
          <w:shd w:val="clear" w:color="auto" w:fill="FFFFFF"/>
        </w:rPr>
        <w:t> </w:t>
      </w:r>
      <w:r w:rsidRPr="000C48B2">
        <w:rPr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sz w:val="26"/>
          <w:szCs w:val="26"/>
          <w:shd w:val="clear" w:color="auto" w:fill="FFFFFF"/>
        </w:rPr>
        <w:t>mở</w:t>
      </w:r>
      <w:proofErr w:type="spellEnd"/>
      <w:proofErr w:type="gram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rộng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 Visual C# 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chọn</w:t>
      </w:r>
      <w:proofErr w:type="spellEnd"/>
      <w:r w:rsidRPr="000C48B2">
        <w:rPr>
          <w:sz w:val="26"/>
          <w:szCs w:val="26"/>
          <w:shd w:val="clear" w:color="auto" w:fill="FFFFFF"/>
        </w:rPr>
        <w:t>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Web,</w:t>
      </w:r>
      <w:r w:rsidRPr="000C48B2">
        <w:rPr>
          <w:rStyle w:val="Strong"/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sz w:val="26"/>
          <w:szCs w:val="26"/>
          <w:shd w:val="clear" w:color="auto" w:fill="FFFFFF"/>
        </w:rPr>
        <w:t>sau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đó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chọn</w:t>
      </w:r>
      <w:proofErr w:type="spellEnd"/>
      <w:r w:rsidRPr="000C48B2">
        <w:rPr>
          <w:sz w:val="26"/>
          <w:szCs w:val="26"/>
          <w:shd w:val="clear" w:color="auto" w:fill="FFFFFF"/>
        </w:rPr>
        <w:t> </w:t>
      </w:r>
      <w:r w:rsidRPr="000C48B2">
        <w:rPr>
          <w:rStyle w:val="Strong"/>
          <w:sz w:val="26"/>
          <w:szCs w:val="26"/>
          <w:shd w:val="clear" w:color="auto" w:fill="FFFFFF"/>
        </w:rPr>
        <w:t>ASP.NET Web Application (.NET Framework)</w:t>
      </w:r>
      <w:r w:rsidRPr="000C48B2">
        <w:rPr>
          <w:sz w:val="26"/>
          <w:szCs w:val="26"/>
          <w:shd w:val="clear" w:color="auto" w:fill="FFFFFF"/>
        </w:rPr>
        <w:t xml:space="preserve"> . </w:t>
      </w:r>
      <w:proofErr w:type="spellStart"/>
      <w:r w:rsidRPr="000C48B2">
        <w:rPr>
          <w:sz w:val="26"/>
          <w:szCs w:val="26"/>
          <w:shd w:val="clear" w:color="auto" w:fill="FFFFFF"/>
        </w:rPr>
        <w:t>Nhập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tên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gramStart"/>
      <w:r w:rsidRPr="000C48B2">
        <w:rPr>
          <w:sz w:val="26"/>
          <w:szCs w:val="26"/>
          <w:shd w:val="clear" w:color="auto" w:fill="FFFFFF"/>
        </w:rPr>
        <w:lastRenderedPageBreak/>
        <w:t>project  </w:t>
      </w:r>
      <w:proofErr w:type="spellStart"/>
      <w:r w:rsidRPr="000C48B2">
        <w:rPr>
          <w:rStyle w:val="HTMLCode"/>
          <w:rFonts w:ascii="Times New Roman" w:eastAsiaTheme="minorHAnsi" w:hAnsi="Times New Roman" w:cs="Times New Roman"/>
          <w:sz w:val="26"/>
          <w:szCs w:val="26"/>
          <w:shd w:val="clear" w:color="auto" w:fill="FFFFFF"/>
        </w:rPr>
        <w:t>MyMVCApplication</w:t>
      </w:r>
      <w:proofErr w:type="spellEnd"/>
      <w:proofErr w:type="gramEnd"/>
      <w:r w:rsidRPr="000C48B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sz w:val="26"/>
          <w:szCs w:val="26"/>
          <w:shd w:val="clear" w:color="auto" w:fill="FFFFFF"/>
        </w:rPr>
        <w:t>Chúng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ta </w:t>
      </w:r>
      <w:proofErr w:type="spellStart"/>
      <w:r w:rsidRPr="000C48B2">
        <w:rPr>
          <w:sz w:val="26"/>
          <w:szCs w:val="26"/>
          <w:shd w:val="clear" w:color="auto" w:fill="FFFFFF"/>
        </w:rPr>
        <w:t>cũng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có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thay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đổi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vị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trí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lưu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project </w:t>
      </w:r>
      <w:proofErr w:type="spellStart"/>
      <w:r w:rsidRPr="000C48B2">
        <w:rPr>
          <w:sz w:val="26"/>
          <w:szCs w:val="26"/>
          <w:shd w:val="clear" w:color="auto" w:fill="FFFFFF"/>
        </w:rPr>
        <w:t>bằng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cách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0C48B2">
        <w:rPr>
          <w:sz w:val="26"/>
          <w:szCs w:val="26"/>
          <w:shd w:val="clear" w:color="auto" w:fill="FFFFFF"/>
        </w:rPr>
        <w:t>vào</w:t>
      </w:r>
      <w:proofErr w:type="spellEnd"/>
      <w:r w:rsidRPr="000C48B2">
        <w:rPr>
          <w:sz w:val="26"/>
          <w:szCs w:val="26"/>
          <w:shd w:val="clear" w:color="auto" w:fill="FFFFFF"/>
        </w:rPr>
        <w:t> 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Browse</w:t>
      </w:r>
      <w:proofErr w:type="gramEnd"/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..</w:t>
      </w:r>
      <w:r w:rsidRPr="000C48B2">
        <w:rPr>
          <w:b/>
          <w:bCs/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sz w:val="26"/>
          <w:szCs w:val="26"/>
          <w:shd w:val="clear" w:color="auto" w:fill="FFFFFF"/>
        </w:rPr>
        <w:t>Cuối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cùng</w:t>
      </w:r>
      <w:proofErr w:type="spellEnd"/>
      <w:r w:rsidRPr="000C48B2">
        <w:rPr>
          <w:sz w:val="26"/>
          <w:szCs w:val="26"/>
          <w:shd w:val="clear" w:color="auto" w:fill="FFFFFF"/>
        </w:rPr>
        <w:t>, click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OK.</w:t>
      </w:r>
    </w:p>
    <w:p w14:paraId="6B16131C" w14:textId="269600CC" w:rsidR="00DA75CF" w:rsidRPr="000C48B2" w:rsidRDefault="00DA75CF" w:rsidP="00950B43">
      <w:pPr>
        <w:pStyle w:val="ListParagraph"/>
        <w:spacing w:line="276" w:lineRule="auto"/>
        <w:ind w:left="1080"/>
        <w:jc w:val="both"/>
        <w:rPr>
          <w:b/>
          <w:bCs/>
          <w:sz w:val="26"/>
          <w:szCs w:val="26"/>
        </w:rPr>
      </w:pPr>
      <w:r w:rsidRPr="000C48B2">
        <w:rPr>
          <w:b/>
          <w:bCs/>
          <w:noProof/>
          <w:sz w:val="26"/>
          <w:szCs w:val="26"/>
        </w:rPr>
        <w:drawing>
          <wp:inline distT="0" distB="0" distL="0" distR="0" wp14:anchorId="63A96A99" wp14:editId="3219AC9B">
            <wp:extent cx="4353188" cy="2074985"/>
            <wp:effectExtent l="0" t="0" r="0" b="1905"/>
            <wp:docPr id="111789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988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7783" cy="20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3123" w14:textId="7916D88D" w:rsidR="00DA6893" w:rsidRPr="000C48B2" w:rsidRDefault="00DA6893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proofErr w:type="spellStart"/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Đợ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i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m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ộ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t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lúc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cho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đế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khi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Visual Studio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t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ạ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o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m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ộ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t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gram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project  MVC</w:t>
      </w:r>
      <w:proofErr w:type="gram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đơ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gi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ả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b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ằ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ng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cách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s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ử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d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ụ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ng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m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ẫ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u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m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ặ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c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đị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nh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nh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ư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d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ướ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i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đ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ây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.</w:t>
      </w:r>
    </w:p>
    <w:p w14:paraId="5290C0FF" w14:textId="77777777" w:rsidR="004A6542" w:rsidRPr="000C48B2" w:rsidRDefault="00DA6893" w:rsidP="004A6542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b/>
          <w:bCs/>
          <w:noProof/>
          <w:sz w:val="26"/>
          <w:szCs w:val="26"/>
        </w:rPr>
        <w:drawing>
          <wp:inline distT="0" distB="0" distL="0" distR="0" wp14:anchorId="358E95C6" wp14:editId="14E41BFD">
            <wp:extent cx="4424290" cy="1657285"/>
            <wp:effectExtent l="0" t="0" r="0" b="635"/>
            <wp:docPr id="167806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668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1473" cy="166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3496" w14:textId="4DD5B964" w:rsidR="00DA6893" w:rsidRPr="000C48B2" w:rsidRDefault="004A6542" w:rsidP="004A6542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11" w:name="_Toc165293896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tạo</w:t>
      </w:r>
      <w:proofErr w:type="spellEnd"/>
      <w:r w:rsidRPr="000C48B2">
        <w:rPr>
          <w:color w:val="auto"/>
          <w:sz w:val="26"/>
          <w:szCs w:val="26"/>
        </w:rPr>
        <w:t xml:space="preserve"> project </w:t>
      </w:r>
      <w:proofErr w:type="spellStart"/>
      <w:r w:rsidRPr="000C48B2">
        <w:rPr>
          <w:color w:val="auto"/>
          <w:sz w:val="26"/>
          <w:szCs w:val="26"/>
        </w:rPr>
        <w:t>thành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công</w:t>
      </w:r>
      <w:bookmarkEnd w:id="11"/>
      <w:proofErr w:type="spellEnd"/>
    </w:p>
    <w:p w14:paraId="065DEA5A" w14:textId="7C5A6FAF" w:rsidR="000E7EC3" w:rsidRPr="000C48B2" w:rsidRDefault="000E7EC3" w:rsidP="005C7BE1">
      <w:pPr>
        <w:pStyle w:val="Heading2"/>
        <w:numPr>
          <w:ilvl w:val="0"/>
          <w:numId w:val="18"/>
        </w:numPr>
        <w:rPr>
          <w:sz w:val="26"/>
        </w:rPr>
      </w:pPr>
      <w:bookmarkStart w:id="12" w:name="_Toc165293845"/>
      <w:r w:rsidRPr="000C48B2">
        <w:rPr>
          <w:sz w:val="26"/>
        </w:rPr>
        <w:t>Model</w:t>
      </w:r>
      <w:bookmarkEnd w:id="12"/>
    </w:p>
    <w:p w14:paraId="5892CB7E" w14:textId="61165929" w:rsidR="00181FF7" w:rsidRPr="000C48B2" w:rsidRDefault="00181FF7" w:rsidP="00181FF7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r w:rsidRPr="000C48B2">
        <w:rPr>
          <w:color w:val="000000"/>
          <w:sz w:val="26"/>
          <w:szCs w:val="26"/>
          <w:shd w:val="clear" w:color="auto" w:fill="FFFFFF"/>
        </w:rPr>
        <w:t xml:space="preserve">Models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trong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dựa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trên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MVC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những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phần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có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nhiệm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vụ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lưu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trữ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tin,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trạng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thái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của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đối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tượng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thường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nó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lớp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ánh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xạ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từ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bảng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trong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CSDL.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Lấy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ví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dụ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chúng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ta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có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lớp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Product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sử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mô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tả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dữ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liệu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từ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bảng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Products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trong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SQL, bao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gồm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ProductID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OrderDate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…</w:t>
      </w:r>
    </w:p>
    <w:p w14:paraId="1D00F249" w14:textId="77777777" w:rsidR="00181FF7" w:rsidRPr="000C48B2" w:rsidRDefault="00181FF7" w:rsidP="00181FF7">
      <w:pPr>
        <w:pStyle w:val="ListParagraph"/>
        <w:spacing w:line="276" w:lineRule="auto"/>
        <w:ind w:left="1080"/>
        <w:jc w:val="both"/>
        <w:rPr>
          <w:b/>
          <w:bCs/>
          <w:sz w:val="26"/>
          <w:szCs w:val="26"/>
        </w:rPr>
      </w:pPr>
    </w:p>
    <w:p w14:paraId="681BCEDB" w14:textId="66E0588A" w:rsidR="000E7EC3" w:rsidRPr="000C48B2" w:rsidRDefault="000E7EC3" w:rsidP="005C7BE1">
      <w:pPr>
        <w:pStyle w:val="Heading2"/>
        <w:numPr>
          <w:ilvl w:val="0"/>
          <w:numId w:val="18"/>
        </w:numPr>
        <w:rPr>
          <w:sz w:val="26"/>
        </w:rPr>
      </w:pPr>
      <w:bookmarkStart w:id="13" w:name="_Toc165293846"/>
      <w:r w:rsidRPr="000C48B2">
        <w:rPr>
          <w:sz w:val="26"/>
        </w:rPr>
        <w:t>View</w:t>
      </w:r>
      <w:bookmarkEnd w:id="13"/>
    </w:p>
    <w:p w14:paraId="7BDEDBBF" w14:textId="58B056FD" w:rsidR="00181FF7" w:rsidRPr="000C48B2" w:rsidRDefault="00181FF7" w:rsidP="00181FF7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View</w:t>
      </w:r>
      <w:r w:rsidRPr="000C48B2">
        <w:rPr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giao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diện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dùng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.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View</w:t>
      </w:r>
      <w:r w:rsidRPr="000C48B2">
        <w:rPr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chính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phần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chịu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trách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nhiệm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hiển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thị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tin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lên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cho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dùng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qua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giao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diện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. Thông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thường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tin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cần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hiển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thị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lấy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từ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phần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Models</w:t>
      </w:r>
      <w:r w:rsidRPr="000C48B2">
        <w:rPr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Ví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dụ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đối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tượng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 </w:t>
      </w:r>
      <w:r w:rsidRPr="000C48B2">
        <w:rPr>
          <w:rStyle w:val="Emphasis"/>
          <w:color w:val="000000"/>
          <w:sz w:val="26"/>
          <w:szCs w:val="26"/>
          <w:shd w:val="clear" w:color="auto" w:fill="FFFFFF"/>
        </w:rPr>
        <w:t>Product</w:t>
      </w:r>
      <w:r w:rsidRPr="000C48B2">
        <w:rPr>
          <w:color w:val="000000"/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có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“</w:t>
      </w:r>
      <w:r w:rsidRPr="000C48B2">
        <w:rPr>
          <w:rStyle w:val="Emphasis"/>
          <w:color w:val="000000"/>
          <w:sz w:val="26"/>
          <w:szCs w:val="26"/>
          <w:shd w:val="clear" w:color="auto" w:fill="FFFFFF"/>
        </w:rPr>
        <w:t>Edit</w:t>
      </w:r>
      <w:r w:rsidRPr="000C48B2">
        <w:rPr>
          <w:color w:val="000000"/>
          <w:sz w:val="26"/>
          <w:szCs w:val="26"/>
          <w:shd w:val="clear" w:color="auto" w:fill="FFFFFF"/>
        </w:rPr>
        <w:t xml:space="preserve">” view bao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gồm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textboxes,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dropdowns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checkboxes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chỉnh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sửa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thuộc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tính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của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sản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phẩm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;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có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“Display” view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lastRenderedPageBreak/>
        <w:t>gồm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2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dòng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cột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dòng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rStyle w:val="Emphasis"/>
          <w:color w:val="000000"/>
          <w:sz w:val="26"/>
          <w:szCs w:val="26"/>
          <w:shd w:val="clear" w:color="auto" w:fill="FFFFFF"/>
        </w:rPr>
        <w:t>ProductID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dòng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sau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rStyle w:val="Emphasis"/>
          <w:color w:val="000000"/>
          <w:sz w:val="26"/>
          <w:szCs w:val="26"/>
          <w:shd w:val="clear" w:color="auto" w:fill="FFFFFF"/>
        </w:rPr>
        <w:t>OrderDate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…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xem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tin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về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sản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phẩm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.</w:t>
      </w:r>
    </w:p>
    <w:p w14:paraId="77734AF5" w14:textId="7DD1CB95" w:rsidR="000E7EC3" w:rsidRPr="000C48B2" w:rsidRDefault="000E7EC3" w:rsidP="005C7BE1">
      <w:pPr>
        <w:pStyle w:val="Heading2"/>
        <w:numPr>
          <w:ilvl w:val="0"/>
          <w:numId w:val="18"/>
        </w:numPr>
        <w:rPr>
          <w:sz w:val="26"/>
        </w:rPr>
      </w:pPr>
      <w:bookmarkStart w:id="14" w:name="_Toc165293847"/>
      <w:r w:rsidRPr="000C48B2">
        <w:rPr>
          <w:sz w:val="26"/>
        </w:rPr>
        <w:t>Controller</w:t>
      </w:r>
      <w:bookmarkEnd w:id="14"/>
    </w:p>
    <w:p w14:paraId="3C017EC4" w14:textId="6C381A6C" w:rsidR="00A40B7B" w:rsidRPr="000C48B2" w:rsidRDefault="00A40B7B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r w:rsidRPr="000C48B2">
        <w:rPr>
          <w:color w:val="000000"/>
          <w:sz w:val="26"/>
          <w:szCs w:val="26"/>
          <w:shd w:val="clear" w:color="auto" w:fill="FFFFFF"/>
        </w:rPr>
        <w:t xml:space="preserve">Controller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trong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Framework MVC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xử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lý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mọi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yêu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cầu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URL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đến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. Controller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lớp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trong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namespace </w:t>
      </w:r>
      <w:proofErr w:type="spellStart"/>
      <w:proofErr w:type="gramStart"/>
      <w:r w:rsidRPr="000C48B2">
        <w:rPr>
          <w:color w:val="000000"/>
          <w:sz w:val="26"/>
          <w:szCs w:val="26"/>
          <w:shd w:val="clear" w:color="auto" w:fill="FFFFFF"/>
        </w:rPr>
        <w:t>System.Web.Mvc.Controller</w:t>
      </w:r>
      <w:proofErr w:type="spellEnd"/>
      <w:proofErr w:type="gramEnd"/>
      <w:r w:rsidRPr="000C48B2">
        <w:rPr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Lớp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Controller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chứa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phương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thức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gramStart"/>
      <w:r w:rsidRPr="000C48B2">
        <w:rPr>
          <w:color w:val="000000"/>
          <w:sz w:val="26"/>
          <w:szCs w:val="26"/>
          <w:shd w:val="clear" w:color="auto" w:fill="FFFFFF"/>
        </w:rPr>
        <w:t>public  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gọi</w:t>
      </w:r>
      <w:proofErr w:type="spellEnd"/>
      <w:proofErr w:type="gram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phương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thức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Action. </w:t>
      </w:r>
      <w:proofErr w:type="gramStart"/>
      <w:r w:rsidRPr="000C48B2">
        <w:rPr>
          <w:color w:val="000000"/>
          <w:sz w:val="26"/>
          <w:szCs w:val="26"/>
          <w:shd w:val="clear" w:color="auto" w:fill="FFFFFF"/>
        </w:rPr>
        <w:t xml:space="preserve">Controller 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và</w:t>
      </w:r>
      <w:proofErr w:type="spellEnd"/>
      <w:proofErr w:type="gram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phương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thức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action  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của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nó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xử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lý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yêu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cầu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trình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duyệt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đến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lấy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dữ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liệu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mô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hình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cần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thiết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trả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về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cho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trình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duyệt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.</w:t>
      </w:r>
    </w:p>
    <w:p w14:paraId="433E8E9B" w14:textId="62DD1880" w:rsidR="00A40B7B" w:rsidRPr="000C48B2" w:rsidRDefault="00A40B7B" w:rsidP="00950B43">
      <w:pPr>
        <w:pStyle w:val="NormalWeb"/>
        <w:numPr>
          <w:ilvl w:val="0"/>
          <w:numId w:val="6"/>
        </w:numPr>
        <w:shd w:val="clear" w:color="auto" w:fill="FFFFFF"/>
        <w:spacing w:before="0" w:beforeAutospacing="0" w:line="276" w:lineRule="auto"/>
        <w:jc w:val="both"/>
        <w:rPr>
          <w:color w:val="000000"/>
          <w:sz w:val="26"/>
          <w:szCs w:val="26"/>
        </w:rPr>
      </w:pPr>
      <w:r w:rsidRPr="000C48B2">
        <w:rPr>
          <w:color w:val="000000"/>
          <w:sz w:val="26"/>
          <w:szCs w:val="26"/>
        </w:rPr>
        <w:t xml:space="preserve">Controller </w:t>
      </w:r>
      <w:proofErr w:type="spellStart"/>
      <w:r w:rsidRPr="000C48B2">
        <w:rPr>
          <w:color w:val="000000"/>
          <w:sz w:val="26"/>
          <w:szCs w:val="26"/>
        </w:rPr>
        <w:t>có</w:t>
      </w:r>
      <w:proofErr w:type="spellEnd"/>
      <w:r w:rsidRPr="000C48B2">
        <w:rPr>
          <w:color w:val="000000"/>
          <w:sz w:val="26"/>
          <w:szCs w:val="26"/>
        </w:rPr>
        <w:t xml:space="preserve"> 3 </w:t>
      </w:r>
      <w:proofErr w:type="spellStart"/>
      <w:r w:rsidRPr="000C48B2">
        <w:rPr>
          <w:color w:val="000000"/>
          <w:sz w:val="26"/>
          <w:szCs w:val="26"/>
        </w:rPr>
        <w:t>trách</w:t>
      </w:r>
      <w:proofErr w:type="spellEnd"/>
      <w:r w:rsidRPr="000C48B2">
        <w:rPr>
          <w:color w:val="000000"/>
          <w:sz w:val="26"/>
          <w:szCs w:val="26"/>
        </w:rPr>
        <w:t xml:space="preserve"> </w:t>
      </w:r>
      <w:proofErr w:type="spellStart"/>
      <w:r w:rsidRPr="000C48B2">
        <w:rPr>
          <w:color w:val="000000"/>
          <w:sz w:val="26"/>
          <w:szCs w:val="26"/>
        </w:rPr>
        <w:t>nhiệm</w:t>
      </w:r>
      <w:proofErr w:type="spellEnd"/>
      <w:r w:rsidRPr="000C48B2">
        <w:rPr>
          <w:color w:val="000000"/>
          <w:sz w:val="26"/>
          <w:szCs w:val="26"/>
        </w:rPr>
        <w:t xml:space="preserve"> </w:t>
      </w:r>
      <w:proofErr w:type="spellStart"/>
      <w:r w:rsidRPr="000C48B2">
        <w:rPr>
          <w:color w:val="000000"/>
          <w:sz w:val="26"/>
          <w:szCs w:val="26"/>
        </w:rPr>
        <w:t>chính</w:t>
      </w:r>
      <w:proofErr w:type="spellEnd"/>
      <w:r w:rsidRPr="000C48B2">
        <w:rPr>
          <w:color w:val="000000"/>
          <w:sz w:val="26"/>
          <w:szCs w:val="26"/>
        </w:rPr>
        <w:t>:</w:t>
      </w:r>
    </w:p>
    <w:p w14:paraId="51F1959E" w14:textId="3AAC425C" w:rsidR="00A40B7B" w:rsidRPr="000C48B2" w:rsidRDefault="00950B43" w:rsidP="00950B43">
      <w:pPr>
        <w:pStyle w:val="NormalWeb"/>
        <w:numPr>
          <w:ilvl w:val="0"/>
          <w:numId w:val="11"/>
        </w:numPr>
        <w:shd w:val="clear" w:color="auto" w:fill="FFFFFF"/>
        <w:tabs>
          <w:tab w:val="left" w:pos="1134"/>
        </w:tabs>
        <w:spacing w:before="0" w:beforeAutospacing="0" w:line="276" w:lineRule="auto"/>
        <w:ind w:left="1134" w:hanging="141"/>
        <w:jc w:val="both"/>
        <w:rPr>
          <w:color w:val="000000"/>
          <w:sz w:val="26"/>
          <w:szCs w:val="26"/>
        </w:rPr>
      </w:pPr>
      <w:r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Nhận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gramStart"/>
      <w:r w:rsidR="00A40B7B" w:rsidRPr="000C48B2">
        <w:rPr>
          <w:color w:val="000000"/>
          <w:sz w:val="26"/>
          <w:szCs w:val="26"/>
        </w:rPr>
        <w:t>request :</w:t>
      </w:r>
      <w:proofErr w:type="gramEnd"/>
      <w:r w:rsidR="00A40B7B" w:rsidRPr="000C48B2">
        <w:rPr>
          <w:color w:val="000000"/>
          <w:sz w:val="26"/>
          <w:szCs w:val="26"/>
        </w:rPr>
        <w:t xml:space="preserve"> Controller </w:t>
      </w:r>
      <w:proofErr w:type="spellStart"/>
      <w:r w:rsidR="00A40B7B" w:rsidRPr="000C48B2">
        <w:rPr>
          <w:color w:val="000000"/>
          <w:sz w:val="26"/>
          <w:szCs w:val="26"/>
        </w:rPr>
        <w:t>có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trách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nhiệm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nhận</w:t>
      </w:r>
      <w:proofErr w:type="spellEnd"/>
      <w:r w:rsidR="00A40B7B" w:rsidRPr="000C48B2">
        <w:rPr>
          <w:color w:val="000000"/>
          <w:sz w:val="26"/>
          <w:szCs w:val="26"/>
        </w:rPr>
        <w:t xml:space="preserve"> request </w:t>
      </w:r>
      <w:proofErr w:type="spellStart"/>
      <w:r w:rsidR="00A40B7B" w:rsidRPr="000C48B2">
        <w:rPr>
          <w:color w:val="000000"/>
          <w:sz w:val="26"/>
          <w:szCs w:val="26"/>
        </w:rPr>
        <w:t>từ</w:t>
      </w:r>
      <w:proofErr w:type="spellEnd"/>
      <w:r w:rsidR="00A40B7B" w:rsidRPr="000C48B2">
        <w:rPr>
          <w:color w:val="000000"/>
          <w:sz w:val="26"/>
          <w:szCs w:val="26"/>
        </w:rPr>
        <w:t xml:space="preserve"> user.</w:t>
      </w:r>
    </w:p>
    <w:p w14:paraId="3C05A8EA" w14:textId="7D7A911E" w:rsidR="00A40B7B" w:rsidRPr="000C48B2" w:rsidRDefault="00950B43" w:rsidP="00950B43">
      <w:pPr>
        <w:pStyle w:val="NormalWeb"/>
        <w:numPr>
          <w:ilvl w:val="0"/>
          <w:numId w:val="11"/>
        </w:numPr>
        <w:shd w:val="clear" w:color="auto" w:fill="FFFFFF"/>
        <w:tabs>
          <w:tab w:val="left" w:pos="1134"/>
        </w:tabs>
        <w:spacing w:before="0" w:beforeAutospacing="0" w:line="276" w:lineRule="auto"/>
        <w:ind w:left="1134" w:hanging="141"/>
        <w:jc w:val="both"/>
        <w:rPr>
          <w:color w:val="000000"/>
          <w:sz w:val="26"/>
          <w:szCs w:val="26"/>
        </w:rPr>
      </w:pPr>
      <w:r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Dựng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gramStart"/>
      <w:r w:rsidR="00A40B7B" w:rsidRPr="000C48B2">
        <w:rPr>
          <w:color w:val="000000"/>
          <w:sz w:val="26"/>
          <w:szCs w:val="26"/>
        </w:rPr>
        <w:t>model :</w:t>
      </w:r>
      <w:proofErr w:type="gramEnd"/>
      <w:r w:rsidR="00A40B7B" w:rsidRPr="000C48B2">
        <w:rPr>
          <w:color w:val="000000"/>
          <w:sz w:val="26"/>
          <w:szCs w:val="26"/>
        </w:rPr>
        <w:t xml:space="preserve"> Controller Action method </w:t>
      </w:r>
      <w:proofErr w:type="spellStart"/>
      <w:r w:rsidR="00A40B7B" w:rsidRPr="000C48B2">
        <w:rPr>
          <w:color w:val="000000"/>
          <w:sz w:val="26"/>
          <w:szCs w:val="26"/>
        </w:rPr>
        <w:t>thực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thi</w:t>
      </w:r>
      <w:proofErr w:type="spellEnd"/>
      <w:r w:rsidR="00A40B7B" w:rsidRPr="000C48B2">
        <w:rPr>
          <w:color w:val="000000"/>
          <w:sz w:val="26"/>
          <w:szCs w:val="26"/>
        </w:rPr>
        <w:t xml:space="preserve"> logic </w:t>
      </w:r>
      <w:proofErr w:type="spellStart"/>
      <w:r w:rsidR="00A40B7B" w:rsidRPr="000C48B2">
        <w:rPr>
          <w:color w:val="000000"/>
          <w:sz w:val="26"/>
          <w:szCs w:val="26"/>
        </w:rPr>
        <w:t>của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ứng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dụng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và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xây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dựng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nên</w:t>
      </w:r>
      <w:proofErr w:type="spellEnd"/>
      <w:r w:rsidR="00A40B7B" w:rsidRPr="000C48B2">
        <w:rPr>
          <w:color w:val="000000"/>
          <w:sz w:val="26"/>
          <w:szCs w:val="26"/>
        </w:rPr>
        <w:t xml:space="preserve"> model.</w:t>
      </w:r>
    </w:p>
    <w:p w14:paraId="402DDCAB" w14:textId="29306931" w:rsidR="00A40B7B" w:rsidRPr="000C48B2" w:rsidRDefault="00950B43" w:rsidP="00950B43">
      <w:pPr>
        <w:pStyle w:val="NormalWeb"/>
        <w:numPr>
          <w:ilvl w:val="0"/>
          <w:numId w:val="11"/>
        </w:numPr>
        <w:shd w:val="clear" w:color="auto" w:fill="FFFFFF"/>
        <w:tabs>
          <w:tab w:val="left" w:pos="1134"/>
        </w:tabs>
        <w:spacing w:before="0" w:beforeAutospacing="0" w:line="276" w:lineRule="auto"/>
        <w:ind w:left="1134" w:hanging="141"/>
        <w:jc w:val="both"/>
        <w:rPr>
          <w:color w:val="000000"/>
          <w:sz w:val="26"/>
          <w:szCs w:val="26"/>
        </w:rPr>
      </w:pPr>
      <w:r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Gửi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trả</w:t>
      </w:r>
      <w:proofErr w:type="spellEnd"/>
      <w:r w:rsidR="00A40B7B" w:rsidRPr="000C48B2">
        <w:rPr>
          <w:color w:val="000000"/>
          <w:sz w:val="26"/>
          <w:szCs w:val="26"/>
        </w:rPr>
        <w:t xml:space="preserve"> response: </w:t>
      </w:r>
      <w:proofErr w:type="spellStart"/>
      <w:r w:rsidR="00A40B7B" w:rsidRPr="000C48B2">
        <w:rPr>
          <w:color w:val="000000"/>
          <w:sz w:val="26"/>
          <w:szCs w:val="26"/>
        </w:rPr>
        <w:t>Cuối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cùng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nó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sẽ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trả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về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kết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quả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trong</w:t>
      </w:r>
      <w:proofErr w:type="spellEnd"/>
      <w:r w:rsidR="00A40B7B" w:rsidRPr="000C48B2">
        <w:rPr>
          <w:color w:val="000000"/>
          <w:sz w:val="26"/>
          <w:szCs w:val="26"/>
        </w:rPr>
        <w:t xml:space="preserve"> HTML, File, JSON, XML </w:t>
      </w:r>
      <w:proofErr w:type="spellStart"/>
      <w:r w:rsidR="00A40B7B" w:rsidRPr="000C48B2">
        <w:rPr>
          <w:color w:val="000000"/>
          <w:sz w:val="26"/>
          <w:szCs w:val="26"/>
        </w:rPr>
        <w:t>hoặc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bất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cứ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định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dạng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nào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về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cho</w:t>
      </w:r>
      <w:proofErr w:type="spellEnd"/>
      <w:r w:rsidR="00A40B7B" w:rsidRPr="000C48B2">
        <w:rPr>
          <w:color w:val="000000"/>
          <w:sz w:val="26"/>
          <w:szCs w:val="26"/>
        </w:rPr>
        <w:t xml:space="preserve"> user.</w:t>
      </w:r>
    </w:p>
    <w:p w14:paraId="02B0C773" w14:textId="724309E2" w:rsidR="000E7EC3" w:rsidRPr="000C48B2" w:rsidRDefault="000E7EC3" w:rsidP="005C7BE1">
      <w:pPr>
        <w:pStyle w:val="Heading2"/>
        <w:numPr>
          <w:ilvl w:val="0"/>
          <w:numId w:val="18"/>
        </w:numPr>
        <w:rPr>
          <w:sz w:val="26"/>
        </w:rPr>
      </w:pPr>
      <w:bookmarkStart w:id="15" w:name="_Toc165293848"/>
      <w:proofErr w:type="spellStart"/>
      <w:r w:rsidRPr="000C48B2">
        <w:rPr>
          <w:sz w:val="26"/>
        </w:rPr>
        <w:t>Kết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nối</w:t>
      </w:r>
      <w:proofErr w:type="spellEnd"/>
      <w:r w:rsidRPr="000C48B2">
        <w:rPr>
          <w:sz w:val="26"/>
        </w:rPr>
        <w:t xml:space="preserve"> CSDL SQL</w:t>
      </w:r>
      <w:bookmarkEnd w:id="15"/>
    </w:p>
    <w:p w14:paraId="46015A89" w14:textId="20970110" w:rsidR="008058B5" w:rsidRPr="000C48B2" w:rsidRDefault="008058B5" w:rsidP="008058B5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database: </w:t>
      </w:r>
    </w:p>
    <w:p w14:paraId="029BD843" w14:textId="7C21C014" w:rsidR="008058B5" w:rsidRPr="000C48B2" w:rsidRDefault="008058B5" w:rsidP="008058B5">
      <w:pPr>
        <w:pStyle w:val="ListParagraph"/>
        <w:spacing w:line="276" w:lineRule="auto"/>
        <w:ind w:left="1440"/>
        <w:jc w:val="both"/>
        <w:rPr>
          <w:b/>
          <w:bCs/>
          <w:sz w:val="26"/>
          <w:szCs w:val="26"/>
          <w:shd w:val="clear" w:color="auto" w:fill="FFFFFF"/>
        </w:rPr>
      </w:pPr>
      <w:proofErr w:type="spellStart"/>
      <w:r w:rsidRPr="000C48B2">
        <w:rPr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tạo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database </w:t>
      </w:r>
      <w:proofErr w:type="spellStart"/>
      <w:r w:rsidRPr="000C48B2">
        <w:rPr>
          <w:sz w:val="26"/>
          <w:szCs w:val="26"/>
          <w:shd w:val="clear" w:color="auto" w:fill="FFFFFF"/>
        </w:rPr>
        <w:t>trong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Visual Studio, </w:t>
      </w:r>
      <w:proofErr w:type="spellStart"/>
      <w:r w:rsidRPr="000C48B2">
        <w:rPr>
          <w:sz w:val="26"/>
          <w:szCs w:val="26"/>
          <w:shd w:val="clear" w:color="auto" w:fill="FFFFFF"/>
        </w:rPr>
        <w:t>chọn</w:t>
      </w:r>
      <w:proofErr w:type="spellEnd"/>
      <w:r w:rsidRPr="000C48B2">
        <w:rPr>
          <w:sz w:val="26"/>
          <w:szCs w:val="26"/>
          <w:shd w:val="clear" w:color="auto" w:fill="FFFFFF"/>
        </w:rPr>
        <w:t>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View -&gt; Server</w:t>
      </w:r>
      <w:r w:rsidRPr="000C48B2">
        <w:rPr>
          <w:rStyle w:val="Strong"/>
          <w:sz w:val="26"/>
          <w:szCs w:val="26"/>
          <w:shd w:val="clear" w:color="auto" w:fill="FFFFFF"/>
        </w:rPr>
        <w:t xml:space="preserve"> 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Explorer</w:t>
      </w:r>
      <w:r w:rsidRPr="000C48B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sz w:val="26"/>
          <w:szCs w:val="26"/>
          <w:shd w:val="clear" w:color="auto" w:fill="FFFFFF"/>
        </w:rPr>
        <w:t>Chuột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phải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vào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Database Connections -&gt; Add Connections… </w:t>
      </w:r>
      <w:proofErr w:type="spellStart"/>
      <w:r w:rsidRPr="000C48B2">
        <w:rPr>
          <w:sz w:val="26"/>
          <w:szCs w:val="26"/>
          <w:shd w:val="clear" w:color="auto" w:fill="FFFFFF"/>
        </w:rPr>
        <w:t>Bạn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có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kết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nối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với</w:t>
      </w:r>
      <w:proofErr w:type="spellEnd"/>
      <w:r w:rsidRPr="000C48B2">
        <w:rPr>
          <w:sz w:val="26"/>
          <w:szCs w:val="26"/>
          <w:shd w:val="clear" w:color="auto" w:fill="FFFFFF"/>
        </w:rPr>
        <w:t>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(</w:t>
      </w:r>
      <w:proofErr w:type="spellStart"/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localdb</w:t>
      </w:r>
      <w:proofErr w:type="spellEnd"/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)\v11.0</w:t>
      </w:r>
      <w:r w:rsidRPr="000C48B2">
        <w:rPr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sz w:val="26"/>
          <w:szCs w:val="26"/>
          <w:shd w:val="clear" w:color="auto" w:fill="FFFFFF"/>
        </w:rPr>
        <w:t>hoặc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SQL </w:t>
      </w:r>
      <w:proofErr w:type="gramStart"/>
      <w:r w:rsidRPr="000C48B2">
        <w:rPr>
          <w:sz w:val="26"/>
          <w:szCs w:val="26"/>
          <w:shd w:val="clear" w:color="auto" w:fill="FFFFFF"/>
        </w:rPr>
        <w:t>Express </w:t>
      </w:r>
      <w:r w:rsidRPr="000C48B2">
        <w:rPr>
          <w:rStyle w:val="Strong"/>
          <w:sz w:val="26"/>
          <w:szCs w:val="26"/>
          <w:shd w:val="clear" w:color="auto" w:fill="FFFFFF"/>
        </w:rPr>
        <w:t>.</w:t>
      </w:r>
      <w:proofErr w:type="gramEnd"/>
      <w:r w:rsidRPr="000C48B2">
        <w:rPr>
          <w:rStyle w:val="Strong"/>
          <w:sz w:val="26"/>
          <w:szCs w:val="26"/>
          <w:shd w:val="clear" w:color="auto" w:fill="FFFFFF"/>
        </w:rPr>
        <w:t>\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SQLEXPRESS</w:t>
      </w:r>
      <w:r w:rsidRPr="000C48B2">
        <w:rPr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sz w:val="26"/>
          <w:szCs w:val="26"/>
          <w:shd w:val="clear" w:color="auto" w:fill="FFFFFF"/>
        </w:rPr>
        <w:t>tùy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theo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cái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nào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bạn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đã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cài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. Sau </w:t>
      </w:r>
      <w:proofErr w:type="spellStart"/>
      <w:r w:rsidRPr="000C48B2">
        <w:rPr>
          <w:sz w:val="26"/>
          <w:szCs w:val="26"/>
          <w:shd w:val="clear" w:color="auto" w:fill="FFFFFF"/>
        </w:rPr>
        <w:t>đó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điền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tên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database </w:t>
      </w:r>
      <w:proofErr w:type="spellStart"/>
      <w:r w:rsidRPr="000C48B2">
        <w:rPr>
          <w:sz w:val="26"/>
          <w:szCs w:val="26"/>
          <w:shd w:val="clear" w:color="auto" w:fill="FFFFFF"/>
        </w:rPr>
        <w:t>là</w:t>
      </w:r>
      <w:proofErr w:type="spellEnd"/>
      <w:r w:rsidRPr="000C48B2">
        <w:rPr>
          <w:sz w:val="26"/>
          <w:szCs w:val="26"/>
          <w:shd w:val="clear" w:color="auto" w:fill="FFFFFF"/>
        </w:rPr>
        <w:t> “</w:t>
      </w:r>
      <w:proofErr w:type="spellStart"/>
      <w:r w:rsidR="00582E6C"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cuoikydb</w:t>
      </w:r>
      <w:proofErr w:type="spellEnd"/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”</w:t>
      </w:r>
      <w:r w:rsidRPr="000C48B2">
        <w:rPr>
          <w:b/>
          <w:bCs/>
          <w:sz w:val="26"/>
          <w:szCs w:val="26"/>
          <w:shd w:val="clear" w:color="auto" w:fill="FFFFFF"/>
        </w:rPr>
        <w:t>.</w:t>
      </w:r>
    </w:p>
    <w:p w14:paraId="72188D33" w14:textId="77777777" w:rsidR="004A6542" w:rsidRPr="000C48B2" w:rsidRDefault="00037860" w:rsidP="004A6542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24A55D22" wp14:editId="405873C5">
            <wp:extent cx="4227342" cy="2428530"/>
            <wp:effectExtent l="0" t="0" r="1905" b="0"/>
            <wp:docPr id="40029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922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0197" cy="24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F586" w14:textId="0B38AE57" w:rsidR="0038652D" w:rsidRPr="000C48B2" w:rsidRDefault="004A6542" w:rsidP="004A6542">
      <w:pPr>
        <w:pStyle w:val="Caption"/>
        <w:jc w:val="center"/>
        <w:rPr>
          <w:color w:val="auto"/>
          <w:sz w:val="26"/>
          <w:szCs w:val="26"/>
        </w:rPr>
      </w:pPr>
      <w:bookmarkStart w:id="16" w:name="_Toc165293897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3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kết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nối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cơ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sở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dữ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liệu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sql</w:t>
      </w:r>
      <w:proofErr w:type="spellEnd"/>
      <w:r w:rsidRPr="000C48B2">
        <w:rPr>
          <w:color w:val="auto"/>
          <w:sz w:val="26"/>
          <w:szCs w:val="26"/>
        </w:rPr>
        <w:t xml:space="preserve"> server</w:t>
      </w:r>
      <w:bookmarkEnd w:id="16"/>
    </w:p>
    <w:p w14:paraId="14BF5953" w14:textId="77777777" w:rsidR="004C05B6" w:rsidRPr="000C48B2" w:rsidRDefault="004C05B6" w:rsidP="004C05B6">
      <w:pPr>
        <w:rPr>
          <w:sz w:val="26"/>
          <w:szCs w:val="26"/>
        </w:rPr>
      </w:pPr>
    </w:p>
    <w:p w14:paraId="274A690E" w14:textId="4B01838E" w:rsidR="004C05B6" w:rsidRPr="000C48B2" w:rsidRDefault="004C05B6" w:rsidP="004C05B6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lastRenderedPageBreak/>
        <w:t>Đây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hình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sau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database </w:t>
      </w:r>
      <w:proofErr w:type="spellStart"/>
      <w:r w:rsidRPr="000C48B2">
        <w:rPr>
          <w:sz w:val="26"/>
          <w:szCs w:val="26"/>
        </w:rPr>
        <w:t>xong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bảng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csdl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mình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vừa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>.</w:t>
      </w:r>
    </w:p>
    <w:p w14:paraId="35AEEAFB" w14:textId="77777777" w:rsidR="00843CCE" w:rsidRPr="000C48B2" w:rsidRDefault="00582E6C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5729A5A3" wp14:editId="62B5757C">
            <wp:extent cx="2103120" cy="2338984"/>
            <wp:effectExtent l="0" t="0" r="0" b="4445"/>
            <wp:docPr id="50003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344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06992" cy="234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EC1E" w14:textId="53AFE8A2" w:rsidR="00CE0220" w:rsidRPr="000C48B2" w:rsidRDefault="00843CCE" w:rsidP="00843CCE">
      <w:pPr>
        <w:pStyle w:val="Caption"/>
        <w:jc w:val="center"/>
        <w:rPr>
          <w:color w:val="auto"/>
          <w:sz w:val="26"/>
          <w:szCs w:val="26"/>
        </w:rPr>
      </w:pPr>
      <w:bookmarkStart w:id="17" w:name="_Toc165293898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4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tạo</w:t>
      </w:r>
      <w:proofErr w:type="spellEnd"/>
      <w:r w:rsidRPr="000C48B2">
        <w:rPr>
          <w:color w:val="auto"/>
          <w:sz w:val="26"/>
          <w:szCs w:val="26"/>
        </w:rPr>
        <w:t xml:space="preserve"> database </w:t>
      </w:r>
      <w:proofErr w:type="spellStart"/>
      <w:r w:rsidRPr="000C48B2">
        <w:rPr>
          <w:color w:val="auto"/>
          <w:sz w:val="26"/>
          <w:szCs w:val="26"/>
        </w:rPr>
        <w:t>thành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công</w:t>
      </w:r>
      <w:bookmarkEnd w:id="17"/>
      <w:proofErr w:type="spellEnd"/>
    </w:p>
    <w:p w14:paraId="47780475" w14:textId="736F7200" w:rsidR="00037860" w:rsidRPr="000C48B2" w:rsidRDefault="0038652D" w:rsidP="00037860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color w:val="000000"/>
          <w:sz w:val="26"/>
          <w:szCs w:val="26"/>
          <w:shd w:val="clear" w:color="auto" w:fill="FFFFFF"/>
        </w:rPr>
        <w:t xml:space="preserve">Sau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đó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chuột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phải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lên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database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vừa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tạo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chọn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New Query</w:t>
      </w:r>
      <w:r w:rsidRPr="000C48B2">
        <w:rPr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copy &amp; paste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đoạn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script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sql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nhấn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Excute</w:t>
      </w:r>
      <w:proofErr w:type="spellEnd"/>
      <w:r w:rsidRPr="000C48B2">
        <w:rPr>
          <w:b/>
          <w:bCs/>
          <w:sz w:val="26"/>
          <w:szCs w:val="26"/>
          <w:shd w:val="clear" w:color="auto" w:fill="FFFFFF"/>
        </w:rPr>
        <w:t> </w:t>
      </w:r>
      <w:r w:rsidRPr="000C48B2">
        <w:rPr>
          <w:color w:val="000000"/>
          <w:sz w:val="26"/>
          <w:szCs w:val="26"/>
          <w:shd w:val="clear" w:color="auto" w:fill="FFFFFF"/>
        </w:rPr>
        <w:t xml:space="preserve">(Ctrl + Shift + E)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thực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thi</w:t>
      </w:r>
      <w:proofErr w:type="spellEnd"/>
      <w:r w:rsidR="004A6542"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A6542"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="004A6542"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A6542" w:rsidRPr="000C48B2">
        <w:rPr>
          <w:color w:val="000000"/>
          <w:sz w:val="26"/>
          <w:szCs w:val="26"/>
          <w:shd w:val="clear" w:color="auto" w:fill="FFFFFF"/>
        </w:rPr>
        <w:t>câu</w:t>
      </w:r>
      <w:proofErr w:type="spellEnd"/>
      <w:r w:rsidR="004A6542"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A6542" w:rsidRPr="000C48B2">
        <w:rPr>
          <w:color w:val="000000"/>
          <w:sz w:val="26"/>
          <w:szCs w:val="26"/>
          <w:shd w:val="clear" w:color="auto" w:fill="FFFFFF"/>
        </w:rPr>
        <w:t>lệnh</w:t>
      </w:r>
      <w:proofErr w:type="spellEnd"/>
      <w:r w:rsidR="004A6542"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A6542" w:rsidRPr="000C48B2">
        <w:rPr>
          <w:color w:val="000000"/>
          <w:sz w:val="26"/>
          <w:szCs w:val="26"/>
          <w:shd w:val="clear" w:color="auto" w:fill="FFFFFF"/>
        </w:rPr>
        <w:t>truy</w:t>
      </w:r>
      <w:proofErr w:type="spellEnd"/>
      <w:r w:rsidR="004A6542"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A6542" w:rsidRPr="000C48B2">
        <w:rPr>
          <w:color w:val="000000"/>
          <w:sz w:val="26"/>
          <w:szCs w:val="26"/>
          <w:shd w:val="clear" w:color="auto" w:fill="FFFFFF"/>
        </w:rPr>
        <w:t>vấn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.</w:t>
      </w:r>
    </w:p>
    <w:p w14:paraId="66402B72" w14:textId="41460855" w:rsidR="00301D21" w:rsidRPr="000C48B2" w:rsidRDefault="00301D21" w:rsidP="004C05B6">
      <w:pPr>
        <w:pStyle w:val="Heading1"/>
        <w:rPr>
          <w:sz w:val="26"/>
          <w:szCs w:val="26"/>
        </w:rPr>
      </w:pPr>
      <w:bookmarkStart w:id="18" w:name="_Toc165293849"/>
      <w:r w:rsidRPr="000C48B2">
        <w:rPr>
          <w:sz w:val="26"/>
          <w:szCs w:val="26"/>
        </w:rPr>
        <w:t>CHƯƠNG 3: PHÂN TÍCH VÀ THIẾT KẾ</w:t>
      </w:r>
      <w:bookmarkEnd w:id="18"/>
    </w:p>
    <w:p w14:paraId="272E22A2" w14:textId="6E121B50" w:rsidR="00E16037" w:rsidRPr="000C48B2" w:rsidRDefault="00E16037" w:rsidP="00CE7DE4">
      <w:pPr>
        <w:pStyle w:val="Heading2"/>
        <w:numPr>
          <w:ilvl w:val="0"/>
          <w:numId w:val="28"/>
        </w:numPr>
        <w:rPr>
          <w:sz w:val="26"/>
        </w:rPr>
      </w:pPr>
      <w:bookmarkStart w:id="19" w:name="_Toc165293850"/>
      <w:proofErr w:type="spellStart"/>
      <w:r w:rsidRPr="000C48B2">
        <w:rPr>
          <w:sz w:val="26"/>
        </w:rPr>
        <w:t>Giới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thiệu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bài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toán</w:t>
      </w:r>
      <w:bookmarkEnd w:id="19"/>
      <w:proofErr w:type="spellEnd"/>
    </w:p>
    <w:p w14:paraId="031CFAC3" w14:textId="44B7645D" w:rsidR="00690745" w:rsidRPr="000C48B2" w:rsidRDefault="00585091" w:rsidP="00690745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truy</w:t>
      </w:r>
      <w:proofErr w:type="spellEnd"/>
      <w:r w:rsidRPr="000C48B2">
        <w:rPr>
          <w:sz w:val="26"/>
          <w:szCs w:val="26"/>
        </w:rPr>
        <w:t xml:space="preserve">  </w:t>
      </w:r>
      <w:proofErr w:type="spellStart"/>
      <w:r w:rsidRPr="000C48B2">
        <w:rPr>
          <w:sz w:val="26"/>
          <w:szCs w:val="26"/>
        </w:rPr>
        <w:t>cập</w:t>
      </w:r>
      <w:proofErr w:type="spellEnd"/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trang</w:t>
      </w:r>
      <w:proofErr w:type="spellEnd"/>
      <w:r w:rsidRPr="000C48B2">
        <w:rPr>
          <w:sz w:val="26"/>
          <w:szCs w:val="26"/>
        </w:rPr>
        <w:t xml:space="preserve"> web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tìm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kiếm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. Khi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giỏ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hệ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thống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yêu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phải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tài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khoản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ký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sau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trang</w:t>
      </w:r>
      <w:proofErr w:type="spellEnd"/>
      <w:r w:rsidRPr="000C48B2">
        <w:rPr>
          <w:sz w:val="26"/>
          <w:szCs w:val="26"/>
        </w:rPr>
        <w:t xml:space="preserve"> web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>.</w:t>
      </w:r>
    </w:p>
    <w:p w14:paraId="190FA82F" w14:textId="36F6DD88" w:rsidR="00585091" w:rsidRPr="000C48B2" w:rsidRDefault="00585091" w:rsidP="00690745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Sau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nhập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giỏ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đặt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. Sau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đặt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quý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mình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đặt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>.</w:t>
      </w:r>
    </w:p>
    <w:p w14:paraId="1999475C" w14:textId="339D2461" w:rsidR="00B01693" w:rsidRPr="000C48B2" w:rsidRDefault="00B01693" w:rsidP="00690745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Nhân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viên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nhiệm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vụ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tư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vấn</w:t>
      </w:r>
      <w:proofErr w:type="spellEnd"/>
      <w:r w:rsidR="007C1950" w:rsidRPr="000C48B2">
        <w:rPr>
          <w:sz w:val="26"/>
          <w:szCs w:val="26"/>
        </w:rPr>
        <w:t xml:space="preserve">, </w:t>
      </w:r>
      <w:proofErr w:type="spellStart"/>
      <w:r w:rsidR="007C1950" w:rsidRPr="000C48B2">
        <w:rPr>
          <w:sz w:val="26"/>
          <w:szCs w:val="26"/>
        </w:rPr>
        <w:t>bán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các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sản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phẩm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cho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khách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hàng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có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nhu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cầu</w:t>
      </w:r>
      <w:proofErr w:type="spellEnd"/>
      <w:r w:rsidR="007C1950" w:rsidRPr="000C48B2">
        <w:rPr>
          <w:sz w:val="26"/>
          <w:szCs w:val="26"/>
        </w:rPr>
        <w:t xml:space="preserve">, </w:t>
      </w:r>
      <w:proofErr w:type="spellStart"/>
      <w:r w:rsidR="007C1950" w:rsidRPr="000C48B2">
        <w:rPr>
          <w:sz w:val="26"/>
          <w:szCs w:val="26"/>
        </w:rPr>
        <w:t>tiếp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nhận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yêu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cầu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bảo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hành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của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khách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hàng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khi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gặp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vấn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đề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trong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thời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hạn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bảo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hành</w:t>
      </w:r>
      <w:proofErr w:type="spellEnd"/>
      <w:r w:rsidR="00854729" w:rsidRPr="000C48B2">
        <w:rPr>
          <w:sz w:val="26"/>
          <w:szCs w:val="26"/>
        </w:rPr>
        <w:t>.</w:t>
      </w:r>
    </w:p>
    <w:p w14:paraId="7CC0B0D8" w14:textId="1B930F04" w:rsidR="003641E4" w:rsidRPr="000C48B2" w:rsidRDefault="003641E4" w:rsidP="00690745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chủ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sẽ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nhân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viên</w:t>
      </w:r>
      <w:proofErr w:type="spellEnd"/>
      <w:r w:rsidRPr="000C48B2">
        <w:rPr>
          <w:sz w:val="26"/>
          <w:szCs w:val="26"/>
        </w:rPr>
        <w:t xml:space="preserve">. </w:t>
      </w:r>
      <w:proofErr w:type="spellStart"/>
      <w:r w:rsidRPr="000C48B2">
        <w:rPr>
          <w:sz w:val="26"/>
          <w:szCs w:val="26"/>
        </w:rPr>
        <w:t>Thực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hiện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thao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proofErr w:type="gram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,</w:t>
      </w:r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r w:rsidR="00B01693" w:rsidRPr="000C48B2">
        <w:rPr>
          <w:sz w:val="26"/>
          <w:szCs w:val="26"/>
        </w:rPr>
        <w:t>.</w:t>
      </w:r>
      <w:r w:rsidR="00B01693" w:rsidRPr="000C48B2">
        <w:rPr>
          <w:rFonts w:ascii="Segoe UI" w:hAnsi="Segoe UI" w:cs="Segoe UI"/>
          <w:color w:val="0D0D0D"/>
          <w:sz w:val="26"/>
          <w:szCs w:val="26"/>
          <w:shd w:val="clear" w:color="auto" w:fill="FFFFFF"/>
        </w:rPr>
        <w:t xml:space="preserve"> </w:t>
      </w:r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Hiển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thị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thông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tin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tổng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quan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về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chỉ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số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hoạt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động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quan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trọng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như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doanh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số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bán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,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số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lượng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đơn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,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tỷ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lệ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chuyển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đổi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,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doanh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thu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>.</w:t>
      </w:r>
    </w:p>
    <w:p w14:paraId="4611505C" w14:textId="21DE9D9A" w:rsidR="00E16037" w:rsidRPr="000C48B2" w:rsidRDefault="00E16037" w:rsidP="00CE7DE4">
      <w:pPr>
        <w:pStyle w:val="Heading2"/>
        <w:numPr>
          <w:ilvl w:val="0"/>
          <w:numId w:val="28"/>
        </w:numPr>
        <w:rPr>
          <w:sz w:val="26"/>
        </w:rPr>
      </w:pPr>
      <w:bookmarkStart w:id="20" w:name="_Toc165293851"/>
      <w:proofErr w:type="spellStart"/>
      <w:r w:rsidRPr="000C48B2">
        <w:rPr>
          <w:sz w:val="26"/>
        </w:rPr>
        <w:t>Phân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tích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chức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năng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của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hệ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thống</w:t>
      </w:r>
      <w:bookmarkEnd w:id="20"/>
      <w:proofErr w:type="spellEnd"/>
    </w:p>
    <w:p w14:paraId="41FFF398" w14:textId="653B3537" w:rsidR="00E16037" w:rsidRPr="000C48B2" w:rsidRDefault="00E16037" w:rsidP="00CE7DE4">
      <w:pPr>
        <w:pStyle w:val="Heading3"/>
        <w:numPr>
          <w:ilvl w:val="0"/>
          <w:numId w:val="29"/>
        </w:numPr>
        <w:rPr>
          <w:sz w:val="26"/>
          <w:szCs w:val="26"/>
        </w:rPr>
      </w:pPr>
      <w:bookmarkStart w:id="21" w:name="_Toc165293852"/>
      <w:proofErr w:type="spellStart"/>
      <w:r w:rsidRPr="000C48B2">
        <w:rPr>
          <w:sz w:val="26"/>
          <w:szCs w:val="26"/>
        </w:rPr>
        <w:t>Biểu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đồ</w:t>
      </w:r>
      <w:proofErr w:type="spellEnd"/>
      <w:r w:rsidRPr="000C48B2">
        <w:rPr>
          <w:sz w:val="26"/>
          <w:szCs w:val="26"/>
        </w:rPr>
        <w:t xml:space="preserve"> User-Case</w:t>
      </w:r>
      <w:bookmarkEnd w:id="21"/>
    </w:p>
    <w:p w14:paraId="0EDA72C3" w14:textId="7283E6F7" w:rsidR="002E02E2" w:rsidRPr="000C48B2" w:rsidRDefault="002E02E2" w:rsidP="002E02E2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Biểu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đồ</w:t>
      </w:r>
      <w:proofErr w:type="spellEnd"/>
      <w:r w:rsidRPr="000C48B2">
        <w:rPr>
          <w:sz w:val="26"/>
          <w:szCs w:val="26"/>
        </w:rPr>
        <w:t xml:space="preserve"> User Case </w:t>
      </w:r>
      <w:proofErr w:type="spellStart"/>
      <w:r w:rsidRPr="000C48B2">
        <w:rPr>
          <w:sz w:val="26"/>
          <w:szCs w:val="26"/>
        </w:rPr>
        <w:t>mô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chức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hệ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thống</w:t>
      </w:r>
      <w:proofErr w:type="spellEnd"/>
      <w:r w:rsidRPr="000C48B2">
        <w:rPr>
          <w:sz w:val="26"/>
          <w:szCs w:val="26"/>
        </w:rPr>
        <w:t xml:space="preserve"> bao </w:t>
      </w:r>
      <w:proofErr w:type="spellStart"/>
      <w:r w:rsidRPr="000C48B2">
        <w:rPr>
          <w:sz w:val="26"/>
          <w:szCs w:val="26"/>
        </w:rPr>
        <w:t>gồm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nhân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chính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như</w:t>
      </w:r>
      <w:proofErr w:type="spellEnd"/>
      <w:r w:rsidRPr="000C48B2">
        <w:rPr>
          <w:sz w:val="26"/>
          <w:szCs w:val="26"/>
        </w:rPr>
        <w:t xml:space="preserve">: admin, user,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</w:p>
    <w:p w14:paraId="491EB735" w14:textId="235D4CD3" w:rsidR="00BE0E98" w:rsidRPr="000C48B2" w:rsidRDefault="00BE0E98" w:rsidP="00BE0E98">
      <w:pPr>
        <w:ind w:left="720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4D58FA57" wp14:editId="720115EA">
            <wp:extent cx="4934628" cy="2841674"/>
            <wp:effectExtent l="0" t="0" r="0" b="0"/>
            <wp:docPr id="66699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909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9117" cy="28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610" w14:textId="14C16C1C" w:rsidR="00E16037" w:rsidRPr="000C48B2" w:rsidRDefault="00E16037" w:rsidP="00CE7DE4">
      <w:pPr>
        <w:pStyle w:val="Heading3"/>
        <w:numPr>
          <w:ilvl w:val="0"/>
          <w:numId w:val="29"/>
        </w:numPr>
        <w:rPr>
          <w:sz w:val="26"/>
          <w:szCs w:val="26"/>
        </w:rPr>
      </w:pPr>
      <w:bookmarkStart w:id="22" w:name="_Toc165293853"/>
      <w:proofErr w:type="spellStart"/>
      <w:r w:rsidRPr="000C48B2">
        <w:rPr>
          <w:sz w:val="26"/>
          <w:szCs w:val="26"/>
        </w:rPr>
        <w:t>Biểu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đồ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tuần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tự</w:t>
      </w:r>
      <w:bookmarkEnd w:id="22"/>
      <w:proofErr w:type="spellEnd"/>
    </w:p>
    <w:p w14:paraId="3658CCEA" w14:textId="115BE082" w:rsidR="004D5A65" w:rsidRPr="000C48B2" w:rsidRDefault="004D5A65" w:rsidP="004D5A65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Biểu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đồ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tuần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tự</w:t>
      </w:r>
      <w:proofErr w:type="spellEnd"/>
      <w:r w:rsidR="0045629C" w:rsidRPr="000C48B2">
        <w:rPr>
          <w:rFonts w:ascii="Segoe UI" w:hAnsi="Segoe UI" w:cs="Segoe UI"/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mô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tả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quá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trình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mua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từ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khi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khách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đặt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cho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đến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khi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đơn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được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xử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lý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giao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hàng</w:t>
      </w:r>
      <w:proofErr w:type="spellEnd"/>
    </w:p>
    <w:p w14:paraId="059FEFD7" w14:textId="2E9646EB" w:rsidR="000D1482" w:rsidRPr="000C48B2" w:rsidRDefault="000D1482" w:rsidP="000D1482">
      <w:pPr>
        <w:pStyle w:val="ListParagraph"/>
        <w:ind w:left="1080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562B7A7E" wp14:editId="7F3FFD94">
            <wp:extent cx="5332095" cy="3021804"/>
            <wp:effectExtent l="0" t="0" r="1905" b="7620"/>
            <wp:docPr id="1552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7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9723" cy="302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8681" w14:textId="6D1EDCB9" w:rsidR="00E16037" w:rsidRPr="000C48B2" w:rsidRDefault="00E16037" w:rsidP="00CE7DE4">
      <w:pPr>
        <w:pStyle w:val="Heading3"/>
        <w:numPr>
          <w:ilvl w:val="0"/>
          <w:numId w:val="29"/>
        </w:numPr>
        <w:rPr>
          <w:sz w:val="26"/>
          <w:szCs w:val="26"/>
        </w:rPr>
      </w:pPr>
      <w:bookmarkStart w:id="23" w:name="_Toc165293854"/>
      <w:proofErr w:type="spellStart"/>
      <w:r w:rsidRPr="000C48B2">
        <w:rPr>
          <w:sz w:val="26"/>
          <w:szCs w:val="26"/>
        </w:rPr>
        <w:t>Thiết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kế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>.</w:t>
      </w:r>
      <w:bookmarkEnd w:id="23"/>
    </w:p>
    <w:p w14:paraId="285563C1" w14:textId="3BDDC9D5" w:rsidR="00690745" w:rsidRPr="000C48B2" w:rsidRDefault="00690745" w:rsidP="00690745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Cơ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bao </w:t>
      </w:r>
      <w:proofErr w:type="spellStart"/>
      <w:r w:rsidRPr="000C48B2">
        <w:rPr>
          <w:sz w:val="26"/>
          <w:szCs w:val="26"/>
        </w:rPr>
        <w:t>gồm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bảng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sau</w:t>
      </w:r>
      <w:proofErr w:type="spellEnd"/>
      <w:r w:rsidRPr="000C48B2">
        <w:rPr>
          <w:sz w:val="26"/>
          <w:szCs w:val="26"/>
        </w:rPr>
        <w:t xml:space="preserve">: </w:t>
      </w:r>
      <w:proofErr w:type="spellStart"/>
      <w:proofErr w:type="gramStart"/>
      <w:r w:rsidRPr="000C48B2">
        <w:rPr>
          <w:sz w:val="26"/>
          <w:szCs w:val="26"/>
        </w:rPr>
        <w:t>KhachHang,HoaDon</w:t>
      </w:r>
      <w:proofErr w:type="gramEnd"/>
      <w:r w:rsidRPr="000C48B2">
        <w:rPr>
          <w:sz w:val="26"/>
          <w:szCs w:val="26"/>
        </w:rPr>
        <w:t>,NhanVien,CTHD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SanPham,LoaiSP</w:t>
      </w:r>
      <w:proofErr w:type="spellEnd"/>
      <w:r w:rsidRPr="000C48B2">
        <w:rPr>
          <w:sz w:val="26"/>
          <w:szCs w:val="26"/>
        </w:rPr>
        <w:t>, User</w:t>
      </w:r>
    </w:p>
    <w:p w14:paraId="16B9209B" w14:textId="0AFDD6E0" w:rsidR="00F37220" w:rsidRPr="000C48B2" w:rsidRDefault="00BE0E98" w:rsidP="00BE0E98">
      <w:pPr>
        <w:pStyle w:val="ListParagraph"/>
        <w:ind w:left="1080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35D2CE30" wp14:editId="173297FF">
            <wp:extent cx="5179140" cy="3130062"/>
            <wp:effectExtent l="0" t="0" r="2540" b="0"/>
            <wp:docPr id="35577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71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5421" cy="313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D205" w14:textId="06DBBC68" w:rsidR="00915195" w:rsidRPr="000C48B2" w:rsidRDefault="00F37220" w:rsidP="00F37220">
      <w:pPr>
        <w:pStyle w:val="Caption"/>
        <w:jc w:val="center"/>
        <w:rPr>
          <w:color w:val="auto"/>
          <w:sz w:val="26"/>
          <w:szCs w:val="26"/>
        </w:rPr>
      </w:pPr>
      <w:bookmarkStart w:id="24" w:name="_Toc165293899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5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thiết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kế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cơ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sở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dữ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liệu</w:t>
      </w:r>
      <w:bookmarkEnd w:id="24"/>
      <w:proofErr w:type="spellEnd"/>
    </w:p>
    <w:p w14:paraId="0C4197A4" w14:textId="2789F1C3" w:rsidR="00772582" w:rsidRPr="000C48B2" w:rsidRDefault="00772582" w:rsidP="005C7BE1">
      <w:pPr>
        <w:pStyle w:val="Heading1"/>
        <w:rPr>
          <w:sz w:val="26"/>
          <w:szCs w:val="26"/>
        </w:rPr>
      </w:pPr>
      <w:bookmarkStart w:id="25" w:name="_Toc165293855"/>
      <w:r w:rsidRPr="000C48B2">
        <w:rPr>
          <w:sz w:val="26"/>
          <w:szCs w:val="26"/>
        </w:rPr>
        <w:lastRenderedPageBreak/>
        <w:t xml:space="preserve">CHƯƠNG </w:t>
      </w:r>
      <w:r w:rsidR="00301D21" w:rsidRPr="000C48B2">
        <w:rPr>
          <w:sz w:val="26"/>
          <w:szCs w:val="26"/>
        </w:rPr>
        <w:t>4</w:t>
      </w:r>
      <w:r w:rsidRPr="000C48B2">
        <w:rPr>
          <w:sz w:val="26"/>
          <w:szCs w:val="26"/>
        </w:rPr>
        <w:t xml:space="preserve">: XÂY DỰNG KHUNG WEBSITE </w:t>
      </w:r>
      <w:r w:rsidR="00BD2F17" w:rsidRPr="000C48B2">
        <w:rPr>
          <w:sz w:val="26"/>
          <w:szCs w:val="26"/>
        </w:rPr>
        <w:t>BÁN HÀNG</w:t>
      </w:r>
      <w:bookmarkEnd w:id="25"/>
    </w:p>
    <w:p w14:paraId="6E22CE5E" w14:textId="19FD649F" w:rsidR="009E2035" w:rsidRPr="000C48B2" w:rsidRDefault="00772582" w:rsidP="009E2035">
      <w:pPr>
        <w:pStyle w:val="Heading2"/>
        <w:numPr>
          <w:ilvl w:val="0"/>
          <w:numId w:val="19"/>
        </w:numPr>
        <w:rPr>
          <w:sz w:val="26"/>
        </w:rPr>
      </w:pPr>
      <w:bookmarkStart w:id="26" w:name="_Toc165293856"/>
      <w:r w:rsidRPr="000C48B2">
        <w:rPr>
          <w:sz w:val="26"/>
        </w:rPr>
        <w:t xml:space="preserve">Trang </w:t>
      </w:r>
      <w:proofErr w:type="spellStart"/>
      <w:r w:rsidRPr="000C48B2">
        <w:rPr>
          <w:sz w:val="26"/>
        </w:rPr>
        <w:t>chủ</w:t>
      </w:r>
      <w:proofErr w:type="spellEnd"/>
      <w:r w:rsidR="00307044" w:rsidRPr="000C48B2">
        <w:rPr>
          <w:sz w:val="26"/>
        </w:rPr>
        <w:t xml:space="preserve"> (User)</w:t>
      </w:r>
      <w:bookmarkEnd w:id="26"/>
    </w:p>
    <w:p w14:paraId="762CFE7D" w14:textId="2E67FD07" w:rsidR="00843CCE" w:rsidRPr="000C48B2" w:rsidRDefault="003D35F5" w:rsidP="003D35F5">
      <w:pPr>
        <w:pStyle w:val="ListParagraph"/>
        <w:keepNext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color w:val="1F1F1F"/>
          <w:sz w:val="26"/>
          <w:szCs w:val="26"/>
          <w:shd w:val="clear" w:color="auto" w:fill="FFFFFF"/>
        </w:rPr>
        <w:t xml:space="preserve">Trang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chủ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có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chức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năng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> </w:t>
      </w:r>
      <w:proofErr w:type="spellStart"/>
      <w:r w:rsidRPr="0041270F">
        <w:rPr>
          <w:color w:val="040C28"/>
          <w:sz w:val="26"/>
          <w:szCs w:val="26"/>
          <w:shd w:val="clear" w:color="auto" w:fill="D3E3FD"/>
        </w:rPr>
        <w:t>định</w:t>
      </w:r>
      <w:proofErr w:type="spellEnd"/>
      <w:r w:rsidRPr="0041270F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41270F">
        <w:rPr>
          <w:color w:val="040C28"/>
          <w:sz w:val="26"/>
          <w:szCs w:val="26"/>
          <w:shd w:val="clear" w:color="auto" w:fill="D3E3FD"/>
        </w:rPr>
        <w:t>hướng</w:t>
      </w:r>
      <w:proofErr w:type="spellEnd"/>
      <w:r w:rsidRPr="0041270F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41270F">
        <w:rPr>
          <w:color w:val="040C28"/>
          <w:sz w:val="26"/>
          <w:szCs w:val="26"/>
          <w:shd w:val="clear" w:color="auto" w:fill="D3E3FD"/>
        </w:rPr>
        <w:t>và</w:t>
      </w:r>
      <w:proofErr w:type="spellEnd"/>
      <w:r w:rsidRPr="0041270F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41270F">
        <w:rPr>
          <w:color w:val="040C28"/>
          <w:sz w:val="26"/>
          <w:szCs w:val="26"/>
          <w:shd w:val="clear" w:color="auto" w:fill="D3E3FD"/>
        </w:rPr>
        <w:t>điều</w:t>
      </w:r>
      <w:proofErr w:type="spellEnd"/>
      <w:r w:rsidRPr="0041270F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41270F">
        <w:rPr>
          <w:color w:val="040C28"/>
          <w:sz w:val="26"/>
          <w:szCs w:val="26"/>
          <w:shd w:val="clear" w:color="auto" w:fill="D3E3FD"/>
        </w:rPr>
        <w:t>hướng</w:t>
      </w:r>
      <w:proofErr w:type="spellEnd"/>
      <w:r w:rsidRPr="0041270F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41270F">
        <w:rPr>
          <w:color w:val="040C28"/>
          <w:sz w:val="26"/>
          <w:szCs w:val="26"/>
          <w:shd w:val="clear" w:color="auto" w:fill="D3E3FD"/>
        </w:rPr>
        <w:t>khách</w:t>
      </w:r>
      <w:proofErr w:type="spellEnd"/>
      <w:r w:rsidRPr="0041270F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41270F">
        <w:rPr>
          <w:color w:val="040C28"/>
          <w:sz w:val="26"/>
          <w:szCs w:val="26"/>
          <w:shd w:val="clear" w:color="auto" w:fill="D3E3FD"/>
        </w:rPr>
        <w:t>hàng</w:t>
      </w:r>
      <w:proofErr w:type="spellEnd"/>
      <w:r w:rsidRPr="0041270F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41270F">
        <w:rPr>
          <w:color w:val="040C28"/>
          <w:sz w:val="26"/>
          <w:szCs w:val="26"/>
          <w:shd w:val="clear" w:color="auto" w:fill="D3E3FD"/>
        </w:rPr>
        <w:t>khi</w:t>
      </w:r>
      <w:proofErr w:type="spellEnd"/>
      <w:r w:rsidRPr="0041270F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41270F">
        <w:rPr>
          <w:color w:val="040C28"/>
          <w:sz w:val="26"/>
          <w:szCs w:val="26"/>
          <w:shd w:val="clear" w:color="auto" w:fill="D3E3FD"/>
        </w:rPr>
        <w:t>truy</w:t>
      </w:r>
      <w:proofErr w:type="spellEnd"/>
      <w:r w:rsidRPr="0041270F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41270F">
        <w:rPr>
          <w:color w:val="040C28"/>
          <w:sz w:val="26"/>
          <w:szCs w:val="26"/>
          <w:shd w:val="clear" w:color="auto" w:fill="D3E3FD"/>
        </w:rPr>
        <w:t>cập</w:t>
      </w:r>
      <w:proofErr w:type="spellEnd"/>
      <w:r w:rsidRPr="0041270F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41270F">
        <w:rPr>
          <w:color w:val="040C28"/>
          <w:sz w:val="26"/>
          <w:szCs w:val="26"/>
          <w:shd w:val="clear" w:color="auto" w:fill="D3E3FD"/>
        </w:rPr>
        <w:t>vào</w:t>
      </w:r>
      <w:proofErr w:type="spellEnd"/>
      <w:r w:rsidRPr="0041270F">
        <w:rPr>
          <w:color w:val="040C28"/>
          <w:sz w:val="26"/>
          <w:szCs w:val="26"/>
          <w:shd w:val="clear" w:color="auto" w:fill="D3E3FD"/>
        </w:rPr>
        <w:t xml:space="preserve"> website </w:t>
      </w:r>
      <w:proofErr w:type="spellStart"/>
      <w:r w:rsidRPr="0041270F">
        <w:rPr>
          <w:color w:val="040C28"/>
          <w:sz w:val="26"/>
          <w:szCs w:val="26"/>
          <w:shd w:val="clear" w:color="auto" w:fill="D3E3FD"/>
        </w:rPr>
        <w:t>của</w:t>
      </w:r>
      <w:proofErr w:type="spellEnd"/>
      <w:r w:rsidRPr="0041270F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41270F">
        <w:rPr>
          <w:color w:val="040C28"/>
          <w:sz w:val="26"/>
          <w:szCs w:val="26"/>
          <w:shd w:val="clear" w:color="auto" w:fill="D3E3FD"/>
        </w:rPr>
        <w:t>mình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Người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bán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có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thể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tự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điều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chỉnh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luồng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đi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của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khách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thông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qua</w:t>
      </w:r>
      <w:r w:rsidR="00420398"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category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dẫn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về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những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trang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đích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khác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nhau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Hoặc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bạn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cũng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có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thể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cài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đặt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cửa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sổ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bật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thu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thập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thông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tin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và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tương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tác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với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khách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hàng</w:t>
      </w:r>
      <w:proofErr w:type="spellEnd"/>
    </w:p>
    <w:p w14:paraId="52B12D7E" w14:textId="382B7394" w:rsidR="00585091" w:rsidRPr="000C48B2" w:rsidRDefault="00585091" w:rsidP="00585091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75FDC204" wp14:editId="62AC72A5">
            <wp:extent cx="4983523" cy="2665827"/>
            <wp:effectExtent l="0" t="0" r="7620" b="1270"/>
            <wp:docPr id="104250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002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0750" cy="266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C62E" w14:textId="77777777" w:rsidR="00260F0D" w:rsidRPr="000C48B2" w:rsidRDefault="00260F0D" w:rsidP="00585091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</w:p>
    <w:p w14:paraId="6E215824" w14:textId="73446CDE" w:rsidR="00260F0D" w:rsidRPr="000C48B2" w:rsidRDefault="00260F0D" w:rsidP="00585091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23116D39" wp14:editId="1C1422BD">
            <wp:extent cx="5001329" cy="2539218"/>
            <wp:effectExtent l="0" t="0" r="0" b="0"/>
            <wp:docPr id="103510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052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2036" cy="254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1296" w14:textId="77777777" w:rsidR="00260F0D" w:rsidRPr="000C48B2" w:rsidRDefault="00260F0D" w:rsidP="00585091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</w:p>
    <w:p w14:paraId="13C4190A" w14:textId="1A9DEC82" w:rsidR="00260F0D" w:rsidRPr="000C48B2" w:rsidRDefault="00260F0D" w:rsidP="00585091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3786E7DB" wp14:editId="5B682410">
            <wp:extent cx="4881490" cy="2451904"/>
            <wp:effectExtent l="0" t="0" r="0" b="5715"/>
            <wp:docPr id="7799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47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9539" cy="24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F3B6" w14:textId="76513DFF" w:rsidR="00897B6F" w:rsidRPr="000C48B2" w:rsidRDefault="00843CCE" w:rsidP="00843CCE">
      <w:pPr>
        <w:pStyle w:val="Caption"/>
        <w:jc w:val="center"/>
        <w:rPr>
          <w:color w:val="auto"/>
          <w:sz w:val="26"/>
          <w:szCs w:val="26"/>
        </w:rPr>
      </w:pPr>
      <w:bookmarkStart w:id="27" w:name="_Toc165293900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6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giao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diện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chủ</w:t>
      </w:r>
      <w:bookmarkEnd w:id="27"/>
      <w:proofErr w:type="spellEnd"/>
      <w:r w:rsidR="0012610A" w:rsidRPr="000C48B2">
        <w:rPr>
          <w:color w:val="auto"/>
          <w:sz w:val="26"/>
          <w:szCs w:val="26"/>
        </w:rPr>
        <w:t xml:space="preserve">  </w:t>
      </w:r>
    </w:p>
    <w:p w14:paraId="18EB4E65" w14:textId="7B81A874" w:rsidR="0012610A" w:rsidRPr="000C48B2" w:rsidRDefault="0012610A" w:rsidP="00420398">
      <w:pPr>
        <w:pStyle w:val="Heading2"/>
        <w:numPr>
          <w:ilvl w:val="0"/>
          <w:numId w:val="19"/>
        </w:numPr>
        <w:rPr>
          <w:sz w:val="26"/>
        </w:rPr>
      </w:pPr>
      <w:bookmarkStart w:id="28" w:name="_Toc165293857"/>
      <w:r w:rsidRPr="000C48B2">
        <w:rPr>
          <w:sz w:val="26"/>
        </w:rPr>
        <w:t xml:space="preserve">Trang </w:t>
      </w:r>
      <w:proofErr w:type="spellStart"/>
      <w:r w:rsidRPr="000C48B2">
        <w:rPr>
          <w:sz w:val="26"/>
        </w:rPr>
        <w:t>chủ</w:t>
      </w:r>
      <w:proofErr w:type="spellEnd"/>
      <w:r w:rsidRPr="000C48B2">
        <w:rPr>
          <w:sz w:val="26"/>
        </w:rPr>
        <w:t xml:space="preserve"> (Admin)</w:t>
      </w:r>
      <w:bookmarkEnd w:id="28"/>
    </w:p>
    <w:p w14:paraId="6D67E63B" w14:textId="2401B973" w:rsidR="00853BC1" w:rsidRPr="000C48B2" w:rsidRDefault="00853BC1" w:rsidP="00853BC1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chủ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sẽ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</w:t>
      </w:r>
      <w:r w:rsidR="003641E4" w:rsidRPr="000C48B2">
        <w:rPr>
          <w:sz w:val="26"/>
          <w:szCs w:val="26"/>
        </w:rPr>
        <w:t>ang</w:t>
      </w:r>
      <w:proofErr w:type="spellEnd"/>
      <w:r w:rsidR="003641E4" w:rsidRPr="000C48B2">
        <w:rPr>
          <w:sz w:val="26"/>
          <w:szCs w:val="26"/>
        </w:rPr>
        <w:t xml:space="preserve"> </w:t>
      </w:r>
      <w:proofErr w:type="spellStart"/>
      <w:r w:rsidR="003641E4" w:rsidRPr="000C48B2">
        <w:rPr>
          <w:sz w:val="26"/>
          <w:szCs w:val="26"/>
        </w:rPr>
        <w:t>quản</w:t>
      </w:r>
      <w:proofErr w:type="spellEnd"/>
      <w:r w:rsidR="003641E4" w:rsidRPr="000C48B2">
        <w:rPr>
          <w:sz w:val="26"/>
          <w:szCs w:val="26"/>
        </w:rPr>
        <w:t xml:space="preserve"> </w:t>
      </w:r>
      <w:proofErr w:type="spellStart"/>
      <w:r w:rsidR="003641E4" w:rsidRPr="000C48B2">
        <w:rPr>
          <w:sz w:val="26"/>
          <w:szCs w:val="26"/>
        </w:rPr>
        <w:t>lý</w:t>
      </w:r>
      <w:proofErr w:type="spellEnd"/>
      <w:r w:rsidR="003641E4" w:rsidRPr="000C48B2">
        <w:rPr>
          <w:sz w:val="26"/>
          <w:szCs w:val="26"/>
        </w:rPr>
        <w:t xml:space="preserve"> </w:t>
      </w:r>
      <w:proofErr w:type="spellStart"/>
      <w:r w:rsidR="003641E4" w:rsidRPr="000C48B2">
        <w:rPr>
          <w:sz w:val="26"/>
          <w:szCs w:val="26"/>
        </w:rPr>
        <w:t>toàn</w:t>
      </w:r>
      <w:proofErr w:type="spellEnd"/>
      <w:r w:rsidR="003641E4" w:rsidRPr="000C48B2">
        <w:rPr>
          <w:sz w:val="26"/>
          <w:szCs w:val="26"/>
        </w:rPr>
        <w:t xml:space="preserve"> </w:t>
      </w:r>
      <w:proofErr w:type="spellStart"/>
      <w:r w:rsidR="003641E4" w:rsidRPr="000C48B2">
        <w:rPr>
          <w:sz w:val="26"/>
          <w:szCs w:val="26"/>
        </w:rPr>
        <w:t>bộ</w:t>
      </w:r>
      <w:proofErr w:type="spellEnd"/>
      <w:r w:rsidR="003641E4" w:rsidRPr="000C48B2">
        <w:rPr>
          <w:sz w:val="26"/>
          <w:szCs w:val="26"/>
        </w:rPr>
        <w:t xml:space="preserve"> </w:t>
      </w:r>
      <w:proofErr w:type="spellStart"/>
      <w:r w:rsidR="003641E4" w:rsidRPr="000C48B2">
        <w:rPr>
          <w:sz w:val="26"/>
          <w:szCs w:val="26"/>
        </w:rPr>
        <w:t>hệ</w:t>
      </w:r>
      <w:proofErr w:type="spellEnd"/>
      <w:r w:rsidR="003641E4" w:rsidRPr="000C48B2">
        <w:rPr>
          <w:sz w:val="26"/>
          <w:szCs w:val="26"/>
        </w:rPr>
        <w:t xml:space="preserve"> </w:t>
      </w:r>
      <w:proofErr w:type="spellStart"/>
      <w:r w:rsidR="003641E4" w:rsidRPr="000C48B2">
        <w:rPr>
          <w:sz w:val="26"/>
          <w:szCs w:val="26"/>
        </w:rPr>
        <w:t>thống</w:t>
      </w:r>
      <w:proofErr w:type="spellEnd"/>
      <w:r w:rsidR="003641E4" w:rsidRPr="000C48B2">
        <w:rPr>
          <w:sz w:val="26"/>
          <w:szCs w:val="26"/>
        </w:rPr>
        <w:t xml:space="preserve"> </w:t>
      </w:r>
      <w:proofErr w:type="spellStart"/>
      <w:r w:rsidR="003641E4" w:rsidRPr="000C48B2">
        <w:rPr>
          <w:sz w:val="26"/>
          <w:szCs w:val="26"/>
        </w:rPr>
        <w:t>bán</w:t>
      </w:r>
      <w:proofErr w:type="spellEnd"/>
      <w:r w:rsidR="003641E4" w:rsidRPr="000C48B2">
        <w:rPr>
          <w:sz w:val="26"/>
          <w:szCs w:val="26"/>
        </w:rPr>
        <w:t xml:space="preserve"> </w:t>
      </w:r>
      <w:proofErr w:type="spellStart"/>
      <w:r w:rsidR="003641E4" w:rsidRPr="000C48B2">
        <w:rPr>
          <w:sz w:val="26"/>
          <w:szCs w:val="26"/>
        </w:rPr>
        <w:t>hàng</w:t>
      </w:r>
      <w:proofErr w:type="spellEnd"/>
      <w:r w:rsidR="003641E4" w:rsidRPr="000C48B2">
        <w:rPr>
          <w:sz w:val="26"/>
          <w:szCs w:val="26"/>
        </w:rPr>
        <w:t>.</w:t>
      </w:r>
    </w:p>
    <w:p w14:paraId="290DC9F4" w14:textId="77777777" w:rsidR="00035A32" w:rsidRPr="000C48B2" w:rsidRDefault="00853BC1" w:rsidP="00035A32">
      <w:pPr>
        <w:pStyle w:val="ListParagraph"/>
        <w:keepNext/>
        <w:ind w:left="1080"/>
        <w:rPr>
          <w:sz w:val="26"/>
          <w:szCs w:val="26"/>
        </w:rPr>
      </w:pPr>
      <w:r w:rsidRPr="000C48B2">
        <w:rPr>
          <w:b/>
          <w:bCs/>
          <w:noProof/>
          <w:sz w:val="26"/>
          <w:szCs w:val="26"/>
        </w:rPr>
        <w:drawing>
          <wp:inline distT="0" distB="0" distL="0" distR="0" wp14:anchorId="2767F4D5" wp14:editId="2D6970DB">
            <wp:extent cx="4611718" cy="2286000"/>
            <wp:effectExtent l="0" t="0" r="0" b="0"/>
            <wp:docPr id="64709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946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530" cy="229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FCE1" w14:textId="3C6838C9" w:rsidR="00853BC1" w:rsidRPr="000C48B2" w:rsidRDefault="00035A32" w:rsidP="00035A32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29" w:name="_Toc165293901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7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giao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diện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chủ</w:t>
      </w:r>
      <w:proofErr w:type="spellEnd"/>
      <w:r w:rsidRPr="000C48B2">
        <w:rPr>
          <w:color w:val="auto"/>
          <w:sz w:val="26"/>
          <w:szCs w:val="26"/>
        </w:rPr>
        <w:t xml:space="preserve"> admin</w:t>
      </w:r>
      <w:bookmarkEnd w:id="29"/>
    </w:p>
    <w:p w14:paraId="7E793483" w14:textId="251D3D9C" w:rsidR="00765997" w:rsidRPr="000C48B2" w:rsidRDefault="00765997" w:rsidP="00420398">
      <w:pPr>
        <w:pStyle w:val="Heading2"/>
        <w:numPr>
          <w:ilvl w:val="0"/>
          <w:numId w:val="19"/>
        </w:numPr>
        <w:rPr>
          <w:sz w:val="26"/>
        </w:rPr>
      </w:pPr>
      <w:bookmarkStart w:id="30" w:name="_Toc165293858"/>
      <w:r w:rsidRPr="000C48B2">
        <w:rPr>
          <w:sz w:val="26"/>
        </w:rPr>
        <w:t xml:space="preserve">Trang </w:t>
      </w:r>
      <w:proofErr w:type="spellStart"/>
      <w:r w:rsidRPr="000C48B2">
        <w:rPr>
          <w:sz w:val="26"/>
        </w:rPr>
        <w:t>đăng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nhập</w:t>
      </w:r>
      <w:proofErr w:type="spellEnd"/>
      <w:r w:rsidRPr="000C48B2">
        <w:rPr>
          <w:sz w:val="26"/>
        </w:rPr>
        <w:t xml:space="preserve"> (Admin)</w:t>
      </w:r>
      <w:bookmarkEnd w:id="30"/>
    </w:p>
    <w:p w14:paraId="07A20E19" w14:textId="73E36179" w:rsidR="00D1468C" w:rsidRPr="000C48B2" w:rsidRDefault="00D1468C" w:rsidP="00D1468C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Admin </w:t>
      </w:r>
      <w:proofErr w:type="spellStart"/>
      <w:r w:rsidRPr="000C48B2">
        <w:rPr>
          <w:sz w:val="26"/>
          <w:szCs w:val="26"/>
        </w:rPr>
        <w:t>phải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thì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chức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chính</w:t>
      </w:r>
      <w:proofErr w:type="spellEnd"/>
      <w:r w:rsidRPr="000C48B2">
        <w:rPr>
          <w:sz w:val="26"/>
          <w:szCs w:val="26"/>
        </w:rPr>
        <w:t>.</w:t>
      </w:r>
    </w:p>
    <w:p w14:paraId="6A91444A" w14:textId="77777777" w:rsidR="00E72A47" w:rsidRPr="000C48B2" w:rsidRDefault="00D1468C" w:rsidP="00E72A47">
      <w:pPr>
        <w:pStyle w:val="ListParagraph"/>
        <w:keepNext/>
        <w:ind w:left="1080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3D22BD47" wp14:editId="0C9AA60C">
            <wp:extent cx="4654624" cy="2384474"/>
            <wp:effectExtent l="0" t="0" r="0" b="0"/>
            <wp:docPr id="131270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047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3793" cy="23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3C81" w14:textId="123C4F7A" w:rsidR="00D1468C" w:rsidRPr="000C48B2" w:rsidRDefault="00E72A47" w:rsidP="00E72A47">
      <w:pPr>
        <w:pStyle w:val="Caption"/>
        <w:jc w:val="center"/>
        <w:rPr>
          <w:color w:val="auto"/>
          <w:sz w:val="26"/>
          <w:szCs w:val="26"/>
        </w:rPr>
      </w:pPr>
      <w:bookmarkStart w:id="31" w:name="_Toc165293902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8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giao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diện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đăng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nhập</w:t>
      </w:r>
      <w:proofErr w:type="spellEnd"/>
      <w:r w:rsidRPr="000C48B2">
        <w:rPr>
          <w:color w:val="auto"/>
          <w:sz w:val="26"/>
          <w:szCs w:val="26"/>
        </w:rPr>
        <w:t xml:space="preserve"> admin</w:t>
      </w:r>
      <w:bookmarkEnd w:id="31"/>
    </w:p>
    <w:p w14:paraId="1B9F5E87" w14:textId="02FF928D" w:rsidR="00772582" w:rsidRPr="000C48B2" w:rsidRDefault="00772582" w:rsidP="005C7BE1">
      <w:pPr>
        <w:pStyle w:val="Heading2"/>
        <w:numPr>
          <w:ilvl w:val="0"/>
          <w:numId w:val="19"/>
        </w:numPr>
        <w:rPr>
          <w:sz w:val="26"/>
        </w:rPr>
      </w:pPr>
      <w:bookmarkStart w:id="32" w:name="_Toc165293859"/>
      <w:r w:rsidRPr="000C48B2">
        <w:rPr>
          <w:sz w:val="26"/>
        </w:rPr>
        <w:t xml:space="preserve">Trang </w:t>
      </w:r>
      <w:proofErr w:type="spellStart"/>
      <w:r w:rsidRPr="000C48B2">
        <w:rPr>
          <w:sz w:val="26"/>
        </w:rPr>
        <w:t>đăng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ký</w:t>
      </w:r>
      <w:proofErr w:type="spellEnd"/>
      <w:r w:rsidR="00765997" w:rsidRPr="000C48B2">
        <w:rPr>
          <w:sz w:val="26"/>
        </w:rPr>
        <w:t>(user)</w:t>
      </w:r>
      <w:bookmarkEnd w:id="32"/>
    </w:p>
    <w:p w14:paraId="6473F5DD" w14:textId="5F4039BD" w:rsidR="009E2035" w:rsidRPr="000C48B2" w:rsidRDefault="00F315BD" w:rsidP="009E2035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tài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khoản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minh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tài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khoản</w:t>
      </w:r>
      <w:proofErr w:type="spellEnd"/>
      <w:r w:rsidRPr="000C48B2">
        <w:rPr>
          <w:sz w:val="26"/>
          <w:szCs w:val="26"/>
        </w:rPr>
        <w:t xml:space="preserve"> ,</w:t>
      </w:r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dễ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>.</w:t>
      </w:r>
    </w:p>
    <w:p w14:paraId="5A597175" w14:textId="0117D294" w:rsidR="00BF4C62" w:rsidRPr="000C48B2" w:rsidRDefault="00F315BD" w:rsidP="00BF4C62">
      <w:pPr>
        <w:pStyle w:val="ListParagraph"/>
        <w:keepNext/>
        <w:spacing w:line="276" w:lineRule="auto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618A01EC" wp14:editId="53E30F92">
            <wp:extent cx="5029200" cy="1863023"/>
            <wp:effectExtent l="0" t="0" r="0" b="4445"/>
            <wp:docPr id="77025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572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1762" cy="186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D850" w14:textId="1EB3EBB5" w:rsidR="00D30F75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33" w:name="_Toc165293903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9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giao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diện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đăng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ký</w:t>
      </w:r>
      <w:bookmarkEnd w:id="33"/>
      <w:proofErr w:type="spellEnd"/>
    </w:p>
    <w:p w14:paraId="73409448" w14:textId="5B0E4F3C" w:rsidR="00772582" w:rsidRPr="000C48B2" w:rsidRDefault="00772582" w:rsidP="005C7BE1">
      <w:pPr>
        <w:pStyle w:val="Heading2"/>
        <w:numPr>
          <w:ilvl w:val="0"/>
          <w:numId w:val="19"/>
        </w:numPr>
        <w:rPr>
          <w:sz w:val="26"/>
        </w:rPr>
      </w:pPr>
      <w:bookmarkStart w:id="34" w:name="_Toc165293860"/>
      <w:r w:rsidRPr="000C48B2">
        <w:rPr>
          <w:sz w:val="26"/>
        </w:rPr>
        <w:t xml:space="preserve">Trang </w:t>
      </w:r>
      <w:proofErr w:type="spellStart"/>
      <w:r w:rsidRPr="000C48B2">
        <w:rPr>
          <w:sz w:val="26"/>
        </w:rPr>
        <w:t>đăng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nhập</w:t>
      </w:r>
      <w:proofErr w:type="spellEnd"/>
      <w:r w:rsidR="00765997" w:rsidRPr="000C48B2">
        <w:rPr>
          <w:sz w:val="26"/>
        </w:rPr>
        <w:t>(user)</w:t>
      </w:r>
      <w:bookmarkEnd w:id="34"/>
    </w:p>
    <w:p w14:paraId="576A337C" w14:textId="0F4FDD84" w:rsidR="00DC4D4C" w:rsidRPr="000C48B2" w:rsidRDefault="00DC4D4C" w:rsidP="00DC4D4C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tài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khoản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tiến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chọn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thiết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đồng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thời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hệ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thống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tự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động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lưu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diễn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ra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chóng</w:t>
      </w:r>
      <w:proofErr w:type="spellEnd"/>
      <w:r w:rsidRPr="000C48B2">
        <w:rPr>
          <w:sz w:val="26"/>
          <w:szCs w:val="26"/>
        </w:rPr>
        <w:t>.</w:t>
      </w:r>
    </w:p>
    <w:p w14:paraId="657D6CC9" w14:textId="0861B1B4" w:rsidR="00843CCE" w:rsidRPr="000C48B2" w:rsidRDefault="00DC4D4C" w:rsidP="00843CCE">
      <w:pPr>
        <w:pStyle w:val="ListParagraph"/>
        <w:keepNext/>
        <w:spacing w:line="276" w:lineRule="auto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26EB01E3" wp14:editId="53560F0F">
            <wp:extent cx="5187082" cy="2025747"/>
            <wp:effectExtent l="0" t="0" r="0" b="0"/>
            <wp:docPr id="162583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361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6670" cy="202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E3D4" w14:textId="264D356D" w:rsidR="00D30F75" w:rsidRPr="000C48B2" w:rsidRDefault="00843CCE" w:rsidP="00843CCE">
      <w:pPr>
        <w:pStyle w:val="Caption"/>
        <w:jc w:val="center"/>
        <w:rPr>
          <w:color w:val="auto"/>
          <w:sz w:val="26"/>
          <w:szCs w:val="26"/>
        </w:rPr>
      </w:pPr>
      <w:bookmarkStart w:id="35" w:name="_Toc165293904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10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giao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diện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đăng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nhập</w:t>
      </w:r>
      <w:bookmarkEnd w:id="35"/>
      <w:proofErr w:type="spellEnd"/>
    </w:p>
    <w:p w14:paraId="3C9DAD8D" w14:textId="1E3FAC2C" w:rsidR="00BF4C62" w:rsidRPr="000C48B2" w:rsidRDefault="00BF4C62" w:rsidP="00BF4C62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Sau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thành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công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hệ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thống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tài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khoản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="00061DCC" w:rsidRPr="000C48B2">
        <w:rPr>
          <w:sz w:val="26"/>
          <w:szCs w:val="26"/>
        </w:rPr>
        <w:t>khách</w:t>
      </w:r>
      <w:proofErr w:type="spellEnd"/>
      <w:r w:rsidR="00061DCC" w:rsidRPr="000C48B2">
        <w:rPr>
          <w:sz w:val="26"/>
          <w:szCs w:val="26"/>
        </w:rPr>
        <w:t xml:space="preserve"> </w:t>
      </w:r>
      <w:proofErr w:type="spellStart"/>
      <w:r w:rsidR="00061DCC"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="00061DCC" w:rsidRPr="000C48B2">
        <w:rPr>
          <w:sz w:val="26"/>
          <w:szCs w:val="26"/>
        </w:rPr>
        <w:t>khách</w:t>
      </w:r>
      <w:proofErr w:type="spellEnd"/>
      <w:r w:rsidR="00061DCC" w:rsidRPr="000C48B2">
        <w:rPr>
          <w:sz w:val="26"/>
          <w:szCs w:val="26"/>
        </w:rPr>
        <w:t xml:space="preserve"> </w:t>
      </w:r>
      <w:proofErr w:type="spellStart"/>
      <w:r w:rsidR="00061DCC"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xuất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thiết</w:t>
      </w:r>
      <w:proofErr w:type="spellEnd"/>
      <w:r w:rsidRPr="000C48B2">
        <w:rPr>
          <w:sz w:val="26"/>
          <w:szCs w:val="26"/>
        </w:rPr>
        <w:t>.</w:t>
      </w:r>
    </w:p>
    <w:p w14:paraId="49F1D58A" w14:textId="77777777" w:rsidR="004657FF" w:rsidRPr="000C48B2" w:rsidRDefault="00BF4C62" w:rsidP="004657FF">
      <w:pPr>
        <w:keepNext/>
        <w:rPr>
          <w:sz w:val="26"/>
          <w:szCs w:val="26"/>
        </w:rPr>
      </w:pPr>
      <w:r w:rsidRPr="000C48B2">
        <w:rPr>
          <w:sz w:val="26"/>
          <w:szCs w:val="26"/>
        </w:rPr>
        <w:tab/>
      </w:r>
      <w:r w:rsidRPr="000C48B2">
        <w:rPr>
          <w:sz w:val="26"/>
          <w:szCs w:val="26"/>
        </w:rPr>
        <w:tab/>
      </w:r>
      <w:r w:rsidRPr="000C48B2">
        <w:rPr>
          <w:noProof/>
          <w:sz w:val="26"/>
          <w:szCs w:val="26"/>
        </w:rPr>
        <w:drawing>
          <wp:inline distT="0" distB="0" distL="0" distR="0" wp14:anchorId="7DF80331" wp14:editId="7FB3C44A">
            <wp:extent cx="4832253" cy="2380931"/>
            <wp:effectExtent l="0" t="0" r="6985" b="635"/>
            <wp:docPr id="37988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829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0094" cy="23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7C09" w14:textId="1BE0B84C" w:rsidR="00BF4C62" w:rsidRPr="000C48B2" w:rsidRDefault="004657FF" w:rsidP="004657FF">
      <w:pPr>
        <w:pStyle w:val="Caption"/>
        <w:jc w:val="center"/>
        <w:rPr>
          <w:color w:val="auto"/>
          <w:sz w:val="26"/>
          <w:szCs w:val="26"/>
        </w:rPr>
      </w:pPr>
      <w:bookmarkStart w:id="36" w:name="_Toc165293905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Pr="000C48B2">
        <w:rPr>
          <w:noProof/>
          <w:color w:val="auto"/>
          <w:sz w:val="26"/>
          <w:szCs w:val="26"/>
        </w:rPr>
        <w:t>11</w:t>
      </w:r>
      <w:r w:rsidRPr="000C48B2">
        <w:rPr>
          <w:color w:val="auto"/>
          <w:sz w:val="26"/>
          <w:szCs w:val="26"/>
        </w:rPr>
        <w:fldChar w:fldCharType="end"/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ảnh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đăng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nhập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thành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proofErr w:type="gramStart"/>
      <w:r w:rsidRPr="000C48B2">
        <w:rPr>
          <w:color w:val="auto"/>
          <w:sz w:val="26"/>
          <w:szCs w:val="26"/>
        </w:rPr>
        <w:t>công</w:t>
      </w:r>
      <w:proofErr w:type="spellEnd"/>
      <w:r w:rsidRPr="000C48B2">
        <w:rPr>
          <w:color w:val="auto"/>
          <w:sz w:val="26"/>
          <w:szCs w:val="26"/>
        </w:rPr>
        <w:t xml:space="preserve"> .</w:t>
      </w:r>
      <w:bookmarkEnd w:id="36"/>
      <w:proofErr w:type="gramEnd"/>
    </w:p>
    <w:p w14:paraId="1E511138" w14:textId="74606667" w:rsidR="00772582" w:rsidRPr="000C48B2" w:rsidRDefault="00772582" w:rsidP="005C7BE1">
      <w:pPr>
        <w:pStyle w:val="Heading2"/>
        <w:numPr>
          <w:ilvl w:val="0"/>
          <w:numId w:val="19"/>
        </w:numPr>
        <w:rPr>
          <w:sz w:val="26"/>
        </w:rPr>
      </w:pPr>
      <w:bookmarkStart w:id="37" w:name="_Toc165293861"/>
      <w:r w:rsidRPr="000C48B2">
        <w:rPr>
          <w:sz w:val="26"/>
        </w:rPr>
        <w:t xml:space="preserve">Trang </w:t>
      </w:r>
      <w:proofErr w:type="spellStart"/>
      <w:r w:rsidRPr="000C48B2">
        <w:rPr>
          <w:sz w:val="26"/>
        </w:rPr>
        <w:t>giỏ</w:t>
      </w:r>
      <w:proofErr w:type="spellEnd"/>
      <w:r w:rsidRPr="000C48B2">
        <w:rPr>
          <w:sz w:val="26"/>
        </w:rPr>
        <w:t xml:space="preserve"> </w:t>
      </w:r>
      <w:proofErr w:type="spellStart"/>
      <w:r w:rsidR="00A47BFF" w:rsidRPr="000C48B2">
        <w:rPr>
          <w:sz w:val="26"/>
        </w:rPr>
        <w:t>hàng</w:t>
      </w:r>
      <w:bookmarkEnd w:id="37"/>
      <w:proofErr w:type="spellEnd"/>
    </w:p>
    <w:p w14:paraId="47533037" w14:textId="57D9BF6B" w:rsidR="00843CCE" w:rsidRPr="000C48B2" w:rsidRDefault="00FC0A86" w:rsidP="00FC0A86">
      <w:pPr>
        <w:pStyle w:val="ListParagraph"/>
        <w:keepNext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t>Trang giỏ hàng khi chưa có sản phẩm nào được thêm vào</w:t>
      </w:r>
      <w:r w:rsidR="00117C47" w:rsidRPr="000C48B2">
        <w:rPr>
          <w:noProof/>
          <w:sz w:val="26"/>
          <w:szCs w:val="26"/>
        </w:rPr>
        <w:t>, đang trống.</w:t>
      </w:r>
    </w:p>
    <w:p w14:paraId="613996AA" w14:textId="77777777" w:rsidR="00E72A47" w:rsidRPr="000C48B2" w:rsidRDefault="00FC0A86" w:rsidP="00E72A47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49833BDB" wp14:editId="73EAFBCF">
            <wp:extent cx="4598670" cy="1176927"/>
            <wp:effectExtent l="0" t="0" r="0" b="4445"/>
            <wp:docPr id="16902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90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2074" cy="118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9D3B" w14:textId="50C15CBE" w:rsidR="00FC0A86" w:rsidRPr="000C48B2" w:rsidRDefault="00E72A47" w:rsidP="00E72A47">
      <w:pPr>
        <w:pStyle w:val="Caption"/>
        <w:jc w:val="center"/>
        <w:rPr>
          <w:color w:val="auto"/>
          <w:sz w:val="26"/>
          <w:szCs w:val="26"/>
        </w:rPr>
      </w:pPr>
      <w:bookmarkStart w:id="38" w:name="_Toc165293906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12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giao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diện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giỏ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hàng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trống</w:t>
      </w:r>
      <w:bookmarkEnd w:id="38"/>
      <w:proofErr w:type="spellEnd"/>
    </w:p>
    <w:p w14:paraId="1F113D58" w14:textId="52584911" w:rsidR="001E4363" w:rsidRPr="000C48B2" w:rsidRDefault="001E4363" w:rsidP="001E4363">
      <w:pPr>
        <w:pStyle w:val="ListParagraph"/>
        <w:keepNext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sz w:val="26"/>
          <w:szCs w:val="26"/>
        </w:rPr>
        <w:lastRenderedPageBreak/>
        <w:t xml:space="preserve">Trang </w:t>
      </w:r>
      <w:proofErr w:type="spellStart"/>
      <w:r w:rsidRPr="000C48B2">
        <w:rPr>
          <w:sz w:val="26"/>
          <w:szCs w:val="26"/>
        </w:rPr>
        <w:t>giỏ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lựa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chọn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vào</w:t>
      </w:r>
      <w:proofErr w:type="spellEnd"/>
    </w:p>
    <w:p w14:paraId="07E57FC4" w14:textId="361D6517" w:rsidR="001E4363" w:rsidRPr="000C48B2" w:rsidRDefault="001E4363" w:rsidP="001E4363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20BBE78B" wp14:editId="17FB28F5">
            <wp:extent cx="4626918" cy="1962443"/>
            <wp:effectExtent l="0" t="0" r="2540" b="0"/>
            <wp:docPr id="147240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019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2628" cy="196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24AC" w14:textId="3E99D863" w:rsidR="005E23B0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39" w:name="_Toc165293907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13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giao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diện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giỏ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hàng</w:t>
      </w:r>
      <w:bookmarkEnd w:id="39"/>
      <w:proofErr w:type="spellEnd"/>
    </w:p>
    <w:p w14:paraId="15F1870D" w14:textId="141EC00A" w:rsidR="004C60D7" w:rsidRPr="000C48B2" w:rsidRDefault="004C60D7" w:rsidP="005C7BE1">
      <w:pPr>
        <w:pStyle w:val="Heading2"/>
        <w:numPr>
          <w:ilvl w:val="0"/>
          <w:numId w:val="19"/>
        </w:numPr>
        <w:rPr>
          <w:sz w:val="26"/>
        </w:rPr>
      </w:pPr>
      <w:bookmarkStart w:id="40" w:name="_Toc165293862"/>
      <w:r w:rsidRPr="000C48B2">
        <w:rPr>
          <w:sz w:val="26"/>
        </w:rPr>
        <w:t xml:space="preserve">Quản </w:t>
      </w:r>
      <w:proofErr w:type="spellStart"/>
      <w:r w:rsidRPr="000C48B2">
        <w:rPr>
          <w:sz w:val="26"/>
        </w:rPr>
        <w:t>lý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sản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phẩm</w:t>
      </w:r>
      <w:bookmarkEnd w:id="40"/>
      <w:proofErr w:type="spellEnd"/>
    </w:p>
    <w:p w14:paraId="28FDC6EC" w14:textId="085E92FC" w:rsidR="00EC4036" w:rsidRPr="000C48B2" w:rsidRDefault="00EC4036" w:rsidP="006003CC">
      <w:pPr>
        <w:pStyle w:val="Heading3"/>
        <w:numPr>
          <w:ilvl w:val="0"/>
          <w:numId w:val="31"/>
        </w:numPr>
        <w:rPr>
          <w:sz w:val="26"/>
          <w:szCs w:val="26"/>
        </w:rPr>
      </w:pPr>
      <w:bookmarkStart w:id="41" w:name="_Toc165293863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="00393943" w:rsidRPr="000C48B2">
        <w:rPr>
          <w:sz w:val="26"/>
          <w:szCs w:val="26"/>
        </w:rPr>
        <w:t>(user)</w:t>
      </w:r>
      <w:bookmarkEnd w:id="41"/>
    </w:p>
    <w:p w14:paraId="0EFA9AD5" w14:textId="1E99EA14" w:rsidR="00C472E8" w:rsidRPr="000C48B2" w:rsidRDefault="00C472E8" w:rsidP="00C472E8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="00830E10" w:rsidRPr="000C48B2">
        <w:rPr>
          <w:sz w:val="26"/>
          <w:szCs w:val="26"/>
        </w:rPr>
        <w:t xml:space="preserve"> </w:t>
      </w:r>
      <w:proofErr w:type="spellStart"/>
      <w:r w:rsidR="00830E10" w:rsidRPr="000C48B2">
        <w:rPr>
          <w:sz w:val="26"/>
          <w:szCs w:val="26"/>
        </w:rPr>
        <w:t>thị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các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sản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phẩm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cần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mua</w:t>
      </w:r>
      <w:proofErr w:type="spellEnd"/>
      <w:r w:rsidR="006B2398" w:rsidRPr="000C48B2">
        <w:rPr>
          <w:sz w:val="26"/>
          <w:szCs w:val="26"/>
        </w:rPr>
        <w:t xml:space="preserve">, </w:t>
      </w:r>
      <w:proofErr w:type="spellStart"/>
      <w:r w:rsidR="006B2398" w:rsidRPr="000C48B2">
        <w:rPr>
          <w:sz w:val="26"/>
          <w:szCs w:val="26"/>
        </w:rPr>
        <w:t>chúng</w:t>
      </w:r>
      <w:proofErr w:type="spellEnd"/>
      <w:r w:rsidR="006B2398" w:rsidRPr="000C48B2">
        <w:rPr>
          <w:sz w:val="26"/>
          <w:szCs w:val="26"/>
        </w:rPr>
        <w:t xml:space="preserve"> ta </w:t>
      </w:r>
      <w:proofErr w:type="spellStart"/>
      <w:r w:rsidR="006B2398" w:rsidRPr="000C48B2">
        <w:rPr>
          <w:sz w:val="26"/>
          <w:szCs w:val="26"/>
        </w:rPr>
        <w:t>cũng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có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thể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xem</w:t>
      </w:r>
      <w:proofErr w:type="spellEnd"/>
      <w:r w:rsidR="006B2398" w:rsidRPr="000C48B2">
        <w:rPr>
          <w:sz w:val="26"/>
          <w:szCs w:val="26"/>
        </w:rPr>
        <w:t xml:space="preserve"> chi </w:t>
      </w:r>
      <w:proofErr w:type="spellStart"/>
      <w:r w:rsidR="006B2398" w:rsidRPr="000C48B2">
        <w:rPr>
          <w:sz w:val="26"/>
          <w:szCs w:val="26"/>
        </w:rPr>
        <w:t>tiết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sản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phẩm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và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thêm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vào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giỏ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hàng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để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mua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những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sản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phẩm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mình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cần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sử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dụng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một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cách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dễ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proofErr w:type="gramStart"/>
      <w:r w:rsidR="006B2398" w:rsidRPr="000C48B2">
        <w:rPr>
          <w:sz w:val="26"/>
          <w:szCs w:val="26"/>
        </w:rPr>
        <w:t>dàng</w:t>
      </w:r>
      <w:proofErr w:type="spellEnd"/>
      <w:r w:rsidR="006B2398" w:rsidRPr="000C48B2">
        <w:rPr>
          <w:sz w:val="26"/>
          <w:szCs w:val="26"/>
        </w:rPr>
        <w:t xml:space="preserve"> ,</w:t>
      </w:r>
      <w:proofErr w:type="gram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thuận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tiện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cho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cả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người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bán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và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người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mua</w:t>
      </w:r>
      <w:proofErr w:type="spellEnd"/>
      <w:r w:rsidR="006B2398" w:rsidRPr="000C48B2">
        <w:rPr>
          <w:sz w:val="26"/>
          <w:szCs w:val="26"/>
        </w:rPr>
        <w:t>.</w:t>
      </w:r>
    </w:p>
    <w:p w14:paraId="64B7CA8E" w14:textId="77777777" w:rsidR="00EC4036" w:rsidRPr="000C48B2" w:rsidRDefault="00EC4036" w:rsidP="00EC4036">
      <w:pPr>
        <w:pStyle w:val="ListParagraph"/>
        <w:keepNext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7C3283B9" wp14:editId="658DF6AB">
            <wp:extent cx="5296486" cy="2705966"/>
            <wp:effectExtent l="0" t="0" r="0" b="0"/>
            <wp:docPr id="135625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528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5673" cy="273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C9D1" w14:textId="77777777" w:rsidR="006B2398" w:rsidRPr="000C48B2" w:rsidRDefault="006B2398" w:rsidP="006B2398">
      <w:pPr>
        <w:pStyle w:val="ListParagraph"/>
        <w:keepNext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0FF3CA5E" wp14:editId="154EAF90">
            <wp:extent cx="5176911" cy="2444515"/>
            <wp:effectExtent l="0" t="0" r="5080" b="0"/>
            <wp:docPr id="212066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689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4371" cy="24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08CC" w14:textId="0BE469E9" w:rsidR="00C472E8" w:rsidRPr="000C48B2" w:rsidRDefault="006B2398" w:rsidP="00433FDA">
      <w:pPr>
        <w:pStyle w:val="Caption"/>
        <w:jc w:val="center"/>
        <w:rPr>
          <w:color w:val="auto"/>
          <w:sz w:val="26"/>
          <w:szCs w:val="26"/>
        </w:rPr>
      </w:pPr>
      <w:bookmarkStart w:id="42" w:name="_Toc165293908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14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Trang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</w:t>
      </w:r>
      <w:r w:rsidR="00433FDA" w:rsidRPr="000C48B2">
        <w:rPr>
          <w:color w:val="auto"/>
          <w:sz w:val="26"/>
          <w:szCs w:val="26"/>
        </w:rPr>
        <w:t>m</w:t>
      </w:r>
      <w:bookmarkEnd w:id="42"/>
      <w:proofErr w:type="spellEnd"/>
    </w:p>
    <w:p w14:paraId="72587835" w14:textId="6F4B8333" w:rsidR="00EC4036" w:rsidRPr="000C48B2" w:rsidRDefault="00EC4036" w:rsidP="008F0C2E">
      <w:pPr>
        <w:pStyle w:val="Heading3"/>
        <w:numPr>
          <w:ilvl w:val="0"/>
          <w:numId w:val="31"/>
        </w:numPr>
        <w:rPr>
          <w:sz w:val="26"/>
          <w:szCs w:val="26"/>
        </w:rPr>
      </w:pPr>
      <w:bookmarkStart w:id="43" w:name="_Toc165293864"/>
      <w:r w:rsidRPr="000C48B2">
        <w:rPr>
          <w:sz w:val="26"/>
          <w:szCs w:val="26"/>
        </w:rPr>
        <w:t xml:space="preserve">Trang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="00393943" w:rsidRPr="000C48B2">
        <w:rPr>
          <w:sz w:val="26"/>
          <w:szCs w:val="26"/>
        </w:rPr>
        <w:t>(user)</w:t>
      </w:r>
      <w:bookmarkEnd w:id="43"/>
    </w:p>
    <w:p w14:paraId="19B1B675" w14:textId="78AE462A" w:rsidR="00386611" w:rsidRPr="000C48B2" w:rsidRDefault="00386611" w:rsidP="00386611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thị</w:t>
      </w:r>
      <w:proofErr w:type="spellEnd"/>
      <w:r w:rsidRPr="000C48B2">
        <w:rPr>
          <w:sz w:val="26"/>
          <w:szCs w:val="26"/>
        </w:rPr>
        <w:t xml:space="preserve">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r w:rsidR="00373A22" w:rsidRPr="000C48B2">
        <w:rPr>
          <w:sz w:val="26"/>
          <w:szCs w:val="26"/>
        </w:rPr>
        <w:t>,</w:t>
      </w:r>
      <w:proofErr w:type="gram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giúp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khách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hàng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dễ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dàng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xem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được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các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thành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phần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của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sản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phẩm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đó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và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họ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có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lựa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chọn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mua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nó</w:t>
      </w:r>
      <w:proofErr w:type="spellEnd"/>
      <w:r w:rsidR="00373A22" w:rsidRPr="000C48B2">
        <w:rPr>
          <w:sz w:val="26"/>
          <w:szCs w:val="26"/>
        </w:rPr>
        <w:t xml:space="preserve"> hay </w:t>
      </w:r>
      <w:proofErr w:type="spellStart"/>
      <w:r w:rsidR="00373A22" w:rsidRPr="000C48B2">
        <w:rPr>
          <w:sz w:val="26"/>
          <w:szCs w:val="26"/>
        </w:rPr>
        <w:t>không</w:t>
      </w:r>
      <w:proofErr w:type="spellEnd"/>
      <w:r w:rsidR="00373A22" w:rsidRPr="000C48B2">
        <w:rPr>
          <w:sz w:val="26"/>
          <w:szCs w:val="26"/>
        </w:rPr>
        <w:t>.</w:t>
      </w:r>
    </w:p>
    <w:p w14:paraId="24854E86" w14:textId="77777777" w:rsidR="00386611" w:rsidRPr="000C48B2" w:rsidRDefault="007B1539" w:rsidP="00386611">
      <w:pPr>
        <w:keepNext/>
        <w:ind w:left="360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38D12C1B" wp14:editId="3BA12DE9">
            <wp:extent cx="5260074" cy="2574388"/>
            <wp:effectExtent l="0" t="0" r="0" b="0"/>
            <wp:docPr id="53828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853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8442" cy="258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A4A8" w14:textId="6C8A1033" w:rsidR="007B1539" w:rsidRPr="000C48B2" w:rsidRDefault="00386611" w:rsidP="00386611">
      <w:pPr>
        <w:pStyle w:val="Caption"/>
        <w:jc w:val="center"/>
        <w:rPr>
          <w:color w:val="auto"/>
          <w:sz w:val="26"/>
          <w:szCs w:val="26"/>
        </w:rPr>
      </w:pPr>
      <w:bookmarkStart w:id="44" w:name="_Toc165293909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15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ảnh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chi </w:t>
      </w:r>
      <w:proofErr w:type="spellStart"/>
      <w:r w:rsidRPr="000C48B2">
        <w:rPr>
          <w:color w:val="auto"/>
          <w:sz w:val="26"/>
          <w:szCs w:val="26"/>
        </w:rPr>
        <w:t>tiết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44"/>
      <w:proofErr w:type="spellEnd"/>
    </w:p>
    <w:p w14:paraId="7373555C" w14:textId="14270F89" w:rsidR="001E7F1F" w:rsidRPr="000C48B2" w:rsidRDefault="001E7F1F" w:rsidP="00835A6A">
      <w:pPr>
        <w:pStyle w:val="Heading3"/>
        <w:numPr>
          <w:ilvl w:val="0"/>
          <w:numId w:val="31"/>
        </w:numPr>
        <w:rPr>
          <w:bCs/>
          <w:sz w:val="26"/>
          <w:szCs w:val="26"/>
        </w:rPr>
      </w:pPr>
      <w:bookmarkStart w:id="45" w:name="_Toc165293865"/>
      <w:r w:rsidRPr="000C48B2">
        <w:rPr>
          <w:bCs/>
          <w:sz w:val="26"/>
          <w:szCs w:val="26"/>
        </w:rPr>
        <w:t xml:space="preserve">Trang </w:t>
      </w:r>
      <w:proofErr w:type="spellStart"/>
      <w:r w:rsidRPr="000C48B2">
        <w:rPr>
          <w:bCs/>
          <w:sz w:val="26"/>
          <w:szCs w:val="26"/>
        </w:rPr>
        <w:t>danh</w:t>
      </w:r>
      <w:proofErr w:type="spellEnd"/>
      <w:r w:rsidRPr="000C48B2">
        <w:rPr>
          <w:bCs/>
          <w:sz w:val="26"/>
          <w:szCs w:val="26"/>
        </w:rPr>
        <w:t xml:space="preserve"> </w:t>
      </w:r>
      <w:proofErr w:type="spellStart"/>
      <w:r w:rsidRPr="000C48B2">
        <w:rPr>
          <w:bCs/>
          <w:sz w:val="26"/>
          <w:szCs w:val="26"/>
        </w:rPr>
        <w:t>sách</w:t>
      </w:r>
      <w:proofErr w:type="spellEnd"/>
      <w:r w:rsidRPr="000C48B2">
        <w:rPr>
          <w:bCs/>
          <w:sz w:val="26"/>
          <w:szCs w:val="26"/>
        </w:rPr>
        <w:t xml:space="preserve"> </w:t>
      </w:r>
      <w:proofErr w:type="spellStart"/>
      <w:r w:rsidRPr="000C48B2">
        <w:rPr>
          <w:bCs/>
          <w:sz w:val="26"/>
          <w:szCs w:val="26"/>
        </w:rPr>
        <w:t>sản</w:t>
      </w:r>
      <w:proofErr w:type="spellEnd"/>
      <w:r w:rsidRPr="000C48B2">
        <w:rPr>
          <w:bCs/>
          <w:sz w:val="26"/>
          <w:szCs w:val="26"/>
        </w:rPr>
        <w:t xml:space="preserve"> </w:t>
      </w:r>
      <w:proofErr w:type="spellStart"/>
      <w:r w:rsidRPr="000C48B2">
        <w:rPr>
          <w:bCs/>
          <w:sz w:val="26"/>
          <w:szCs w:val="26"/>
        </w:rPr>
        <w:t>phẩm</w:t>
      </w:r>
      <w:proofErr w:type="spellEnd"/>
      <w:r w:rsidR="003725D7" w:rsidRPr="000C48B2">
        <w:rPr>
          <w:bCs/>
          <w:sz w:val="26"/>
          <w:szCs w:val="26"/>
        </w:rPr>
        <w:t>(admin)</w:t>
      </w:r>
      <w:bookmarkEnd w:id="45"/>
    </w:p>
    <w:p w14:paraId="1782ADFE" w14:textId="51A2A44C" w:rsidR="00B17EE2" w:rsidRPr="000C48B2" w:rsidRDefault="00B17EE2" w:rsidP="00B17EE2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danh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1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đồng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thời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dễ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hơn</w:t>
      </w:r>
      <w:proofErr w:type="spellEnd"/>
    </w:p>
    <w:p w14:paraId="1A642A14" w14:textId="3BEA582B" w:rsidR="00843CCE" w:rsidRPr="000C48B2" w:rsidRDefault="00B17EE2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28454543" wp14:editId="344505B4">
            <wp:extent cx="4660956" cy="2440745"/>
            <wp:effectExtent l="0" t="0" r="6350" b="0"/>
            <wp:docPr id="133077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735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7026" cy="244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5FE6" w14:textId="4BB02BBC" w:rsidR="001E7F1F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46" w:name="_Toc165293910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16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danh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46"/>
      <w:proofErr w:type="spellEnd"/>
    </w:p>
    <w:p w14:paraId="56DC7E22" w14:textId="7E516624" w:rsidR="001E7F1F" w:rsidRPr="000C48B2" w:rsidRDefault="001E7F1F" w:rsidP="00835A6A">
      <w:pPr>
        <w:pStyle w:val="Heading3"/>
        <w:numPr>
          <w:ilvl w:val="0"/>
          <w:numId w:val="31"/>
        </w:numPr>
        <w:rPr>
          <w:sz w:val="26"/>
          <w:szCs w:val="26"/>
        </w:rPr>
      </w:pPr>
      <w:bookmarkStart w:id="47" w:name="_Toc165293866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="00CE344C" w:rsidRPr="000C48B2">
        <w:rPr>
          <w:bCs/>
          <w:sz w:val="26"/>
          <w:szCs w:val="26"/>
        </w:rPr>
        <w:t>(admin)</w:t>
      </w:r>
      <w:bookmarkEnd w:id="47"/>
    </w:p>
    <w:p w14:paraId="74798FCB" w14:textId="719E7469" w:rsidR="00330611" w:rsidRPr="000C48B2" w:rsidRDefault="00330611" w:rsidP="00330611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bán</w:t>
      </w:r>
      <w:proofErr w:type="spellEnd"/>
      <w:r w:rsidRPr="000C48B2">
        <w:rPr>
          <w:sz w:val="26"/>
          <w:szCs w:val="26"/>
        </w:rPr>
        <w:t>.</w:t>
      </w:r>
    </w:p>
    <w:p w14:paraId="41107E07" w14:textId="184A8F50" w:rsidR="00843CCE" w:rsidRPr="000C48B2" w:rsidRDefault="00330611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7F68B0F2" wp14:editId="62B9EA5B">
            <wp:extent cx="5069000" cy="3186333"/>
            <wp:effectExtent l="0" t="0" r="0" b="0"/>
            <wp:docPr id="147254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445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1363" cy="31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5C15" w14:textId="59F71082" w:rsidR="001E7F1F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48" w:name="_Toc165293911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17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thêm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mới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48"/>
      <w:proofErr w:type="spellEnd"/>
    </w:p>
    <w:p w14:paraId="68C43F7A" w14:textId="79DEC989" w:rsidR="001E7F1F" w:rsidRPr="000C48B2" w:rsidRDefault="001E7F1F" w:rsidP="00835A6A">
      <w:pPr>
        <w:pStyle w:val="Heading3"/>
        <w:numPr>
          <w:ilvl w:val="0"/>
          <w:numId w:val="31"/>
        </w:numPr>
        <w:rPr>
          <w:sz w:val="26"/>
          <w:szCs w:val="26"/>
        </w:rPr>
      </w:pPr>
      <w:bookmarkStart w:id="49" w:name="_Toc165293867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="00C43E3E" w:rsidRPr="000C48B2">
        <w:rPr>
          <w:bCs/>
          <w:sz w:val="26"/>
          <w:szCs w:val="26"/>
        </w:rPr>
        <w:t>(admin)</w:t>
      </w:r>
      <w:bookmarkEnd w:id="49"/>
    </w:p>
    <w:p w14:paraId="1C6F01F6" w14:textId="7FF18D06" w:rsidR="001D3CB4" w:rsidRPr="000C48B2" w:rsidRDefault="001D3CB4" w:rsidP="001D3CB4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lỗi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sai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sót</w:t>
      </w:r>
      <w:proofErr w:type="spellEnd"/>
      <w:r w:rsidRPr="000C48B2">
        <w:rPr>
          <w:sz w:val="26"/>
          <w:szCs w:val="26"/>
        </w:rPr>
        <w:t>.</w:t>
      </w:r>
    </w:p>
    <w:p w14:paraId="45497EA7" w14:textId="13418696" w:rsidR="00843CCE" w:rsidRPr="000C48B2" w:rsidRDefault="001D3CB4" w:rsidP="001D3CB4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6E634627" wp14:editId="60E383BB">
            <wp:extent cx="4283613" cy="2751168"/>
            <wp:effectExtent l="0" t="0" r="3175" b="0"/>
            <wp:docPr id="188878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822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8094" cy="276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F6E2" w14:textId="21ECD7FF" w:rsidR="001E7F1F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50" w:name="_Toc165293912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18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sửa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50"/>
      <w:proofErr w:type="spellEnd"/>
    </w:p>
    <w:p w14:paraId="562764DD" w14:textId="334745ED" w:rsidR="001E7F1F" w:rsidRPr="000C48B2" w:rsidRDefault="001E7F1F" w:rsidP="00835A6A">
      <w:pPr>
        <w:pStyle w:val="Heading3"/>
        <w:numPr>
          <w:ilvl w:val="0"/>
          <w:numId w:val="31"/>
        </w:numPr>
        <w:rPr>
          <w:sz w:val="26"/>
          <w:szCs w:val="26"/>
        </w:rPr>
      </w:pPr>
      <w:bookmarkStart w:id="51" w:name="_Toc165293868"/>
      <w:r w:rsidRPr="000C48B2">
        <w:rPr>
          <w:sz w:val="26"/>
          <w:szCs w:val="26"/>
        </w:rPr>
        <w:t xml:space="preserve">Trang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="00EB55E3" w:rsidRPr="000C48B2">
        <w:rPr>
          <w:bCs/>
          <w:sz w:val="26"/>
          <w:szCs w:val="26"/>
        </w:rPr>
        <w:t>(admin)</w:t>
      </w:r>
      <w:bookmarkEnd w:id="51"/>
    </w:p>
    <w:p w14:paraId="402FF6C7" w14:textId="136E57A2" w:rsidR="006A470E" w:rsidRPr="000C48B2" w:rsidRDefault="006A470E" w:rsidP="006A470E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Các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rõ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xét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toàn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bộ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nội</w:t>
      </w:r>
      <w:proofErr w:type="spellEnd"/>
      <w:r w:rsidRPr="000C48B2">
        <w:rPr>
          <w:sz w:val="26"/>
          <w:szCs w:val="26"/>
        </w:rPr>
        <w:t xml:space="preserve"> dung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>.</w:t>
      </w:r>
    </w:p>
    <w:p w14:paraId="00ACCE1E" w14:textId="655EBC9D" w:rsidR="00843CCE" w:rsidRPr="000C48B2" w:rsidRDefault="006A470E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7E76BE8E" wp14:editId="5BD65897">
            <wp:extent cx="4768880" cy="2250830"/>
            <wp:effectExtent l="0" t="0" r="0" b="0"/>
            <wp:docPr id="108831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117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5733" cy="22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B545" w14:textId="25A99A68" w:rsidR="001E7F1F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52" w:name="_Toc165293913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19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chi </w:t>
      </w:r>
      <w:proofErr w:type="spellStart"/>
      <w:r w:rsidRPr="000C48B2">
        <w:rPr>
          <w:color w:val="auto"/>
          <w:sz w:val="26"/>
          <w:szCs w:val="26"/>
        </w:rPr>
        <w:t>tiết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52"/>
      <w:proofErr w:type="spellEnd"/>
    </w:p>
    <w:p w14:paraId="3E866C69" w14:textId="15316127" w:rsidR="00FF4BD9" w:rsidRPr="000C48B2" w:rsidRDefault="00FF4BD9" w:rsidP="00835A6A">
      <w:pPr>
        <w:pStyle w:val="Heading3"/>
        <w:numPr>
          <w:ilvl w:val="0"/>
          <w:numId w:val="31"/>
        </w:numPr>
        <w:rPr>
          <w:sz w:val="26"/>
          <w:szCs w:val="26"/>
        </w:rPr>
      </w:pPr>
      <w:bookmarkStart w:id="53" w:name="_Toc165293869"/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="00004F6C" w:rsidRPr="000C48B2">
        <w:rPr>
          <w:bCs/>
          <w:sz w:val="26"/>
          <w:szCs w:val="26"/>
        </w:rPr>
        <w:t>(admin)</w:t>
      </w:r>
      <w:bookmarkEnd w:id="53"/>
    </w:p>
    <w:p w14:paraId="526CDEE4" w14:textId="01928399" w:rsidR="00160AD9" w:rsidRPr="000C48B2" w:rsidRDefault="00160AD9" w:rsidP="00160AD9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những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lỗi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hoặc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số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lượng</w:t>
      </w:r>
      <w:proofErr w:type="spellEnd"/>
      <w:r w:rsidRPr="000C48B2">
        <w:rPr>
          <w:sz w:val="26"/>
          <w:szCs w:val="26"/>
        </w:rPr>
        <w:t>.</w:t>
      </w:r>
    </w:p>
    <w:p w14:paraId="790D58AE" w14:textId="072FAF28" w:rsidR="00843CCE" w:rsidRPr="000C48B2" w:rsidRDefault="00160AD9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4B5F57BD" wp14:editId="10105E77">
            <wp:extent cx="3995225" cy="2398259"/>
            <wp:effectExtent l="0" t="0" r="5715" b="2540"/>
            <wp:docPr id="151371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129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1324" cy="24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69D9" w14:textId="54FFCE1A" w:rsidR="00924035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54" w:name="_Toc165293914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20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xóa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54"/>
      <w:proofErr w:type="spellEnd"/>
    </w:p>
    <w:p w14:paraId="4312B3B4" w14:textId="1BD2E29A" w:rsidR="004C60D7" w:rsidRPr="000C48B2" w:rsidRDefault="004C60D7" w:rsidP="00036AC5">
      <w:pPr>
        <w:pStyle w:val="Heading2"/>
        <w:numPr>
          <w:ilvl w:val="0"/>
          <w:numId w:val="19"/>
        </w:numPr>
        <w:rPr>
          <w:sz w:val="26"/>
        </w:rPr>
      </w:pPr>
      <w:bookmarkStart w:id="55" w:name="_Toc165293870"/>
      <w:r w:rsidRPr="000C48B2">
        <w:rPr>
          <w:sz w:val="26"/>
        </w:rPr>
        <w:t xml:space="preserve">Quản </w:t>
      </w:r>
      <w:proofErr w:type="spellStart"/>
      <w:r w:rsidRPr="000C48B2">
        <w:rPr>
          <w:sz w:val="26"/>
        </w:rPr>
        <w:t>lý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khách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hàng</w:t>
      </w:r>
      <w:proofErr w:type="spellEnd"/>
      <w:r w:rsidR="004359A3" w:rsidRPr="000C48B2">
        <w:rPr>
          <w:sz w:val="26"/>
        </w:rPr>
        <w:t>(admin)</w:t>
      </w:r>
      <w:bookmarkEnd w:id="55"/>
    </w:p>
    <w:p w14:paraId="4DD4E162" w14:textId="7B06AA41" w:rsidR="00624F18" w:rsidRPr="000C48B2" w:rsidRDefault="00624F18" w:rsidP="00E70447">
      <w:pPr>
        <w:pStyle w:val="Heading3"/>
        <w:numPr>
          <w:ilvl w:val="0"/>
          <w:numId w:val="33"/>
        </w:numPr>
        <w:rPr>
          <w:sz w:val="26"/>
          <w:szCs w:val="26"/>
        </w:rPr>
      </w:pPr>
      <w:bookmarkStart w:id="56" w:name="_Toc165293871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danh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="00215F6F" w:rsidRPr="000C48B2">
        <w:rPr>
          <w:sz w:val="26"/>
          <w:szCs w:val="26"/>
        </w:rPr>
        <w:t>hàng</w:t>
      </w:r>
      <w:bookmarkEnd w:id="56"/>
      <w:proofErr w:type="spellEnd"/>
    </w:p>
    <w:p w14:paraId="48BC4DEF" w14:textId="1340B404" w:rsidR="00E70447" w:rsidRPr="000C48B2" w:rsidRDefault="00E70447" w:rsidP="00E70447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danh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nhằm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đặt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</w:p>
    <w:p w14:paraId="1D20ECBF" w14:textId="2D242E7C" w:rsidR="00843CCE" w:rsidRPr="000C48B2" w:rsidRDefault="00E70447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601822B6" wp14:editId="60895B52">
            <wp:extent cx="5972175" cy="2888615"/>
            <wp:effectExtent l="0" t="0" r="9525" b="6985"/>
            <wp:docPr id="190173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321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9A1" w14:textId="1102DD8D" w:rsidR="00624F18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57" w:name="_Toc165293915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21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danh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khách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hàng</w:t>
      </w:r>
      <w:bookmarkEnd w:id="57"/>
      <w:proofErr w:type="spellEnd"/>
    </w:p>
    <w:p w14:paraId="6182AB9E" w14:textId="4F8AEEC8" w:rsidR="00624F18" w:rsidRPr="000C48B2" w:rsidRDefault="00624F18" w:rsidP="004139B6">
      <w:pPr>
        <w:pStyle w:val="Heading3"/>
        <w:numPr>
          <w:ilvl w:val="0"/>
          <w:numId w:val="33"/>
        </w:numPr>
        <w:rPr>
          <w:sz w:val="26"/>
          <w:szCs w:val="26"/>
        </w:rPr>
      </w:pPr>
      <w:bookmarkStart w:id="58" w:name="_Toc165293872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="000153D1" w:rsidRPr="000C48B2">
        <w:rPr>
          <w:sz w:val="26"/>
          <w:szCs w:val="26"/>
        </w:rPr>
        <w:t>hàng</w:t>
      </w:r>
      <w:bookmarkEnd w:id="58"/>
      <w:proofErr w:type="spellEnd"/>
    </w:p>
    <w:p w14:paraId="18249C40" w14:textId="574D1BB7" w:rsidR="004139B6" w:rsidRPr="000C48B2" w:rsidRDefault="004139B6" w:rsidP="004139B6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</w:p>
    <w:p w14:paraId="51195EB0" w14:textId="2A9C6FCF" w:rsidR="00843CCE" w:rsidRPr="000C48B2" w:rsidRDefault="003E514E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4E7A2440" wp14:editId="594EFDC7">
            <wp:extent cx="4009293" cy="3073152"/>
            <wp:effectExtent l="0" t="0" r="0" b="0"/>
            <wp:docPr id="83315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518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8991" cy="308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EAF0" w14:textId="1E070FC4" w:rsidR="00624F18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59" w:name="_Toc165293916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22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thêm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mới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khách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hàng</w:t>
      </w:r>
      <w:bookmarkEnd w:id="59"/>
      <w:proofErr w:type="spellEnd"/>
    </w:p>
    <w:p w14:paraId="7EC56624" w14:textId="531DB53B" w:rsidR="00624F18" w:rsidRPr="000C48B2" w:rsidRDefault="00624F18" w:rsidP="00D240FA">
      <w:pPr>
        <w:pStyle w:val="Heading3"/>
        <w:numPr>
          <w:ilvl w:val="0"/>
          <w:numId w:val="33"/>
        </w:numPr>
        <w:rPr>
          <w:sz w:val="26"/>
          <w:szCs w:val="26"/>
        </w:rPr>
      </w:pPr>
      <w:bookmarkStart w:id="60" w:name="_Toc165293873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="00BB6C71" w:rsidRPr="000C48B2">
        <w:rPr>
          <w:sz w:val="26"/>
          <w:szCs w:val="26"/>
        </w:rPr>
        <w:t>hàng</w:t>
      </w:r>
      <w:bookmarkEnd w:id="60"/>
      <w:proofErr w:type="spellEnd"/>
    </w:p>
    <w:p w14:paraId="6E8A8503" w14:textId="2607C606" w:rsidR="00D240FA" w:rsidRPr="000C48B2" w:rsidRDefault="00D240FA" w:rsidP="00D240FA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chỉnh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những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</w:t>
      </w:r>
      <w:proofErr w:type="spellStart"/>
      <w:r w:rsidRPr="000C48B2">
        <w:rPr>
          <w:sz w:val="26"/>
          <w:szCs w:val="26"/>
        </w:rPr>
        <w:t>bị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sai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lệch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</w:p>
    <w:p w14:paraId="482EFBF2" w14:textId="35297E44" w:rsidR="00843CCE" w:rsidRPr="000C48B2" w:rsidRDefault="00D240FA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13DDCBC0" wp14:editId="76342BE6">
            <wp:extent cx="3559127" cy="3141129"/>
            <wp:effectExtent l="0" t="0" r="3810" b="2540"/>
            <wp:docPr id="8960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90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7047" cy="314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8B68" w14:textId="4BC5CB51" w:rsidR="00FF4BD9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61" w:name="_Toc165293917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23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sửa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khách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hàng</w:t>
      </w:r>
      <w:bookmarkEnd w:id="61"/>
      <w:proofErr w:type="spellEnd"/>
    </w:p>
    <w:p w14:paraId="7C5E93D8" w14:textId="55A2FFC3" w:rsidR="00924035" w:rsidRPr="000C48B2" w:rsidRDefault="00924035" w:rsidP="00783050">
      <w:pPr>
        <w:pStyle w:val="Heading3"/>
        <w:numPr>
          <w:ilvl w:val="0"/>
          <w:numId w:val="33"/>
        </w:numPr>
        <w:rPr>
          <w:sz w:val="26"/>
          <w:szCs w:val="26"/>
        </w:rPr>
      </w:pPr>
      <w:bookmarkStart w:id="62" w:name="_Toc165293874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="001C0B52" w:rsidRPr="000C48B2">
        <w:rPr>
          <w:sz w:val="26"/>
          <w:szCs w:val="26"/>
        </w:rPr>
        <w:t>hàng</w:t>
      </w:r>
      <w:bookmarkEnd w:id="62"/>
      <w:proofErr w:type="spellEnd"/>
    </w:p>
    <w:p w14:paraId="0F734ECE" w14:textId="7306913D" w:rsidR="00783050" w:rsidRPr="000C48B2" w:rsidRDefault="00783050" w:rsidP="00783050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nắm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rõ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1 </w:t>
      </w:r>
      <w:proofErr w:type="spellStart"/>
      <w:r w:rsidRPr="000C48B2">
        <w:rPr>
          <w:sz w:val="26"/>
          <w:szCs w:val="26"/>
        </w:rPr>
        <w:t>cách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chóng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dễ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>.</w:t>
      </w:r>
    </w:p>
    <w:p w14:paraId="6F826B42" w14:textId="4F30D6E3" w:rsidR="00843CCE" w:rsidRPr="000C48B2" w:rsidRDefault="00783050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1FB0A30D" wp14:editId="76B6D03C">
            <wp:extent cx="4358477" cy="2053883"/>
            <wp:effectExtent l="0" t="0" r="4445" b="3810"/>
            <wp:docPr id="210113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334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5523" cy="20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0E09" w14:textId="2B99D8E4" w:rsidR="001420FD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63" w:name="_Toc165293918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24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chi </w:t>
      </w:r>
      <w:proofErr w:type="spellStart"/>
      <w:r w:rsidRPr="000C48B2">
        <w:rPr>
          <w:color w:val="auto"/>
          <w:sz w:val="26"/>
          <w:szCs w:val="26"/>
        </w:rPr>
        <w:t>tiết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khách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hàng</w:t>
      </w:r>
      <w:bookmarkEnd w:id="63"/>
      <w:proofErr w:type="spellEnd"/>
    </w:p>
    <w:p w14:paraId="51A7E06F" w14:textId="5D909D5F" w:rsidR="001420FD" w:rsidRPr="000C48B2" w:rsidRDefault="001420FD" w:rsidP="00E74A64">
      <w:pPr>
        <w:pStyle w:val="Heading3"/>
        <w:numPr>
          <w:ilvl w:val="0"/>
          <w:numId w:val="21"/>
        </w:numPr>
        <w:rPr>
          <w:sz w:val="26"/>
          <w:szCs w:val="26"/>
        </w:rPr>
      </w:pPr>
      <w:bookmarkStart w:id="64" w:name="_Toc165293875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bookmarkEnd w:id="64"/>
      <w:proofErr w:type="spellEnd"/>
      <w:r w:rsidRPr="000C48B2">
        <w:rPr>
          <w:sz w:val="26"/>
          <w:szCs w:val="26"/>
        </w:rPr>
        <w:t xml:space="preserve"> </w:t>
      </w:r>
    </w:p>
    <w:p w14:paraId="46D6E90C" w14:textId="31569A8C" w:rsidR="008008E8" w:rsidRPr="000C48B2" w:rsidRDefault="008008E8" w:rsidP="008008E8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nhằm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mục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đích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bom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nhiều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hoặc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một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số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vấn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đề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khác</w:t>
      </w:r>
      <w:proofErr w:type="spellEnd"/>
      <w:r w:rsidRPr="000C48B2">
        <w:rPr>
          <w:sz w:val="26"/>
          <w:szCs w:val="26"/>
        </w:rPr>
        <w:t xml:space="preserve"> .</w:t>
      </w:r>
      <w:proofErr w:type="gramEnd"/>
    </w:p>
    <w:p w14:paraId="5AB30393" w14:textId="48C3E9EF" w:rsidR="00843CCE" w:rsidRPr="000C48B2" w:rsidRDefault="008008E8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1EF25BF4" wp14:editId="5B7EB700">
            <wp:extent cx="5972175" cy="3010535"/>
            <wp:effectExtent l="0" t="0" r="9525" b="0"/>
            <wp:docPr id="202304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430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EA48" w14:textId="72842AB8" w:rsidR="001420FD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65" w:name="_Toc165293919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25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xóa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khách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hàng</w:t>
      </w:r>
      <w:bookmarkEnd w:id="65"/>
      <w:proofErr w:type="spellEnd"/>
    </w:p>
    <w:p w14:paraId="6D2D2D37" w14:textId="61B36B86" w:rsidR="004C60D7" w:rsidRPr="000C48B2" w:rsidRDefault="004C60D7" w:rsidP="00036AC5">
      <w:pPr>
        <w:pStyle w:val="Heading2"/>
        <w:numPr>
          <w:ilvl w:val="0"/>
          <w:numId w:val="19"/>
        </w:numPr>
        <w:rPr>
          <w:sz w:val="26"/>
        </w:rPr>
      </w:pPr>
      <w:bookmarkStart w:id="66" w:name="_Toc165293876"/>
      <w:r w:rsidRPr="000C48B2">
        <w:rPr>
          <w:sz w:val="26"/>
        </w:rPr>
        <w:t xml:space="preserve">Quản </w:t>
      </w:r>
      <w:proofErr w:type="spellStart"/>
      <w:r w:rsidRPr="000C48B2">
        <w:rPr>
          <w:sz w:val="26"/>
        </w:rPr>
        <w:t>lý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hóa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đơn</w:t>
      </w:r>
      <w:proofErr w:type="spellEnd"/>
      <w:r w:rsidR="00122B94" w:rsidRPr="000C48B2">
        <w:rPr>
          <w:sz w:val="26"/>
        </w:rPr>
        <w:t>(admin)</w:t>
      </w:r>
      <w:bookmarkEnd w:id="66"/>
    </w:p>
    <w:p w14:paraId="5481ABAB" w14:textId="00E54393" w:rsidR="00D6362C" w:rsidRPr="000C48B2" w:rsidRDefault="00101710" w:rsidP="00D6362C">
      <w:pPr>
        <w:pStyle w:val="Heading3"/>
        <w:numPr>
          <w:ilvl w:val="0"/>
          <w:numId w:val="22"/>
        </w:numPr>
        <w:rPr>
          <w:sz w:val="26"/>
          <w:szCs w:val="26"/>
        </w:rPr>
      </w:pPr>
      <w:bookmarkStart w:id="67" w:name="_Toc165293877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danh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bookmarkEnd w:id="67"/>
      <w:proofErr w:type="spellEnd"/>
    </w:p>
    <w:p w14:paraId="10AA4462" w14:textId="477FB8D4" w:rsidR="00D6362C" w:rsidRPr="000C48B2" w:rsidRDefault="00D6362C" w:rsidP="00D6362C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danh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nhằm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</w:t>
      </w:r>
      <w:proofErr w:type="spellStart"/>
      <w:r w:rsidRPr="000C48B2">
        <w:rPr>
          <w:sz w:val="26"/>
          <w:szCs w:val="26"/>
        </w:rPr>
        <w:t>danh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đặt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thống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kê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số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lượng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người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>.</w:t>
      </w:r>
    </w:p>
    <w:p w14:paraId="4E01679D" w14:textId="65BE46FA" w:rsidR="00843CCE" w:rsidRPr="000C48B2" w:rsidRDefault="00D6362C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4FB5DC08" wp14:editId="7B54BE51">
            <wp:extent cx="5972175" cy="2772410"/>
            <wp:effectExtent l="0" t="0" r="9525" b="8890"/>
            <wp:docPr id="32650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048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3514" w14:textId="293E82AA" w:rsidR="00101710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68" w:name="_Toc165293920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26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danh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hóa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đơn</w:t>
      </w:r>
      <w:bookmarkEnd w:id="68"/>
      <w:proofErr w:type="spellEnd"/>
    </w:p>
    <w:p w14:paraId="2F3250FA" w14:textId="55FEFD27" w:rsidR="00101710" w:rsidRPr="000C48B2" w:rsidRDefault="00101710" w:rsidP="002B3D93">
      <w:pPr>
        <w:pStyle w:val="Heading3"/>
        <w:numPr>
          <w:ilvl w:val="0"/>
          <w:numId w:val="22"/>
        </w:numPr>
        <w:rPr>
          <w:sz w:val="26"/>
          <w:szCs w:val="26"/>
        </w:rPr>
      </w:pPr>
      <w:bookmarkStart w:id="69" w:name="_Toc165293878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bookmarkEnd w:id="69"/>
      <w:proofErr w:type="spellEnd"/>
    </w:p>
    <w:p w14:paraId="563F2763" w14:textId="2A85BAC7" w:rsidR="00647893" w:rsidRPr="000C48B2" w:rsidRDefault="00647893" w:rsidP="00647893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doanh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dễ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chủ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hữu</w:t>
      </w:r>
      <w:proofErr w:type="spellEnd"/>
      <w:r w:rsidRPr="000C48B2">
        <w:rPr>
          <w:sz w:val="26"/>
          <w:szCs w:val="26"/>
        </w:rPr>
        <w:t>.</w:t>
      </w:r>
    </w:p>
    <w:p w14:paraId="7F92E666" w14:textId="2859E95B" w:rsidR="00843CCE" w:rsidRPr="000C48B2" w:rsidRDefault="00647893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1C5A1A8F" wp14:editId="7CE6B318">
            <wp:extent cx="4391534" cy="2644726"/>
            <wp:effectExtent l="0" t="0" r="0" b="3810"/>
            <wp:docPr id="192211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113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9455" cy="264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1DEE" w14:textId="7C3CD13A" w:rsidR="00101710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70" w:name="_Toc165293921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27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thêm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mới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hóa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đơn</w:t>
      </w:r>
      <w:bookmarkEnd w:id="70"/>
      <w:proofErr w:type="spellEnd"/>
    </w:p>
    <w:p w14:paraId="484B000B" w14:textId="1920F4F1" w:rsidR="00101710" w:rsidRPr="000C48B2" w:rsidRDefault="00101710" w:rsidP="004E28E7">
      <w:pPr>
        <w:pStyle w:val="Heading3"/>
        <w:numPr>
          <w:ilvl w:val="0"/>
          <w:numId w:val="22"/>
        </w:numPr>
        <w:rPr>
          <w:sz w:val="26"/>
          <w:szCs w:val="26"/>
        </w:rPr>
      </w:pPr>
      <w:bookmarkStart w:id="71" w:name="_Toc165293879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bookmarkEnd w:id="71"/>
      <w:proofErr w:type="spellEnd"/>
    </w:p>
    <w:p w14:paraId="43625392" w14:textId="1F0C2D4E" w:rsidR="00B143EB" w:rsidRPr="000C48B2" w:rsidRDefault="00B143EB" w:rsidP="00B143EB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những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</w:t>
      </w:r>
      <w:proofErr w:type="spellStart"/>
      <w:r w:rsidRPr="000C48B2">
        <w:rPr>
          <w:sz w:val="26"/>
          <w:szCs w:val="26"/>
        </w:rPr>
        <w:t>bị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sai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lệch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>.</w:t>
      </w:r>
    </w:p>
    <w:p w14:paraId="00BCCCCC" w14:textId="35DCC659" w:rsidR="00843CCE" w:rsidRPr="000C48B2" w:rsidRDefault="00B143EB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71B20238" wp14:editId="7C7B5E57">
            <wp:extent cx="4381089" cy="2750234"/>
            <wp:effectExtent l="0" t="0" r="635" b="0"/>
            <wp:docPr id="149796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693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1100" cy="275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16F1" w14:textId="57219DA3" w:rsidR="00101710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72" w:name="_Toc165293922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28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sửa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hóa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đơn</w:t>
      </w:r>
      <w:bookmarkEnd w:id="72"/>
      <w:proofErr w:type="spellEnd"/>
    </w:p>
    <w:p w14:paraId="1D2EACF3" w14:textId="45C7227E" w:rsidR="00101710" w:rsidRPr="000C48B2" w:rsidRDefault="00101710" w:rsidP="004E28E7">
      <w:pPr>
        <w:pStyle w:val="Heading3"/>
        <w:numPr>
          <w:ilvl w:val="0"/>
          <w:numId w:val="22"/>
        </w:numPr>
        <w:rPr>
          <w:sz w:val="26"/>
          <w:szCs w:val="26"/>
        </w:rPr>
      </w:pPr>
      <w:bookmarkStart w:id="73" w:name="_Toc165293880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bookmarkEnd w:id="73"/>
      <w:proofErr w:type="spellEnd"/>
    </w:p>
    <w:p w14:paraId="22DC1647" w14:textId="56D1C19E" w:rsidR="00B17E47" w:rsidRPr="000C48B2" w:rsidRDefault="00B17E47" w:rsidP="00B17E47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số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số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lượt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>.</w:t>
      </w:r>
    </w:p>
    <w:p w14:paraId="5448306C" w14:textId="24DB1EA0" w:rsidR="00843CCE" w:rsidRPr="000C48B2" w:rsidRDefault="00B17E47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0532A07E" wp14:editId="0F78C039">
            <wp:extent cx="5459105" cy="2504049"/>
            <wp:effectExtent l="0" t="0" r="8255" b="0"/>
            <wp:docPr id="204565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566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66222" cy="250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81E5" w14:textId="1BE91C60" w:rsidR="00B66404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74" w:name="_Toc165293923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29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xem</w:t>
      </w:r>
      <w:proofErr w:type="spellEnd"/>
      <w:r w:rsidRPr="000C48B2">
        <w:rPr>
          <w:color w:val="auto"/>
          <w:sz w:val="26"/>
          <w:szCs w:val="26"/>
        </w:rPr>
        <w:t xml:space="preserve"> chi </w:t>
      </w:r>
      <w:proofErr w:type="spellStart"/>
      <w:r w:rsidRPr="000C48B2">
        <w:rPr>
          <w:color w:val="auto"/>
          <w:sz w:val="26"/>
          <w:szCs w:val="26"/>
        </w:rPr>
        <w:t>tiết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hóa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đơn</w:t>
      </w:r>
      <w:bookmarkEnd w:id="74"/>
      <w:proofErr w:type="spellEnd"/>
    </w:p>
    <w:p w14:paraId="3421718F" w14:textId="75CA9DD4" w:rsidR="00555C19" w:rsidRPr="000C48B2" w:rsidRDefault="00555C19" w:rsidP="004E28E7">
      <w:pPr>
        <w:pStyle w:val="Heading3"/>
        <w:numPr>
          <w:ilvl w:val="0"/>
          <w:numId w:val="22"/>
        </w:numPr>
        <w:rPr>
          <w:sz w:val="26"/>
          <w:szCs w:val="26"/>
        </w:rPr>
      </w:pPr>
      <w:bookmarkStart w:id="75" w:name="_Toc165293881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bookmarkEnd w:id="75"/>
      <w:proofErr w:type="spellEnd"/>
    </w:p>
    <w:p w14:paraId="48A33F3B" w14:textId="0600C1D4" w:rsidR="00390445" w:rsidRPr="000C48B2" w:rsidRDefault="00390445" w:rsidP="00390445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Admin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lỗi</w:t>
      </w:r>
      <w:proofErr w:type="spellEnd"/>
      <w:r w:rsidRPr="000C48B2">
        <w:rPr>
          <w:sz w:val="26"/>
          <w:szCs w:val="26"/>
        </w:rPr>
        <w:t xml:space="preserve"> ,</w:t>
      </w:r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sai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sót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phù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hợp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người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tiêu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dùng</w:t>
      </w:r>
      <w:proofErr w:type="spellEnd"/>
    </w:p>
    <w:p w14:paraId="1D4F6651" w14:textId="27376F93" w:rsidR="00843CCE" w:rsidRPr="000C48B2" w:rsidRDefault="00390445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14C01DD7" wp14:editId="429523C6">
            <wp:extent cx="4451091" cy="2349305"/>
            <wp:effectExtent l="0" t="0" r="6985" b="0"/>
            <wp:docPr id="1288558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588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1210" cy="235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FA20" w14:textId="7ED73B06" w:rsidR="006F67D9" w:rsidRPr="000C48B2" w:rsidRDefault="00843CCE" w:rsidP="00843CCE">
      <w:pPr>
        <w:pStyle w:val="Caption"/>
        <w:jc w:val="center"/>
        <w:rPr>
          <w:color w:val="auto"/>
          <w:sz w:val="26"/>
          <w:szCs w:val="26"/>
        </w:rPr>
      </w:pPr>
      <w:bookmarkStart w:id="76" w:name="_Toc165293924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30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xóa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hóa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đơn</w:t>
      </w:r>
      <w:bookmarkEnd w:id="76"/>
      <w:proofErr w:type="spellEnd"/>
    </w:p>
    <w:p w14:paraId="22E71B56" w14:textId="425A900F" w:rsidR="004904AB" w:rsidRPr="000C48B2" w:rsidRDefault="004904AB" w:rsidP="004904AB">
      <w:pPr>
        <w:pStyle w:val="Heading2"/>
        <w:numPr>
          <w:ilvl w:val="0"/>
          <w:numId w:val="19"/>
        </w:numPr>
        <w:rPr>
          <w:sz w:val="26"/>
        </w:rPr>
      </w:pPr>
      <w:bookmarkStart w:id="77" w:name="_Toc165293882"/>
      <w:r w:rsidRPr="000C48B2">
        <w:rPr>
          <w:sz w:val="26"/>
        </w:rPr>
        <w:t xml:space="preserve">Quản </w:t>
      </w:r>
      <w:proofErr w:type="spellStart"/>
      <w:r w:rsidRPr="000C48B2">
        <w:rPr>
          <w:sz w:val="26"/>
        </w:rPr>
        <w:t>lý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loại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sản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phẩm</w:t>
      </w:r>
      <w:proofErr w:type="spellEnd"/>
      <w:r w:rsidR="00030AA1" w:rsidRPr="000C48B2">
        <w:rPr>
          <w:sz w:val="26"/>
        </w:rPr>
        <w:t>(admin)</w:t>
      </w:r>
      <w:bookmarkEnd w:id="77"/>
    </w:p>
    <w:p w14:paraId="3EA8E639" w14:textId="55BC355E" w:rsidR="002A5EBD" w:rsidRPr="000C48B2" w:rsidRDefault="001F21CD" w:rsidP="00184ADF">
      <w:pPr>
        <w:pStyle w:val="Heading3"/>
        <w:numPr>
          <w:ilvl w:val="0"/>
          <w:numId w:val="35"/>
        </w:numPr>
        <w:rPr>
          <w:sz w:val="26"/>
          <w:szCs w:val="26"/>
        </w:rPr>
      </w:pPr>
      <w:bookmarkStart w:id="78" w:name="_Toc165293883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d</w:t>
      </w:r>
      <w:r w:rsidR="00027F90" w:rsidRPr="000C48B2">
        <w:rPr>
          <w:sz w:val="26"/>
          <w:szCs w:val="26"/>
        </w:rPr>
        <w:t>anh</w:t>
      </w:r>
      <w:proofErr w:type="spellEnd"/>
      <w:r w:rsidR="00027F90" w:rsidRPr="000C48B2">
        <w:rPr>
          <w:sz w:val="26"/>
          <w:szCs w:val="26"/>
        </w:rPr>
        <w:t xml:space="preserve"> </w:t>
      </w:r>
      <w:proofErr w:type="spellStart"/>
      <w:r w:rsidR="00027F90" w:rsidRPr="000C48B2">
        <w:rPr>
          <w:sz w:val="26"/>
          <w:szCs w:val="26"/>
        </w:rPr>
        <w:t>sách</w:t>
      </w:r>
      <w:proofErr w:type="spellEnd"/>
      <w:r w:rsidR="00A967CC" w:rsidRPr="000C48B2">
        <w:rPr>
          <w:sz w:val="26"/>
          <w:szCs w:val="26"/>
        </w:rPr>
        <w:t xml:space="preserve"> </w:t>
      </w:r>
      <w:proofErr w:type="spellStart"/>
      <w:r w:rsidR="00A967CC" w:rsidRPr="000C48B2">
        <w:rPr>
          <w:sz w:val="26"/>
          <w:szCs w:val="26"/>
        </w:rPr>
        <w:t>loại</w:t>
      </w:r>
      <w:proofErr w:type="spellEnd"/>
      <w:r w:rsidR="00A967CC" w:rsidRPr="000C48B2">
        <w:rPr>
          <w:sz w:val="26"/>
          <w:szCs w:val="26"/>
        </w:rPr>
        <w:t xml:space="preserve"> </w:t>
      </w:r>
      <w:proofErr w:type="spellStart"/>
      <w:r w:rsidR="00A967CC" w:rsidRPr="000C48B2">
        <w:rPr>
          <w:sz w:val="26"/>
          <w:szCs w:val="26"/>
        </w:rPr>
        <w:t>sản</w:t>
      </w:r>
      <w:proofErr w:type="spellEnd"/>
      <w:r w:rsidR="00A967CC" w:rsidRPr="000C48B2">
        <w:rPr>
          <w:sz w:val="26"/>
          <w:szCs w:val="26"/>
        </w:rPr>
        <w:t xml:space="preserve"> </w:t>
      </w:r>
      <w:proofErr w:type="spellStart"/>
      <w:r w:rsidR="00A967CC" w:rsidRPr="000C48B2">
        <w:rPr>
          <w:sz w:val="26"/>
          <w:szCs w:val="26"/>
        </w:rPr>
        <w:t>phẩm</w:t>
      </w:r>
      <w:bookmarkEnd w:id="78"/>
      <w:proofErr w:type="spellEnd"/>
    </w:p>
    <w:p w14:paraId="23DC0818" w14:textId="3FB2F38C" w:rsidR="00027F90" w:rsidRPr="000C48B2" w:rsidRDefault="00027F90" w:rsidP="00027F90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Danh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phân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shop.</w:t>
      </w:r>
    </w:p>
    <w:p w14:paraId="7220D072" w14:textId="77777777" w:rsidR="00DD2A47" w:rsidRPr="000C48B2" w:rsidRDefault="00027F90" w:rsidP="00DD2A47">
      <w:pPr>
        <w:keepNext/>
        <w:ind w:left="360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3D2583FD" wp14:editId="6B8AE0A5">
            <wp:extent cx="4642339" cy="2443336"/>
            <wp:effectExtent l="0" t="0" r="6350" b="0"/>
            <wp:docPr id="27703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344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9279" cy="244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1D07" w14:textId="7039EA54" w:rsidR="00027F90" w:rsidRPr="000C48B2" w:rsidRDefault="00DD2A47" w:rsidP="00DD2A47">
      <w:pPr>
        <w:pStyle w:val="Caption"/>
        <w:jc w:val="center"/>
        <w:rPr>
          <w:color w:val="auto"/>
          <w:sz w:val="26"/>
          <w:szCs w:val="26"/>
        </w:rPr>
      </w:pPr>
      <w:bookmarkStart w:id="79" w:name="_Toc165293925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31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Trang </w:t>
      </w:r>
      <w:proofErr w:type="spellStart"/>
      <w:r w:rsidRPr="000C48B2">
        <w:rPr>
          <w:color w:val="auto"/>
          <w:sz w:val="26"/>
          <w:szCs w:val="26"/>
        </w:rPr>
        <w:t>danh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loại</w:t>
      </w:r>
      <w:proofErr w:type="spellEnd"/>
      <w:r w:rsidRPr="000C48B2">
        <w:rPr>
          <w:color w:val="auto"/>
          <w:sz w:val="26"/>
          <w:szCs w:val="26"/>
        </w:rPr>
        <w:t xml:space="preserve"> SP</w:t>
      </w:r>
      <w:bookmarkEnd w:id="79"/>
    </w:p>
    <w:p w14:paraId="3AA76900" w14:textId="21293BE9" w:rsidR="001535D6" w:rsidRPr="000C48B2" w:rsidRDefault="001535D6" w:rsidP="001535D6">
      <w:pPr>
        <w:pStyle w:val="Heading3"/>
        <w:numPr>
          <w:ilvl w:val="0"/>
          <w:numId w:val="35"/>
        </w:numPr>
        <w:rPr>
          <w:sz w:val="26"/>
          <w:szCs w:val="26"/>
        </w:rPr>
      </w:pPr>
      <w:bookmarkStart w:id="80" w:name="_Toc165293884"/>
      <w:r w:rsidRPr="000C48B2">
        <w:rPr>
          <w:sz w:val="26"/>
          <w:szCs w:val="26"/>
        </w:rPr>
        <w:t>T</w:t>
      </w:r>
      <w:r w:rsidR="00722CF0" w:rsidRPr="000C48B2">
        <w:rPr>
          <w:sz w:val="26"/>
          <w:szCs w:val="26"/>
        </w:rPr>
        <w:t xml:space="preserve">rang </w:t>
      </w:r>
      <w:proofErr w:type="spellStart"/>
      <w:r w:rsidR="00722CF0" w:rsidRPr="000C48B2">
        <w:rPr>
          <w:sz w:val="26"/>
          <w:szCs w:val="26"/>
        </w:rPr>
        <w:t>t</w:t>
      </w:r>
      <w:r w:rsidRPr="000C48B2">
        <w:rPr>
          <w:sz w:val="26"/>
          <w:szCs w:val="26"/>
        </w:rPr>
        <w:t>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bookmarkEnd w:id="80"/>
      <w:proofErr w:type="spellEnd"/>
    </w:p>
    <w:p w14:paraId="0EC5EB34" w14:textId="2FFBB706" w:rsidR="00B97798" w:rsidRPr="000C48B2" w:rsidRDefault="00B97798" w:rsidP="00B97798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Admin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dễ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phân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tìm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kiếm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chóng</w:t>
      </w:r>
      <w:proofErr w:type="spellEnd"/>
    </w:p>
    <w:p w14:paraId="2A7DA12E" w14:textId="77777777" w:rsidR="00C460B7" w:rsidRPr="000C48B2" w:rsidRDefault="00B97798" w:rsidP="00C460B7">
      <w:pPr>
        <w:keepNext/>
        <w:ind w:left="360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336CE86A" wp14:editId="624D47C8">
            <wp:extent cx="3967090" cy="2543915"/>
            <wp:effectExtent l="0" t="0" r="0" b="8890"/>
            <wp:docPr id="57401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121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4544" cy="254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174C" w14:textId="3EF3781E" w:rsidR="00184ADF" w:rsidRPr="000C48B2" w:rsidRDefault="00C460B7" w:rsidP="00C460B7">
      <w:pPr>
        <w:pStyle w:val="Caption"/>
        <w:jc w:val="center"/>
        <w:rPr>
          <w:color w:val="auto"/>
          <w:sz w:val="26"/>
          <w:szCs w:val="26"/>
        </w:rPr>
      </w:pPr>
      <w:bookmarkStart w:id="81" w:name="_Toc165293926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32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thêm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mới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loại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Sp</w:t>
      </w:r>
      <w:bookmarkEnd w:id="81"/>
      <w:proofErr w:type="spellEnd"/>
    </w:p>
    <w:p w14:paraId="4B46117B" w14:textId="1007391B" w:rsidR="00256FDD" w:rsidRPr="000C48B2" w:rsidRDefault="00256FDD" w:rsidP="001C2D87">
      <w:pPr>
        <w:pStyle w:val="Heading3"/>
        <w:numPr>
          <w:ilvl w:val="0"/>
          <w:numId w:val="35"/>
        </w:numPr>
        <w:rPr>
          <w:sz w:val="26"/>
          <w:szCs w:val="26"/>
        </w:rPr>
      </w:pPr>
      <w:bookmarkStart w:id="82" w:name="_Toc165293885"/>
      <w:r w:rsidRPr="000C48B2">
        <w:rPr>
          <w:sz w:val="26"/>
          <w:szCs w:val="26"/>
        </w:rPr>
        <w:t xml:space="preserve">Trang </w:t>
      </w:r>
      <w:proofErr w:type="spellStart"/>
      <w:r w:rsidR="00751AB0" w:rsidRPr="000C48B2">
        <w:rPr>
          <w:sz w:val="26"/>
          <w:szCs w:val="26"/>
        </w:rPr>
        <w:t>s</w:t>
      </w:r>
      <w:r w:rsidRPr="000C48B2">
        <w:rPr>
          <w:sz w:val="26"/>
          <w:szCs w:val="26"/>
        </w:rPr>
        <w:t>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bookmarkEnd w:id="82"/>
      <w:proofErr w:type="spellEnd"/>
    </w:p>
    <w:p w14:paraId="5CD2538C" w14:textId="1DEB4126" w:rsidR="00ED35BB" w:rsidRPr="000C48B2" w:rsidRDefault="00ED35BB" w:rsidP="00ED35BB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Admin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chỉnh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mà</w:t>
      </w:r>
      <w:proofErr w:type="spellEnd"/>
      <w:r w:rsidRPr="000C48B2">
        <w:rPr>
          <w:sz w:val="26"/>
          <w:szCs w:val="26"/>
        </w:rPr>
        <w:t xml:space="preserve"> shop </w:t>
      </w:r>
      <w:proofErr w:type="spellStart"/>
      <w:r w:rsidRPr="000C48B2">
        <w:rPr>
          <w:sz w:val="26"/>
          <w:szCs w:val="26"/>
        </w:rPr>
        <w:t>đang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bán</w:t>
      </w:r>
      <w:proofErr w:type="spellEnd"/>
      <w:r w:rsidRPr="000C48B2">
        <w:rPr>
          <w:sz w:val="26"/>
          <w:szCs w:val="26"/>
        </w:rPr>
        <w:t>.</w:t>
      </w:r>
    </w:p>
    <w:p w14:paraId="1A86F2D9" w14:textId="77777777" w:rsidR="00C460B7" w:rsidRPr="000C48B2" w:rsidRDefault="00ED35BB" w:rsidP="00C460B7">
      <w:pPr>
        <w:keepNext/>
        <w:ind w:left="360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238C33F1" wp14:editId="21E0446D">
            <wp:extent cx="4051496" cy="2348188"/>
            <wp:effectExtent l="0" t="0" r="6350" b="0"/>
            <wp:docPr id="202697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775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7707" cy="235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64DB" w14:textId="15D13DCB" w:rsidR="00ED35BB" w:rsidRPr="000C48B2" w:rsidRDefault="00C460B7" w:rsidP="00C460B7">
      <w:pPr>
        <w:pStyle w:val="Caption"/>
        <w:jc w:val="center"/>
        <w:rPr>
          <w:color w:val="auto"/>
          <w:sz w:val="26"/>
          <w:szCs w:val="26"/>
        </w:rPr>
      </w:pPr>
      <w:bookmarkStart w:id="83" w:name="_Toc165293927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33</w:t>
      </w:r>
      <w:r w:rsidRPr="000C48B2">
        <w:rPr>
          <w:color w:val="auto"/>
          <w:sz w:val="26"/>
          <w:szCs w:val="26"/>
        </w:rPr>
        <w:fldChar w:fldCharType="end"/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sửa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loại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83"/>
      <w:proofErr w:type="spellEnd"/>
    </w:p>
    <w:p w14:paraId="5C712404" w14:textId="34D84749" w:rsidR="00256FDD" w:rsidRPr="000C48B2" w:rsidRDefault="00256FDD" w:rsidP="001C2D87">
      <w:pPr>
        <w:pStyle w:val="Heading3"/>
        <w:numPr>
          <w:ilvl w:val="0"/>
          <w:numId w:val="35"/>
        </w:numPr>
        <w:rPr>
          <w:sz w:val="26"/>
          <w:szCs w:val="26"/>
        </w:rPr>
      </w:pPr>
      <w:bookmarkStart w:id="84" w:name="_Toc165293886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bookmarkEnd w:id="84"/>
      <w:proofErr w:type="spellEnd"/>
    </w:p>
    <w:p w14:paraId="39774F8A" w14:textId="66487912" w:rsidR="004C6008" w:rsidRPr="000C48B2" w:rsidRDefault="004C6008" w:rsidP="004C6008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kiểm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chóng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dễ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dàng</w:t>
      </w:r>
      <w:proofErr w:type="spellEnd"/>
      <w:r w:rsidRPr="000C48B2">
        <w:rPr>
          <w:sz w:val="26"/>
          <w:szCs w:val="26"/>
        </w:rPr>
        <w:t>.</w:t>
      </w:r>
    </w:p>
    <w:p w14:paraId="3E8B7222" w14:textId="77777777" w:rsidR="00C460B7" w:rsidRPr="000C48B2" w:rsidRDefault="00256FDD" w:rsidP="00C460B7">
      <w:pPr>
        <w:pStyle w:val="ListParagraph"/>
        <w:keepNext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36187BE2" wp14:editId="42A9D006">
            <wp:extent cx="5972175" cy="2794000"/>
            <wp:effectExtent l="0" t="0" r="9525" b="6350"/>
            <wp:docPr id="73085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565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6DCA" w14:textId="683601EE" w:rsidR="00256FDD" w:rsidRPr="000C48B2" w:rsidRDefault="00C460B7" w:rsidP="00C460B7">
      <w:pPr>
        <w:pStyle w:val="Caption"/>
        <w:jc w:val="center"/>
        <w:rPr>
          <w:color w:val="auto"/>
          <w:sz w:val="26"/>
          <w:szCs w:val="26"/>
        </w:rPr>
      </w:pPr>
      <w:bookmarkStart w:id="85" w:name="_Toc165293928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34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Trang </w:t>
      </w:r>
      <w:proofErr w:type="spellStart"/>
      <w:r w:rsidRPr="000C48B2">
        <w:rPr>
          <w:color w:val="auto"/>
          <w:sz w:val="26"/>
          <w:szCs w:val="26"/>
        </w:rPr>
        <w:t>xem</w:t>
      </w:r>
      <w:proofErr w:type="spellEnd"/>
      <w:r w:rsidRPr="000C48B2">
        <w:rPr>
          <w:color w:val="auto"/>
          <w:sz w:val="26"/>
          <w:szCs w:val="26"/>
        </w:rPr>
        <w:t xml:space="preserve"> chi </w:t>
      </w:r>
      <w:proofErr w:type="spellStart"/>
      <w:r w:rsidRPr="000C48B2">
        <w:rPr>
          <w:color w:val="auto"/>
          <w:sz w:val="26"/>
          <w:szCs w:val="26"/>
        </w:rPr>
        <w:t>tiết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loại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85"/>
      <w:proofErr w:type="spellEnd"/>
    </w:p>
    <w:p w14:paraId="4D3EEA1F" w14:textId="6CA5CDF2" w:rsidR="006F67D9" w:rsidRPr="000C48B2" w:rsidRDefault="001D76E7" w:rsidP="00036AC5">
      <w:pPr>
        <w:pStyle w:val="Heading2"/>
        <w:numPr>
          <w:ilvl w:val="0"/>
          <w:numId w:val="19"/>
        </w:numPr>
        <w:rPr>
          <w:sz w:val="26"/>
        </w:rPr>
      </w:pPr>
      <w:bookmarkStart w:id="86" w:name="_Toc165293887"/>
      <w:proofErr w:type="spellStart"/>
      <w:r w:rsidRPr="000C48B2">
        <w:rPr>
          <w:sz w:val="26"/>
        </w:rPr>
        <w:t>Tìm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kiếm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sản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phẩm</w:t>
      </w:r>
      <w:bookmarkEnd w:id="86"/>
      <w:proofErr w:type="spellEnd"/>
    </w:p>
    <w:p w14:paraId="3B3C6445" w14:textId="31C610F8" w:rsidR="000A5467" w:rsidRPr="000C48B2" w:rsidRDefault="000A5467" w:rsidP="000A5467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Nhập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tên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="003E3D3E" w:rsidRPr="000C48B2">
        <w:rPr>
          <w:sz w:val="26"/>
          <w:szCs w:val="26"/>
        </w:rPr>
        <w:t xml:space="preserve">, </w:t>
      </w:r>
      <w:proofErr w:type="spellStart"/>
      <w:r w:rsidR="003E3D3E" w:rsidRPr="000C48B2">
        <w:rPr>
          <w:sz w:val="26"/>
          <w:szCs w:val="26"/>
        </w:rPr>
        <w:t>từ</w:t>
      </w:r>
      <w:proofErr w:type="spellEnd"/>
      <w:r w:rsidR="003E3D3E" w:rsidRPr="000C48B2">
        <w:rPr>
          <w:sz w:val="26"/>
          <w:szCs w:val="26"/>
        </w:rPr>
        <w:t xml:space="preserve"> </w:t>
      </w:r>
      <w:proofErr w:type="spellStart"/>
      <w:r w:rsidR="003E3D3E" w:rsidRPr="000C48B2">
        <w:rPr>
          <w:sz w:val="26"/>
          <w:szCs w:val="26"/>
        </w:rPr>
        <w:t>khóa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tìm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vào</w:t>
      </w:r>
      <w:proofErr w:type="spellEnd"/>
      <w:r w:rsidRPr="000C48B2">
        <w:rPr>
          <w:sz w:val="26"/>
          <w:szCs w:val="26"/>
        </w:rPr>
        <w:t xml:space="preserve"> ô </w:t>
      </w:r>
      <w:proofErr w:type="spellStart"/>
      <w:r w:rsidRPr="000C48B2">
        <w:rPr>
          <w:sz w:val="26"/>
          <w:szCs w:val="26"/>
        </w:rPr>
        <w:t>tìm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kiếm</w:t>
      </w:r>
      <w:proofErr w:type="spellEnd"/>
      <w:r w:rsidR="000D7897" w:rsidRPr="000C48B2">
        <w:rPr>
          <w:sz w:val="26"/>
          <w:szCs w:val="26"/>
        </w:rPr>
        <w:t xml:space="preserve"> .</w:t>
      </w:r>
      <w:proofErr w:type="gram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Bạn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sẽ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nhận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lại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được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kết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quả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tìm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kiếm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như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bạn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mong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muốn</w:t>
      </w:r>
      <w:proofErr w:type="spellEnd"/>
      <w:r w:rsidR="000D7897" w:rsidRPr="000C48B2">
        <w:rPr>
          <w:sz w:val="26"/>
          <w:szCs w:val="26"/>
        </w:rPr>
        <w:t>.</w:t>
      </w:r>
    </w:p>
    <w:p w14:paraId="304B15D4" w14:textId="4CF2D5AF" w:rsidR="00843CCE" w:rsidRPr="000C48B2" w:rsidRDefault="00636240" w:rsidP="00843CCE">
      <w:pPr>
        <w:pStyle w:val="ListParagraph"/>
        <w:keepNext/>
        <w:spacing w:line="276" w:lineRule="auto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1AFC7A69" wp14:editId="5D05DB52">
            <wp:extent cx="4986080" cy="2497016"/>
            <wp:effectExtent l="0" t="0" r="5080" b="0"/>
            <wp:docPr id="210915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507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95294" cy="250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7BB5" w14:textId="7B7822C4" w:rsidR="001D76E7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87" w:name="_Toc165293929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35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chức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năng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tìm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kiếm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87"/>
      <w:proofErr w:type="spellEnd"/>
    </w:p>
    <w:p w14:paraId="6CD33028" w14:textId="1CE5A146" w:rsidR="0007632F" w:rsidRPr="000C48B2" w:rsidRDefault="0007632F" w:rsidP="0007632F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Danh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sau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tìm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kiếm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thành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công</w:t>
      </w:r>
      <w:proofErr w:type="spellEnd"/>
      <w:r w:rsidRPr="000C48B2">
        <w:rPr>
          <w:sz w:val="26"/>
          <w:szCs w:val="26"/>
        </w:rPr>
        <w:t xml:space="preserve">: </w:t>
      </w:r>
    </w:p>
    <w:p w14:paraId="2213BFE2" w14:textId="6ADE05D8" w:rsidR="00843CCE" w:rsidRPr="000C48B2" w:rsidRDefault="00DA5EB5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62932CBF" wp14:editId="6AC9E1E5">
            <wp:extent cx="4681535" cy="3552093"/>
            <wp:effectExtent l="0" t="0" r="5080" b="0"/>
            <wp:docPr id="20986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69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0705" cy="355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52F6" w14:textId="76B597E9" w:rsidR="0007632F" w:rsidRPr="000C48B2" w:rsidRDefault="00843CCE" w:rsidP="00843CCE">
      <w:pPr>
        <w:pStyle w:val="Caption"/>
        <w:jc w:val="center"/>
        <w:rPr>
          <w:color w:val="auto"/>
          <w:sz w:val="26"/>
          <w:szCs w:val="26"/>
        </w:rPr>
      </w:pPr>
      <w:bookmarkStart w:id="88" w:name="_Toc165293930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36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tìm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kiếm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thành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công</w:t>
      </w:r>
      <w:bookmarkEnd w:id="88"/>
      <w:proofErr w:type="spellEnd"/>
    </w:p>
    <w:p w14:paraId="3AB519DD" w14:textId="39E66178" w:rsidR="006F67D9" w:rsidRPr="000C48B2" w:rsidRDefault="006F67D9" w:rsidP="004904AB">
      <w:pPr>
        <w:spacing w:line="276" w:lineRule="auto"/>
        <w:jc w:val="both"/>
        <w:rPr>
          <w:b/>
          <w:bCs/>
          <w:sz w:val="26"/>
          <w:szCs w:val="26"/>
        </w:rPr>
      </w:pPr>
    </w:p>
    <w:p w14:paraId="379817AF" w14:textId="77777777" w:rsidR="00041E4A" w:rsidRPr="000C48B2" w:rsidRDefault="00041E4A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5B60A2E1" w14:textId="77777777" w:rsidR="00041E4A" w:rsidRPr="000C48B2" w:rsidRDefault="00041E4A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50A1C2FF" w14:textId="77777777" w:rsidR="00041E4A" w:rsidRPr="000C48B2" w:rsidRDefault="00041E4A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407B5F00" w14:textId="77777777" w:rsidR="00041E4A" w:rsidRPr="000C48B2" w:rsidRDefault="00041E4A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3FD1AB14" w14:textId="01A89051" w:rsidR="00772582" w:rsidRPr="000C48B2" w:rsidRDefault="00772582" w:rsidP="00041E4A">
      <w:pPr>
        <w:pStyle w:val="Heading1"/>
        <w:rPr>
          <w:sz w:val="26"/>
          <w:szCs w:val="26"/>
        </w:rPr>
      </w:pPr>
      <w:bookmarkStart w:id="89" w:name="_Toc165293888"/>
      <w:r w:rsidRPr="000C48B2">
        <w:rPr>
          <w:sz w:val="26"/>
          <w:szCs w:val="26"/>
        </w:rPr>
        <w:t>KẾT LUẬN</w:t>
      </w:r>
      <w:bookmarkEnd w:id="89"/>
    </w:p>
    <w:p w14:paraId="5D9C481E" w14:textId="77777777" w:rsidR="00CF1D2E" w:rsidRPr="000C48B2" w:rsidRDefault="00CF1D2E" w:rsidP="00CF1D2E">
      <w:pPr>
        <w:rPr>
          <w:sz w:val="26"/>
          <w:szCs w:val="26"/>
        </w:rPr>
      </w:pPr>
    </w:p>
    <w:p w14:paraId="2EF1C43F" w14:textId="07DCE29B" w:rsidR="005E0E52" w:rsidRPr="000C48B2" w:rsidRDefault="0003104A" w:rsidP="0003104A">
      <w:pPr>
        <w:pStyle w:val="ListParagraph"/>
        <w:spacing w:line="276" w:lineRule="auto"/>
        <w:ind w:left="567" w:firstLine="153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     </w:t>
      </w:r>
      <w:r w:rsidR="005E0E52" w:rsidRPr="000C48B2">
        <w:rPr>
          <w:sz w:val="26"/>
          <w:szCs w:val="26"/>
        </w:rPr>
        <w:t xml:space="preserve">Sau </w:t>
      </w:r>
      <w:proofErr w:type="spellStart"/>
      <w:r w:rsidR="005E0E52" w:rsidRPr="000C48B2">
        <w:rPr>
          <w:sz w:val="26"/>
          <w:szCs w:val="26"/>
        </w:rPr>
        <w:t>thời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gian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tham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khảo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tìm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hiểu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về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đề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tài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được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proofErr w:type="gramStart"/>
      <w:r w:rsidR="005E0E52" w:rsidRPr="000C48B2">
        <w:rPr>
          <w:sz w:val="26"/>
          <w:szCs w:val="26"/>
        </w:rPr>
        <w:t>giao</w:t>
      </w:r>
      <w:proofErr w:type="spellEnd"/>
      <w:r w:rsidR="005E0E52" w:rsidRPr="000C48B2">
        <w:rPr>
          <w:sz w:val="26"/>
          <w:szCs w:val="26"/>
        </w:rPr>
        <w:t xml:space="preserve"> ,</w:t>
      </w:r>
      <w:proofErr w:type="spellStart"/>
      <w:r w:rsidR="005E0E52" w:rsidRPr="000C48B2">
        <w:rPr>
          <w:sz w:val="26"/>
          <w:szCs w:val="26"/>
        </w:rPr>
        <w:t>tìm</w:t>
      </w:r>
      <w:proofErr w:type="spellEnd"/>
      <w:proofErr w:type="gram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hiểu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lập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trình</w:t>
      </w:r>
      <w:proofErr w:type="spellEnd"/>
      <w:r w:rsidR="005E0E52" w:rsidRPr="000C48B2">
        <w:rPr>
          <w:sz w:val="26"/>
          <w:szCs w:val="26"/>
        </w:rPr>
        <w:t xml:space="preserve"> </w:t>
      </w:r>
      <w:r w:rsidR="001C262C" w:rsidRPr="000C48B2">
        <w:rPr>
          <w:sz w:val="26"/>
          <w:szCs w:val="26"/>
        </w:rPr>
        <w:t>C#</w:t>
      </w:r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và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ứng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dụng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phát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triển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ứng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dụng</w:t>
      </w:r>
      <w:proofErr w:type="spellEnd"/>
      <w:r w:rsidR="005E0E52" w:rsidRPr="000C48B2">
        <w:rPr>
          <w:sz w:val="26"/>
          <w:szCs w:val="26"/>
        </w:rPr>
        <w:t xml:space="preserve"> web </w:t>
      </w:r>
      <w:proofErr w:type="spellStart"/>
      <w:r w:rsidR="005E0E52" w:rsidRPr="000C48B2">
        <w:rPr>
          <w:sz w:val="26"/>
          <w:szCs w:val="26"/>
        </w:rPr>
        <w:t>với</w:t>
      </w:r>
      <w:proofErr w:type="spellEnd"/>
      <w:r w:rsidR="005E0E52" w:rsidRPr="000C48B2">
        <w:rPr>
          <w:sz w:val="26"/>
          <w:szCs w:val="26"/>
        </w:rPr>
        <w:t xml:space="preserve"> </w:t>
      </w:r>
      <w:r w:rsidR="005133B7" w:rsidRPr="000C48B2">
        <w:rPr>
          <w:sz w:val="26"/>
          <w:szCs w:val="26"/>
        </w:rPr>
        <w:t>ASP.Net MVC</w:t>
      </w:r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trong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khoảng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thời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gian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nhất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định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dành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cho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việc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thực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hiện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đề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tài</w:t>
      </w:r>
      <w:proofErr w:type="spellEnd"/>
      <w:r w:rsidR="005E0E52" w:rsidRPr="000C48B2">
        <w:rPr>
          <w:sz w:val="26"/>
          <w:szCs w:val="26"/>
        </w:rPr>
        <w:t xml:space="preserve">, </w:t>
      </w:r>
      <w:proofErr w:type="spellStart"/>
      <w:r w:rsidR="005E0E52" w:rsidRPr="000C48B2">
        <w:rPr>
          <w:sz w:val="26"/>
          <w:szCs w:val="26"/>
        </w:rPr>
        <w:t>nên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một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số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vấn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đề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vẫn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chưa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được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hoàn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chỉnh</w:t>
      </w:r>
      <w:proofErr w:type="spellEnd"/>
      <w:r w:rsidR="005E0E52" w:rsidRPr="000C48B2">
        <w:rPr>
          <w:sz w:val="26"/>
          <w:szCs w:val="26"/>
        </w:rPr>
        <w:t xml:space="preserve">. </w:t>
      </w:r>
    </w:p>
    <w:p w14:paraId="02D586B2" w14:textId="77777777" w:rsidR="007D6155" w:rsidRPr="000C48B2" w:rsidRDefault="007D6155" w:rsidP="007D6155">
      <w:pPr>
        <w:pStyle w:val="ListParagraph"/>
        <w:spacing w:line="276" w:lineRule="auto"/>
        <w:ind w:left="567"/>
        <w:jc w:val="both"/>
        <w:rPr>
          <w:sz w:val="26"/>
          <w:szCs w:val="26"/>
        </w:rPr>
      </w:pPr>
    </w:p>
    <w:p w14:paraId="1756A062" w14:textId="286D43FA" w:rsidR="005E0E52" w:rsidRPr="000C48B2" w:rsidRDefault="005E0E52" w:rsidP="007D6155">
      <w:pPr>
        <w:pStyle w:val="ListParagraph"/>
        <w:spacing w:line="276" w:lineRule="auto"/>
        <w:ind w:left="567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Tuy </w:t>
      </w:r>
      <w:proofErr w:type="spellStart"/>
      <w:r w:rsidRPr="000C48B2">
        <w:rPr>
          <w:sz w:val="26"/>
          <w:szCs w:val="26"/>
        </w:rPr>
        <w:t>nhiên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="00D404A0" w:rsidRPr="000C48B2">
        <w:rPr>
          <w:sz w:val="26"/>
          <w:szCs w:val="26"/>
        </w:rPr>
        <w:t>bài</w:t>
      </w:r>
      <w:proofErr w:type="spellEnd"/>
      <w:r w:rsidR="00D404A0" w:rsidRPr="000C48B2">
        <w:rPr>
          <w:sz w:val="26"/>
          <w:szCs w:val="26"/>
        </w:rPr>
        <w:t xml:space="preserve"> </w:t>
      </w:r>
      <w:proofErr w:type="spellStart"/>
      <w:r w:rsidR="00D404A0" w:rsidRPr="000C48B2">
        <w:rPr>
          <w:sz w:val="26"/>
          <w:szCs w:val="26"/>
        </w:rPr>
        <w:t>báo</w:t>
      </w:r>
      <w:proofErr w:type="spellEnd"/>
      <w:r w:rsidR="00D404A0" w:rsidRPr="000C48B2">
        <w:rPr>
          <w:sz w:val="26"/>
          <w:szCs w:val="26"/>
        </w:rPr>
        <w:t xml:space="preserve"> </w:t>
      </w:r>
      <w:proofErr w:type="spellStart"/>
      <w:r w:rsidR="00D404A0" w:rsidRPr="000C48B2">
        <w:rPr>
          <w:sz w:val="26"/>
          <w:szCs w:val="26"/>
        </w:rPr>
        <w:t>cáo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đạt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một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số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</w:t>
      </w:r>
      <w:proofErr w:type="spellEnd"/>
      <w:r w:rsidRPr="000C48B2">
        <w:rPr>
          <w:sz w:val="26"/>
          <w:szCs w:val="26"/>
        </w:rPr>
        <w:t xml:space="preserve">: </w:t>
      </w:r>
    </w:p>
    <w:p w14:paraId="17EDE79A" w14:textId="56DE7F94" w:rsidR="00341F64" w:rsidRPr="000C48B2" w:rsidRDefault="0052761A" w:rsidP="005E0E52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eastAsia="Times New Roman"/>
          <w:color w:val="000000"/>
          <w:kern w:val="0"/>
          <w:sz w:val="26"/>
          <w:szCs w:val="26"/>
          <w14:ligatures w14:val="none"/>
        </w:rPr>
      </w:pPr>
      <w:proofErr w:type="spellStart"/>
      <w:r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Biết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cách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sử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dụng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ASP.NET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để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thiết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kế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một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website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theo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mô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hình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MVC.</w:t>
      </w:r>
      <w:r w:rsidR="009C18AD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Biết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cách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sử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dụng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Entity Framework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để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tương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tác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với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cơ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sở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dữ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liệu</w:t>
      </w:r>
      <w:proofErr w:type="spellEnd"/>
      <w:r w:rsidR="005D2545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.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Sử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dụng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ajax,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jquery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,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boostrap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để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thiết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kế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frontend</w:t>
      </w:r>
      <w:r w:rsidR="005D2545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.</w:t>
      </w:r>
    </w:p>
    <w:p w14:paraId="75880887" w14:textId="368813E2" w:rsidR="00341F64" w:rsidRPr="000C48B2" w:rsidRDefault="00341F64" w:rsidP="005E0E52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Hiểu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rõ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về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kiến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trúc</w:t>
      </w:r>
      <w:proofErr w:type="spellEnd"/>
      <w:r w:rsidRPr="000C48B2">
        <w:rPr>
          <w:sz w:val="26"/>
          <w:szCs w:val="26"/>
        </w:rPr>
        <w:t xml:space="preserve"> MVC: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rõ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về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hoạt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động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MVC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khai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dự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rất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quan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trọng.Sử</w:t>
      </w:r>
      <w:proofErr w:type="spellEnd"/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dụng</w:t>
      </w:r>
      <w:proofErr w:type="spellEnd"/>
      <w:r w:rsidRPr="000C48B2">
        <w:rPr>
          <w:sz w:val="26"/>
          <w:szCs w:val="26"/>
        </w:rPr>
        <w:t xml:space="preserve"> Entity Framework: Entity Framework </w:t>
      </w:r>
      <w:proofErr w:type="spellStart"/>
      <w:r w:rsidRPr="000C48B2">
        <w:rPr>
          <w:sz w:val="26"/>
          <w:szCs w:val="26"/>
        </w:rPr>
        <w:t>là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một</w:t>
      </w:r>
      <w:proofErr w:type="spellEnd"/>
      <w:r w:rsidRPr="000C48B2">
        <w:rPr>
          <w:sz w:val="26"/>
          <w:szCs w:val="26"/>
        </w:rPr>
        <w:t xml:space="preserve"> ORM (Object-Relational Mapping) </w:t>
      </w:r>
      <w:proofErr w:type="spellStart"/>
      <w:r w:rsidRPr="000C48B2">
        <w:rPr>
          <w:sz w:val="26"/>
          <w:szCs w:val="26"/>
        </w:rPr>
        <w:t>mạnh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làm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ASP.NET MVC.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sử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dụng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tối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ưu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Entity Framework </w:t>
      </w:r>
      <w:proofErr w:type="spellStart"/>
      <w:r w:rsidRPr="000C48B2">
        <w:rPr>
          <w:sz w:val="26"/>
          <w:szCs w:val="26"/>
        </w:rPr>
        <w:t>là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quan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trọng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ra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ứng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dụng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</w:t>
      </w:r>
      <w:proofErr w:type="spellEnd"/>
      <w:r w:rsidRPr="000C48B2">
        <w:rPr>
          <w:sz w:val="26"/>
          <w:szCs w:val="26"/>
        </w:rPr>
        <w:t>.</w:t>
      </w:r>
    </w:p>
    <w:p w14:paraId="276DF5AD" w14:textId="77777777" w:rsidR="007D6155" w:rsidRPr="000C48B2" w:rsidRDefault="007D6155" w:rsidP="007D6155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7F63E97" w14:textId="7829A406" w:rsidR="007D6155" w:rsidRPr="000C48B2" w:rsidRDefault="0003104A" w:rsidP="007D6155">
      <w:pPr>
        <w:pStyle w:val="ListParagraph"/>
        <w:spacing w:line="276" w:lineRule="auto"/>
        <w:ind w:left="786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      </w:t>
      </w:r>
      <w:r w:rsidR="007D6155" w:rsidRPr="000C48B2">
        <w:rPr>
          <w:sz w:val="26"/>
          <w:szCs w:val="26"/>
        </w:rPr>
        <w:t xml:space="preserve">Do </w:t>
      </w:r>
      <w:proofErr w:type="spellStart"/>
      <w:r w:rsidR="007D6155" w:rsidRPr="000C48B2">
        <w:rPr>
          <w:sz w:val="26"/>
          <w:szCs w:val="26"/>
        </w:rPr>
        <w:t>thời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gian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có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proofErr w:type="gramStart"/>
      <w:r w:rsidR="007D6155" w:rsidRPr="000C48B2">
        <w:rPr>
          <w:sz w:val="26"/>
          <w:szCs w:val="26"/>
        </w:rPr>
        <w:t>hạn</w:t>
      </w:r>
      <w:proofErr w:type="spellEnd"/>
      <w:r w:rsidR="007D6155" w:rsidRPr="000C48B2">
        <w:rPr>
          <w:sz w:val="26"/>
          <w:szCs w:val="26"/>
        </w:rPr>
        <w:t xml:space="preserve"> ,</w:t>
      </w:r>
      <w:proofErr w:type="gram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kiến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thức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còn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nhiều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hạn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chế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nên</w:t>
      </w:r>
      <w:proofErr w:type="spellEnd"/>
      <w:r w:rsidR="007D6155" w:rsidRPr="000C48B2">
        <w:rPr>
          <w:sz w:val="26"/>
          <w:szCs w:val="26"/>
        </w:rPr>
        <w:t xml:space="preserve"> Báo </w:t>
      </w:r>
      <w:proofErr w:type="spellStart"/>
      <w:r w:rsidR="007D6155" w:rsidRPr="000C48B2">
        <w:rPr>
          <w:sz w:val="26"/>
          <w:szCs w:val="26"/>
        </w:rPr>
        <w:t>cáo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thực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hiện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chắc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chắn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không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tránh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khỏi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những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thiếu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sót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nhất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định</w:t>
      </w:r>
      <w:proofErr w:type="spellEnd"/>
      <w:r w:rsidR="007D6155" w:rsidRPr="000C48B2">
        <w:rPr>
          <w:sz w:val="26"/>
          <w:szCs w:val="26"/>
        </w:rPr>
        <w:t xml:space="preserve">. Em </w:t>
      </w:r>
      <w:proofErr w:type="spellStart"/>
      <w:r w:rsidR="007D6155" w:rsidRPr="000C48B2">
        <w:rPr>
          <w:sz w:val="26"/>
          <w:szCs w:val="26"/>
        </w:rPr>
        <w:t>rất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mong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nhận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được</w:t>
      </w:r>
      <w:proofErr w:type="spellEnd"/>
      <w:r w:rsidR="007D6155" w:rsidRPr="000C48B2">
        <w:rPr>
          <w:sz w:val="26"/>
          <w:szCs w:val="26"/>
        </w:rPr>
        <w:t xml:space="preserve"> ý </w:t>
      </w:r>
      <w:proofErr w:type="spellStart"/>
      <w:r w:rsidR="007D6155" w:rsidRPr="000C48B2">
        <w:rPr>
          <w:sz w:val="26"/>
          <w:szCs w:val="26"/>
        </w:rPr>
        <w:t>kiến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đóng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góp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của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thầy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để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em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có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thêm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kinh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nghiệm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và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tiếp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tục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hoàn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thành</w:t>
      </w:r>
      <w:proofErr w:type="spellEnd"/>
      <w:r w:rsidR="007D6155" w:rsidRPr="000C48B2">
        <w:rPr>
          <w:sz w:val="26"/>
          <w:szCs w:val="26"/>
        </w:rPr>
        <w:t xml:space="preserve"> Báo </w:t>
      </w:r>
      <w:proofErr w:type="spellStart"/>
      <w:r w:rsidR="007D6155" w:rsidRPr="000C48B2">
        <w:rPr>
          <w:sz w:val="26"/>
          <w:szCs w:val="26"/>
        </w:rPr>
        <w:t>cáo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của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mình</w:t>
      </w:r>
      <w:proofErr w:type="spellEnd"/>
      <w:r w:rsidR="007D6155" w:rsidRPr="000C48B2">
        <w:rPr>
          <w:sz w:val="26"/>
          <w:szCs w:val="26"/>
        </w:rPr>
        <w:t>.</w:t>
      </w:r>
    </w:p>
    <w:p w14:paraId="27D77C9C" w14:textId="77777777" w:rsidR="007D6155" w:rsidRPr="000C48B2" w:rsidRDefault="007D6155" w:rsidP="007D6155">
      <w:pPr>
        <w:pStyle w:val="ListParagraph"/>
        <w:spacing w:line="276" w:lineRule="auto"/>
        <w:ind w:left="786"/>
        <w:jc w:val="both"/>
        <w:rPr>
          <w:sz w:val="26"/>
          <w:szCs w:val="26"/>
        </w:rPr>
      </w:pPr>
    </w:p>
    <w:p w14:paraId="20CF66B5" w14:textId="70453AC1" w:rsidR="007D6155" w:rsidRPr="000C48B2" w:rsidRDefault="007D6155" w:rsidP="007D6155">
      <w:pPr>
        <w:pStyle w:val="ListParagraph"/>
        <w:spacing w:line="276" w:lineRule="auto"/>
        <w:ind w:left="786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Em </w:t>
      </w:r>
      <w:proofErr w:type="spellStart"/>
      <w:r w:rsidRPr="000C48B2">
        <w:rPr>
          <w:sz w:val="26"/>
          <w:szCs w:val="26"/>
        </w:rPr>
        <w:t>xin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chân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thành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cảm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ơn</w:t>
      </w:r>
      <w:proofErr w:type="spellEnd"/>
      <w:r w:rsidRPr="000C48B2">
        <w:rPr>
          <w:sz w:val="26"/>
          <w:szCs w:val="26"/>
        </w:rPr>
        <w:t>!</w:t>
      </w:r>
    </w:p>
    <w:p w14:paraId="7EBC2796" w14:textId="719B031C" w:rsidR="00341F64" w:rsidRPr="000C48B2" w:rsidRDefault="00341F64" w:rsidP="005E0E52">
      <w:pPr>
        <w:spacing w:line="276" w:lineRule="auto"/>
        <w:jc w:val="both"/>
        <w:rPr>
          <w:sz w:val="26"/>
          <w:szCs w:val="26"/>
        </w:rPr>
      </w:pPr>
    </w:p>
    <w:p w14:paraId="095C515B" w14:textId="78B987AB" w:rsidR="0065714B" w:rsidRPr="000C48B2" w:rsidRDefault="0065714B" w:rsidP="005D2545">
      <w:pPr>
        <w:pStyle w:val="ListParagraph"/>
        <w:spacing w:line="276" w:lineRule="auto"/>
        <w:ind w:left="284" w:hanging="284"/>
        <w:jc w:val="both"/>
        <w:rPr>
          <w:sz w:val="26"/>
          <w:szCs w:val="26"/>
        </w:rPr>
      </w:pPr>
    </w:p>
    <w:p w14:paraId="4EDE7800" w14:textId="77777777" w:rsidR="0065714B" w:rsidRPr="000C48B2" w:rsidRDefault="0065714B" w:rsidP="00341F64">
      <w:pPr>
        <w:spacing w:line="276" w:lineRule="auto"/>
        <w:jc w:val="both"/>
        <w:rPr>
          <w:b/>
          <w:bCs/>
          <w:sz w:val="26"/>
          <w:szCs w:val="26"/>
        </w:rPr>
      </w:pPr>
    </w:p>
    <w:p w14:paraId="08834B9A" w14:textId="77777777" w:rsidR="0065714B" w:rsidRPr="000C48B2" w:rsidRDefault="0065714B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291D397F" w14:textId="77777777" w:rsidR="009E3477" w:rsidRPr="000C48B2" w:rsidRDefault="009E3477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116D9AEE" w14:textId="77777777" w:rsidR="009E3477" w:rsidRPr="000C48B2" w:rsidRDefault="009E3477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23151EB6" w14:textId="77777777" w:rsidR="000C6A5C" w:rsidRPr="000C48B2" w:rsidRDefault="000C6A5C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7016D0D3" w14:textId="77777777" w:rsidR="000C6A5C" w:rsidRPr="000C48B2" w:rsidRDefault="000C6A5C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1ED28D0A" w14:textId="77777777" w:rsidR="000C6A5C" w:rsidRPr="000C48B2" w:rsidRDefault="000C6A5C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640156A9" w14:textId="77777777" w:rsidR="000C6A5C" w:rsidRPr="000C48B2" w:rsidRDefault="000C6A5C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183714ED" w14:textId="77777777" w:rsidR="000C6A5C" w:rsidRPr="000C48B2" w:rsidRDefault="000C6A5C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2916FE73" w14:textId="77777777" w:rsidR="009E3477" w:rsidRPr="000C48B2" w:rsidRDefault="009E3477" w:rsidP="00041E4A">
      <w:pPr>
        <w:pStyle w:val="Heading1"/>
        <w:rPr>
          <w:sz w:val="26"/>
          <w:szCs w:val="26"/>
        </w:rPr>
      </w:pPr>
    </w:p>
    <w:p w14:paraId="6740733B" w14:textId="5956FEF4" w:rsidR="00772582" w:rsidRPr="000C48B2" w:rsidRDefault="00772582" w:rsidP="00041E4A">
      <w:pPr>
        <w:pStyle w:val="Heading1"/>
        <w:rPr>
          <w:sz w:val="26"/>
          <w:szCs w:val="26"/>
        </w:rPr>
      </w:pPr>
      <w:bookmarkStart w:id="90" w:name="_Toc165293889"/>
      <w:r w:rsidRPr="000C48B2">
        <w:rPr>
          <w:sz w:val="26"/>
          <w:szCs w:val="26"/>
        </w:rPr>
        <w:t>TÀI LIỆU THAM KHẢO</w:t>
      </w:r>
      <w:bookmarkEnd w:id="90"/>
    </w:p>
    <w:p w14:paraId="0AB95A7D" w14:textId="77777777" w:rsidR="00373479" w:rsidRPr="000C48B2" w:rsidRDefault="00373479" w:rsidP="00373479">
      <w:pPr>
        <w:rPr>
          <w:sz w:val="26"/>
          <w:szCs w:val="26"/>
        </w:rPr>
      </w:pPr>
    </w:p>
    <w:p w14:paraId="6A775A43" w14:textId="3D9DD07E" w:rsidR="007A7496" w:rsidRPr="000C48B2" w:rsidRDefault="0041270F" w:rsidP="00950B43">
      <w:pPr>
        <w:pStyle w:val="ListParagraph"/>
        <w:numPr>
          <w:ilvl w:val="0"/>
          <w:numId w:val="9"/>
        </w:numPr>
        <w:spacing w:line="276" w:lineRule="auto"/>
        <w:jc w:val="both"/>
        <w:rPr>
          <w:sz w:val="26"/>
          <w:szCs w:val="26"/>
        </w:rPr>
      </w:pPr>
      <w:hyperlink r:id="rId54" w:history="1">
        <w:r w:rsidR="00ED4729" w:rsidRPr="000C48B2">
          <w:rPr>
            <w:rStyle w:val="Hyperlink"/>
            <w:color w:val="auto"/>
            <w:sz w:val="26"/>
            <w:szCs w:val="26"/>
          </w:rPr>
          <w:t>https://tuhoclaptrinh.edu.vn/gioi-thieu-ve-ngon-ngu-c-va-cong-nghe-net-1049.html</w:t>
        </w:r>
      </w:hyperlink>
    </w:p>
    <w:p w14:paraId="5760D6A2" w14:textId="016284CE" w:rsidR="00ED4729" w:rsidRPr="000C48B2" w:rsidRDefault="0041270F" w:rsidP="00950B43">
      <w:pPr>
        <w:pStyle w:val="ListParagraph"/>
        <w:numPr>
          <w:ilvl w:val="0"/>
          <w:numId w:val="9"/>
        </w:numPr>
        <w:spacing w:line="276" w:lineRule="auto"/>
        <w:jc w:val="both"/>
        <w:rPr>
          <w:sz w:val="26"/>
          <w:szCs w:val="26"/>
        </w:rPr>
      </w:pPr>
      <w:hyperlink r:id="rId55" w:history="1">
        <w:r w:rsidR="00ED4729" w:rsidRPr="000C48B2">
          <w:rPr>
            <w:rStyle w:val="Hyperlink"/>
            <w:color w:val="auto"/>
            <w:sz w:val="26"/>
            <w:szCs w:val="26"/>
          </w:rPr>
          <w:t>https://tedu.com.vn/lap-trinh-c/gioi-thieu-ve-ngon-ngu-c-va-net-platform-312.html</w:t>
        </w:r>
      </w:hyperlink>
    </w:p>
    <w:p w14:paraId="06167987" w14:textId="421EC2C8" w:rsidR="00ED4729" w:rsidRPr="000C48B2" w:rsidRDefault="0041270F" w:rsidP="00950B43">
      <w:pPr>
        <w:pStyle w:val="ListParagraph"/>
        <w:numPr>
          <w:ilvl w:val="0"/>
          <w:numId w:val="9"/>
        </w:numPr>
        <w:spacing w:line="276" w:lineRule="auto"/>
        <w:jc w:val="both"/>
        <w:rPr>
          <w:sz w:val="26"/>
          <w:szCs w:val="26"/>
        </w:rPr>
      </w:pPr>
      <w:hyperlink r:id="rId56" w:history="1">
        <w:r w:rsidR="00E06C20" w:rsidRPr="000C48B2">
          <w:rPr>
            <w:rStyle w:val="Hyperlink"/>
            <w:color w:val="auto"/>
            <w:sz w:val="26"/>
            <w:szCs w:val="26"/>
          </w:rPr>
          <w:t>https://hiepsiit.com/detail/aspxmvc/asp-net-mvc/ket-noi-co-so-du-lieu</w:t>
        </w:r>
      </w:hyperlink>
    </w:p>
    <w:p w14:paraId="6E14DD08" w14:textId="332F4384" w:rsidR="00E06C20" w:rsidRPr="000C48B2" w:rsidRDefault="0041270F" w:rsidP="00950B43">
      <w:pPr>
        <w:pStyle w:val="ListParagraph"/>
        <w:numPr>
          <w:ilvl w:val="0"/>
          <w:numId w:val="9"/>
        </w:numPr>
        <w:spacing w:line="276" w:lineRule="auto"/>
        <w:jc w:val="both"/>
        <w:rPr>
          <w:rStyle w:val="Hyperlink"/>
          <w:color w:val="auto"/>
          <w:sz w:val="26"/>
          <w:szCs w:val="26"/>
          <w:u w:val="none"/>
        </w:rPr>
      </w:pPr>
      <w:hyperlink r:id="rId57" w:history="1">
        <w:r w:rsidR="00FC78E1" w:rsidRPr="000C48B2">
          <w:rPr>
            <w:rStyle w:val="Hyperlink"/>
            <w:color w:val="auto"/>
            <w:sz w:val="26"/>
            <w:szCs w:val="26"/>
          </w:rPr>
          <w:t>https://xuanthulab.net/asp-net-razor-su-dung-identity-de-tao-user-xac-thuc-dang-nhap-website.html</w:t>
        </w:r>
      </w:hyperlink>
    </w:p>
    <w:p w14:paraId="774D08AC" w14:textId="44D83724" w:rsidR="00B51145" w:rsidRPr="000C48B2" w:rsidRDefault="00B51145" w:rsidP="00950B43">
      <w:pPr>
        <w:pStyle w:val="ListParagraph"/>
        <w:numPr>
          <w:ilvl w:val="0"/>
          <w:numId w:val="9"/>
        </w:numPr>
        <w:spacing w:line="276" w:lineRule="auto"/>
        <w:jc w:val="both"/>
        <w:rPr>
          <w:sz w:val="26"/>
          <w:szCs w:val="26"/>
          <w:u w:val="single"/>
        </w:rPr>
      </w:pPr>
      <w:r w:rsidRPr="000C48B2">
        <w:rPr>
          <w:sz w:val="26"/>
          <w:szCs w:val="26"/>
          <w:u w:val="single"/>
        </w:rPr>
        <w:t>https://startbootstrap.com/theme/sb-admin-2</w:t>
      </w:r>
    </w:p>
    <w:p w14:paraId="7FCE9A4C" w14:textId="77777777" w:rsidR="007A7496" w:rsidRPr="000C48B2" w:rsidRDefault="007A7496" w:rsidP="00950B43">
      <w:pPr>
        <w:spacing w:line="276" w:lineRule="auto"/>
        <w:ind w:firstLine="720"/>
        <w:jc w:val="both"/>
        <w:rPr>
          <w:sz w:val="26"/>
          <w:szCs w:val="26"/>
        </w:rPr>
      </w:pPr>
    </w:p>
    <w:p w14:paraId="34024D45" w14:textId="77777777" w:rsidR="007A7496" w:rsidRPr="000C48B2" w:rsidRDefault="007A7496" w:rsidP="00950B43">
      <w:pPr>
        <w:spacing w:line="276" w:lineRule="auto"/>
        <w:ind w:firstLine="720"/>
        <w:jc w:val="both"/>
        <w:rPr>
          <w:sz w:val="26"/>
          <w:szCs w:val="26"/>
        </w:rPr>
      </w:pPr>
    </w:p>
    <w:p w14:paraId="026B47A8" w14:textId="77777777" w:rsidR="00517BB9" w:rsidRPr="000C48B2" w:rsidRDefault="00517BB9" w:rsidP="00950B43">
      <w:pPr>
        <w:spacing w:line="276" w:lineRule="auto"/>
        <w:jc w:val="both"/>
        <w:rPr>
          <w:sz w:val="26"/>
          <w:szCs w:val="26"/>
        </w:rPr>
      </w:pPr>
    </w:p>
    <w:sectPr w:rsidR="00517BB9" w:rsidRPr="000C48B2" w:rsidSect="00502434">
      <w:headerReference w:type="first" r:id="rId58"/>
      <w:footerReference w:type="first" r:id="rId59"/>
      <w:type w:val="continuous"/>
      <w:pgSz w:w="12240" w:h="15840"/>
      <w:pgMar w:top="1134" w:right="1134" w:bottom="1134" w:left="1701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8B3E2E" w14:textId="77777777" w:rsidR="00875CA1" w:rsidRDefault="00875CA1">
      <w:pPr>
        <w:spacing w:after="0" w:line="240" w:lineRule="auto"/>
      </w:pPr>
      <w:r>
        <w:separator/>
      </w:r>
    </w:p>
  </w:endnote>
  <w:endnote w:type="continuationSeparator" w:id="0">
    <w:p w14:paraId="776ED988" w14:textId="77777777" w:rsidR="00875CA1" w:rsidRDefault="00875C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to Serif">
    <w:charset w:val="00"/>
    <w:family w:val="roman"/>
    <w:pitch w:val="variable"/>
    <w:sig w:usb0="E00002FF" w:usb1="500078FF" w:usb2="0000002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280662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DEF89B" w14:textId="2A1A42C3" w:rsidR="006D41ED" w:rsidRDefault="006D41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285B60" w14:textId="77777777" w:rsidR="006D41ED" w:rsidRDefault="006D41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EB6A4A" w14:textId="7BCBACE7" w:rsidR="00F34DC3" w:rsidRDefault="00F34DC3" w:rsidP="00F34DC3">
    <w:pPr>
      <w:pStyle w:val="Footer"/>
      <w:jc w:val="center"/>
    </w:pPr>
  </w:p>
  <w:p w14:paraId="2B9B7331" w14:textId="77777777" w:rsidR="008F285C" w:rsidRPr="00607ADF" w:rsidRDefault="008F285C">
    <w:pPr>
      <w:pStyle w:val="Footer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90BD7F" w14:textId="6F58F29B" w:rsidR="00F34DC3" w:rsidRDefault="00F34DC3">
    <w:pPr>
      <w:pStyle w:val="Footer"/>
      <w:jc w:val="right"/>
    </w:pPr>
  </w:p>
  <w:p w14:paraId="478022BC" w14:textId="77777777" w:rsidR="00F34DC3" w:rsidRPr="00607ADF" w:rsidRDefault="00F34DC3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D4D08C" w14:textId="77777777" w:rsidR="00875CA1" w:rsidRDefault="00875CA1">
      <w:pPr>
        <w:spacing w:after="0" w:line="240" w:lineRule="auto"/>
      </w:pPr>
      <w:r>
        <w:separator/>
      </w:r>
    </w:p>
  </w:footnote>
  <w:footnote w:type="continuationSeparator" w:id="0">
    <w:p w14:paraId="56824253" w14:textId="77777777" w:rsidR="00875CA1" w:rsidRDefault="00875C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2AD30" w14:textId="77777777" w:rsidR="006D41ED" w:rsidRDefault="006D41E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233479" w14:textId="77777777" w:rsidR="009D67D7" w:rsidRDefault="009D67D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327A39"/>
    <w:multiLevelType w:val="hybridMultilevel"/>
    <w:tmpl w:val="FFF030C6"/>
    <w:lvl w:ilvl="0" w:tplc="93325AF6">
      <w:start w:val="5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4F61F0"/>
    <w:multiLevelType w:val="hybridMultilevel"/>
    <w:tmpl w:val="C9F2ED3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261EFB"/>
    <w:multiLevelType w:val="hybridMultilevel"/>
    <w:tmpl w:val="6C5EECBC"/>
    <w:lvl w:ilvl="0" w:tplc="98FA57F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8E2418B"/>
    <w:multiLevelType w:val="hybridMultilevel"/>
    <w:tmpl w:val="234C89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0FF19FD"/>
    <w:multiLevelType w:val="hybridMultilevel"/>
    <w:tmpl w:val="214EF752"/>
    <w:lvl w:ilvl="0" w:tplc="9EEA228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5E37B5"/>
    <w:multiLevelType w:val="hybridMultilevel"/>
    <w:tmpl w:val="50C4F39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2862247"/>
    <w:multiLevelType w:val="hybridMultilevel"/>
    <w:tmpl w:val="049298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5612B"/>
    <w:multiLevelType w:val="hybridMultilevel"/>
    <w:tmpl w:val="C3D8C2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767F67"/>
    <w:multiLevelType w:val="hybridMultilevel"/>
    <w:tmpl w:val="2834A63C"/>
    <w:lvl w:ilvl="0" w:tplc="0398161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0D468D4"/>
    <w:multiLevelType w:val="hybridMultilevel"/>
    <w:tmpl w:val="52866E88"/>
    <w:lvl w:ilvl="0" w:tplc="2D56BA0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E662E0"/>
    <w:multiLevelType w:val="hybridMultilevel"/>
    <w:tmpl w:val="4746A26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A47C75"/>
    <w:multiLevelType w:val="multilevel"/>
    <w:tmpl w:val="CCF68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821878"/>
    <w:multiLevelType w:val="hybridMultilevel"/>
    <w:tmpl w:val="FA6A3DCA"/>
    <w:lvl w:ilvl="0" w:tplc="96385FA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8AB25C7"/>
    <w:multiLevelType w:val="hybridMultilevel"/>
    <w:tmpl w:val="F01CF7E8"/>
    <w:lvl w:ilvl="0" w:tplc="F2901B2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B8226D2"/>
    <w:multiLevelType w:val="hybridMultilevel"/>
    <w:tmpl w:val="89B8EA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BFF60AD"/>
    <w:multiLevelType w:val="hybridMultilevel"/>
    <w:tmpl w:val="5FAA52EE"/>
    <w:lvl w:ilvl="0" w:tplc="76728E6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24459BD"/>
    <w:multiLevelType w:val="hybridMultilevel"/>
    <w:tmpl w:val="7554BD78"/>
    <w:lvl w:ilvl="0" w:tplc="0D0E3B4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34E4F2C"/>
    <w:multiLevelType w:val="hybridMultilevel"/>
    <w:tmpl w:val="E6562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EC3CC3"/>
    <w:multiLevelType w:val="hybridMultilevel"/>
    <w:tmpl w:val="311EAC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675CA0"/>
    <w:multiLevelType w:val="hybridMultilevel"/>
    <w:tmpl w:val="75F8373A"/>
    <w:lvl w:ilvl="0" w:tplc="66CE505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E8D30A9"/>
    <w:multiLevelType w:val="hybridMultilevel"/>
    <w:tmpl w:val="DC66DF1A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1" w15:restartNumberingAfterBreak="0">
    <w:nsid w:val="50E952B7"/>
    <w:multiLevelType w:val="hybridMultilevel"/>
    <w:tmpl w:val="CC96144E"/>
    <w:lvl w:ilvl="0" w:tplc="734CC12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4AC2375"/>
    <w:multiLevelType w:val="hybridMultilevel"/>
    <w:tmpl w:val="B802AC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BE41E6"/>
    <w:multiLevelType w:val="hybridMultilevel"/>
    <w:tmpl w:val="3EB4FC92"/>
    <w:lvl w:ilvl="0" w:tplc="C3AAE1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A7C15F7"/>
    <w:multiLevelType w:val="multilevel"/>
    <w:tmpl w:val="BAE44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C5C0A81"/>
    <w:multiLevelType w:val="hybridMultilevel"/>
    <w:tmpl w:val="C47E974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30515C5"/>
    <w:multiLevelType w:val="hybridMultilevel"/>
    <w:tmpl w:val="2834A63C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5815AE6"/>
    <w:multiLevelType w:val="hybridMultilevel"/>
    <w:tmpl w:val="BD4A4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B52E91"/>
    <w:multiLevelType w:val="hybridMultilevel"/>
    <w:tmpl w:val="F8D800A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3B528D"/>
    <w:multiLevelType w:val="hybridMultilevel"/>
    <w:tmpl w:val="4D703BC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577E14"/>
    <w:multiLevelType w:val="hybridMultilevel"/>
    <w:tmpl w:val="D45437E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EB60B62"/>
    <w:multiLevelType w:val="multilevel"/>
    <w:tmpl w:val="D5FCD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B7E72C8"/>
    <w:multiLevelType w:val="hybridMultilevel"/>
    <w:tmpl w:val="2DA469AA"/>
    <w:lvl w:ilvl="0" w:tplc="66CE505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C551818"/>
    <w:multiLevelType w:val="hybridMultilevel"/>
    <w:tmpl w:val="02EA3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CA568A"/>
    <w:multiLevelType w:val="hybridMultilevel"/>
    <w:tmpl w:val="F802FB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3092913">
    <w:abstractNumId w:val="18"/>
  </w:num>
  <w:num w:numId="2" w16cid:durableId="1158838254">
    <w:abstractNumId w:val="15"/>
  </w:num>
  <w:num w:numId="3" w16cid:durableId="1977951560">
    <w:abstractNumId w:val="8"/>
  </w:num>
  <w:num w:numId="4" w16cid:durableId="1250846789">
    <w:abstractNumId w:val="22"/>
  </w:num>
  <w:num w:numId="5" w16cid:durableId="436025597">
    <w:abstractNumId w:val="34"/>
  </w:num>
  <w:num w:numId="6" w16cid:durableId="352610708">
    <w:abstractNumId w:val="19"/>
  </w:num>
  <w:num w:numId="7" w16cid:durableId="696352522">
    <w:abstractNumId w:val="31"/>
  </w:num>
  <w:num w:numId="8" w16cid:durableId="1734307001">
    <w:abstractNumId w:val="14"/>
  </w:num>
  <w:num w:numId="9" w16cid:durableId="1803694085">
    <w:abstractNumId w:val="23"/>
  </w:num>
  <w:num w:numId="10" w16cid:durableId="763720710">
    <w:abstractNumId w:val="11"/>
  </w:num>
  <w:num w:numId="11" w16cid:durableId="1113205350">
    <w:abstractNumId w:val="17"/>
  </w:num>
  <w:num w:numId="12" w16cid:durableId="1483547036">
    <w:abstractNumId w:val="26"/>
  </w:num>
  <w:num w:numId="13" w16cid:durableId="293564109">
    <w:abstractNumId w:val="13"/>
  </w:num>
  <w:num w:numId="14" w16cid:durableId="175658144">
    <w:abstractNumId w:val="2"/>
  </w:num>
  <w:num w:numId="15" w16cid:durableId="1817575458">
    <w:abstractNumId w:val="4"/>
  </w:num>
  <w:num w:numId="16" w16cid:durableId="740103820">
    <w:abstractNumId w:val="24"/>
  </w:num>
  <w:num w:numId="17" w16cid:durableId="907374910">
    <w:abstractNumId w:val="9"/>
  </w:num>
  <w:num w:numId="18" w16cid:durableId="17199962">
    <w:abstractNumId w:val="33"/>
  </w:num>
  <w:num w:numId="19" w16cid:durableId="277033526">
    <w:abstractNumId w:val="6"/>
  </w:num>
  <w:num w:numId="20" w16cid:durableId="976572063">
    <w:abstractNumId w:val="30"/>
  </w:num>
  <w:num w:numId="21" w16cid:durableId="894004422">
    <w:abstractNumId w:val="0"/>
  </w:num>
  <w:num w:numId="22" w16cid:durableId="796333679">
    <w:abstractNumId w:val="1"/>
  </w:num>
  <w:num w:numId="23" w16cid:durableId="882208158">
    <w:abstractNumId w:val="32"/>
  </w:num>
  <w:num w:numId="24" w16cid:durableId="890266610">
    <w:abstractNumId w:val="3"/>
  </w:num>
  <w:num w:numId="25" w16cid:durableId="1355156741">
    <w:abstractNumId w:val="5"/>
  </w:num>
  <w:num w:numId="26" w16cid:durableId="1601915534">
    <w:abstractNumId w:val="27"/>
  </w:num>
  <w:num w:numId="27" w16cid:durableId="1522083491">
    <w:abstractNumId w:val="16"/>
  </w:num>
  <w:num w:numId="28" w16cid:durableId="1061909310">
    <w:abstractNumId w:val="7"/>
  </w:num>
  <w:num w:numId="29" w16cid:durableId="1236475106">
    <w:abstractNumId w:val="12"/>
  </w:num>
  <w:num w:numId="30" w16cid:durableId="1818299311">
    <w:abstractNumId w:val="25"/>
  </w:num>
  <w:num w:numId="31" w16cid:durableId="1777288863">
    <w:abstractNumId w:val="28"/>
  </w:num>
  <w:num w:numId="32" w16cid:durableId="1837304383">
    <w:abstractNumId w:val="20"/>
  </w:num>
  <w:num w:numId="33" w16cid:durableId="892348739">
    <w:abstractNumId w:val="29"/>
  </w:num>
  <w:num w:numId="34" w16cid:durableId="1215434033">
    <w:abstractNumId w:val="21"/>
  </w:num>
  <w:num w:numId="35" w16cid:durableId="104163594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A7496"/>
    <w:rsid w:val="00004F6C"/>
    <w:rsid w:val="00011D08"/>
    <w:rsid w:val="000153D1"/>
    <w:rsid w:val="00027F90"/>
    <w:rsid w:val="00030AA1"/>
    <w:rsid w:val="0003104A"/>
    <w:rsid w:val="00035A32"/>
    <w:rsid w:val="00036AC5"/>
    <w:rsid w:val="00037860"/>
    <w:rsid w:val="00041E4A"/>
    <w:rsid w:val="00054E42"/>
    <w:rsid w:val="000578DC"/>
    <w:rsid w:val="0006041A"/>
    <w:rsid w:val="0006130E"/>
    <w:rsid w:val="00061DCC"/>
    <w:rsid w:val="0007632F"/>
    <w:rsid w:val="00077354"/>
    <w:rsid w:val="00090636"/>
    <w:rsid w:val="000A2FAB"/>
    <w:rsid w:val="000A320F"/>
    <w:rsid w:val="000A5467"/>
    <w:rsid w:val="000C4688"/>
    <w:rsid w:val="000C48B2"/>
    <w:rsid w:val="000C6A5C"/>
    <w:rsid w:val="000D1482"/>
    <w:rsid w:val="000D7897"/>
    <w:rsid w:val="000E7EC3"/>
    <w:rsid w:val="00101710"/>
    <w:rsid w:val="00104E75"/>
    <w:rsid w:val="00115D7D"/>
    <w:rsid w:val="00116FF8"/>
    <w:rsid w:val="00117C47"/>
    <w:rsid w:val="00122B94"/>
    <w:rsid w:val="0012610A"/>
    <w:rsid w:val="001420FD"/>
    <w:rsid w:val="00150BE3"/>
    <w:rsid w:val="001535D6"/>
    <w:rsid w:val="001602B8"/>
    <w:rsid w:val="00160AD9"/>
    <w:rsid w:val="0017446F"/>
    <w:rsid w:val="00181FF7"/>
    <w:rsid w:val="00184ADF"/>
    <w:rsid w:val="0019661B"/>
    <w:rsid w:val="001B6685"/>
    <w:rsid w:val="001C0B52"/>
    <w:rsid w:val="001C262C"/>
    <w:rsid w:val="001C2D87"/>
    <w:rsid w:val="001D25EB"/>
    <w:rsid w:val="001D3CB4"/>
    <w:rsid w:val="001D76E7"/>
    <w:rsid w:val="001E4363"/>
    <w:rsid w:val="001E7F1F"/>
    <w:rsid w:val="001F21CD"/>
    <w:rsid w:val="001F72FC"/>
    <w:rsid w:val="001F7300"/>
    <w:rsid w:val="00215F6F"/>
    <w:rsid w:val="00226986"/>
    <w:rsid w:val="002411D6"/>
    <w:rsid w:val="00256FDD"/>
    <w:rsid w:val="00260F0D"/>
    <w:rsid w:val="002766B1"/>
    <w:rsid w:val="002A0F4D"/>
    <w:rsid w:val="002A5EBD"/>
    <w:rsid w:val="002B3D93"/>
    <w:rsid w:val="002E02E2"/>
    <w:rsid w:val="002E3D4E"/>
    <w:rsid w:val="002F7A44"/>
    <w:rsid w:val="00301D21"/>
    <w:rsid w:val="00307044"/>
    <w:rsid w:val="00307DBA"/>
    <w:rsid w:val="00330611"/>
    <w:rsid w:val="00331CA2"/>
    <w:rsid w:val="00341F64"/>
    <w:rsid w:val="003641E4"/>
    <w:rsid w:val="0037202C"/>
    <w:rsid w:val="003725D7"/>
    <w:rsid w:val="00373479"/>
    <w:rsid w:val="00373A22"/>
    <w:rsid w:val="00375B4E"/>
    <w:rsid w:val="0038652D"/>
    <w:rsid w:val="00386611"/>
    <w:rsid w:val="00390445"/>
    <w:rsid w:val="00392FF5"/>
    <w:rsid w:val="00393943"/>
    <w:rsid w:val="003D1F23"/>
    <w:rsid w:val="003D35F5"/>
    <w:rsid w:val="003D6860"/>
    <w:rsid w:val="003E3D3E"/>
    <w:rsid w:val="003E514E"/>
    <w:rsid w:val="0041270F"/>
    <w:rsid w:val="004139B6"/>
    <w:rsid w:val="00420398"/>
    <w:rsid w:val="00427BA1"/>
    <w:rsid w:val="00431C6C"/>
    <w:rsid w:val="00433FDA"/>
    <w:rsid w:val="004359A3"/>
    <w:rsid w:val="0045629C"/>
    <w:rsid w:val="00457733"/>
    <w:rsid w:val="004601AA"/>
    <w:rsid w:val="004657FF"/>
    <w:rsid w:val="00467719"/>
    <w:rsid w:val="004904AB"/>
    <w:rsid w:val="0049221B"/>
    <w:rsid w:val="004A5467"/>
    <w:rsid w:val="004A6542"/>
    <w:rsid w:val="004C05B6"/>
    <w:rsid w:val="004C6008"/>
    <w:rsid w:val="004C60D7"/>
    <w:rsid w:val="004D5A65"/>
    <w:rsid w:val="004E28E7"/>
    <w:rsid w:val="005003FC"/>
    <w:rsid w:val="00502434"/>
    <w:rsid w:val="00503E39"/>
    <w:rsid w:val="005046BC"/>
    <w:rsid w:val="005133B7"/>
    <w:rsid w:val="00517BB9"/>
    <w:rsid w:val="0052761A"/>
    <w:rsid w:val="00555C19"/>
    <w:rsid w:val="00561E58"/>
    <w:rsid w:val="00566227"/>
    <w:rsid w:val="00582E6C"/>
    <w:rsid w:val="00585091"/>
    <w:rsid w:val="005854D3"/>
    <w:rsid w:val="005A0982"/>
    <w:rsid w:val="005C7BE1"/>
    <w:rsid w:val="005D2545"/>
    <w:rsid w:val="005E0E52"/>
    <w:rsid w:val="005E1C89"/>
    <w:rsid w:val="005E23B0"/>
    <w:rsid w:val="006003CC"/>
    <w:rsid w:val="00607ADF"/>
    <w:rsid w:val="00620745"/>
    <w:rsid w:val="006243C8"/>
    <w:rsid w:val="00624F18"/>
    <w:rsid w:val="00636240"/>
    <w:rsid w:val="00647893"/>
    <w:rsid w:val="00650A45"/>
    <w:rsid w:val="00650D58"/>
    <w:rsid w:val="0065714B"/>
    <w:rsid w:val="00661C57"/>
    <w:rsid w:val="00690745"/>
    <w:rsid w:val="006A470E"/>
    <w:rsid w:val="006B2398"/>
    <w:rsid w:val="006D41ED"/>
    <w:rsid w:val="006E11C3"/>
    <w:rsid w:val="006E3703"/>
    <w:rsid w:val="006F67D9"/>
    <w:rsid w:val="00704CF8"/>
    <w:rsid w:val="00722CF0"/>
    <w:rsid w:val="00751AB0"/>
    <w:rsid w:val="007572DA"/>
    <w:rsid w:val="00765997"/>
    <w:rsid w:val="00772582"/>
    <w:rsid w:val="00783050"/>
    <w:rsid w:val="00790136"/>
    <w:rsid w:val="00790DBD"/>
    <w:rsid w:val="007A23BD"/>
    <w:rsid w:val="007A7496"/>
    <w:rsid w:val="007B1539"/>
    <w:rsid w:val="007C1950"/>
    <w:rsid w:val="007D6155"/>
    <w:rsid w:val="007F4F94"/>
    <w:rsid w:val="008008E8"/>
    <w:rsid w:val="008058B5"/>
    <w:rsid w:val="00830E10"/>
    <w:rsid w:val="00835A6A"/>
    <w:rsid w:val="0083720C"/>
    <w:rsid w:val="00843CCE"/>
    <w:rsid w:val="00853BC1"/>
    <w:rsid w:val="00854729"/>
    <w:rsid w:val="00860CAD"/>
    <w:rsid w:val="00875A3B"/>
    <w:rsid w:val="00875CA1"/>
    <w:rsid w:val="0089396C"/>
    <w:rsid w:val="00897B6F"/>
    <w:rsid w:val="008C1384"/>
    <w:rsid w:val="008F0C2E"/>
    <w:rsid w:val="008F285C"/>
    <w:rsid w:val="00915195"/>
    <w:rsid w:val="00924035"/>
    <w:rsid w:val="00932D09"/>
    <w:rsid w:val="00933978"/>
    <w:rsid w:val="009503B1"/>
    <w:rsid w:val="00950B43"/>
    <w:rsid w:val="009656EA"/>
    <w:rsid w:val="009755F2"/>
    <w:rsid w:val="009964E8"/>
    <w:rsid w:val="009C18AD"/>
    <w:rsid w:val="009D3B6E"/>
    <w:rsid w:val="009D67D7"/>
    <w:rsid w:val="009E2035"/>
    <w:rsid w:val="009E3477"/>
    <w:rsid w:val="009E56FA"/>
    <w:rsid w:val="009E7585"/>
    <w:rsid w:val="00A30672"/>
    <w:rsid w:val="00A31BF4"/>
    <w:rsid w:val="00A40B7B"/>
    <w:rsid w:val="00A424FB"/>
    <w:rsid w:val="00A47BFF"/>
    <w:rsid w:val="00A66642"/>
    <w:rsid w:val="00A82A92"/>
    <w:rsid w:val="00A87F8B"/>
    <w:rsid w:val="00A967CC"/>
    <w:rsid w:val="00AB08D5"/>
    <w:rsid w:val="00AC4BEB"/>
    <w:rsid w:val="00AE51E2"/>
    <w:rsid w:val="00B01693"/>
    <w:rsid w:val="00B143EB"/>
    <w:rsid w:val="00B152EE"/>
    <w:rsid w:val="00B17E47"/>
    <w:rsid w:val="00B17EE2"/>
    <w:rsid w:val="00B2511E"/>
    <w:rsid w:val="00B459D6"/>
    <w:rsid w:val="00B51145"/>
    <w:rsid w:val="00B540D6"/>
    <w:rsid w:val="00B66404"/>
    <w:rsid w:val="00B70CBE"/>
    <w:rsid w:val="00B754ED"/>
    <w:rsid w:val="00B82AEF"/>
    <w:rsid w:val="00B97798"/>
    <w:rsid w:val="00BB593E"/>
    <w:rsid w:val="00BB6C71"/>
    <w:rsid w:val="00BC797B"/>
    <w:rsid w:val="00BD2F17"/>
    <w:rsid w:val="00BE0E98"/>
    <w:rsid w:val="00BF4C62"/>
    <w:rsid w:val="00C15AE2"/>
    <w:rsid w:val="00C43E3E"/>
    <w:rsid w:val="00C460B7"/>
    <w:rsid w:val="00C472E8"/>
    <w:rsid w:val="00C67988"/>
    <w:rsid w:val="00CB51F6"/>
    <w:rsid w:val="00CC5792"/>
    <w:rsid w:val="00CE0220"/>
    <w:rsid w:val="00CE344C"/>
    <w:rsid w:val="00CE7DE4"/>
    <w:rsid w:val="00CF1D2E"/>
    <w:rsid w:val="00D1468C"/>
    <w:rsid w:val="00D14D09"/>
    <w:rsid w:val="00D240FA"/>
    <w:rsid w:val="00D25E90"/>
    <w:rsid w:val="00D30F75"/>
    <w:rsid w:val="00D404A0"/>
    <w:rsid w:val="00D527D2"/>
    <w:rsid w:val="00D61B69"/>
    <w:rsid w:val="00D62F89"/>
    <w:rsid w:val="00D6362C"/>
    <w:rsid w:val="00D7320D"/>
    <w:rsid w:val="00DA5EB5"/>
    <w:rsid w:val="00DA6893"/>
    <w:rsid w:val="00DA75CF"/>
    <w:rsid w:val="00DB734E"/>
    <w:rsid w:val="00DC3D33"/>
    <w:rsid w:val="00DC4D4C"/>
    <w:rsid w:val="00DD2A47"/>
    <w:rsid w:val="00E06C20"/>
    <w:rsid w:val="00E12D8F"/>
    <w:rsid w:val="00E16037"/>
    <w:rsid w:val="00E2037B"/>
    <w:rsid w:val="00E270C8"/>
    <w:rsid w:val="00E36933"/>
    <w:rsid w:val="00E70447"/>
    <w:rsid w:val="00E72A47"/>
    <w:rsid w:val="00E74A64"/>
    <w:rsid w:val="00EA2594"/>
    <w:rsid w:val="00EB55E3"/>
    <w:rsid w:val="00EC4036"/>
    <w:rsid w:val="00EC72EA"/>
    <w:rsid w:val="00ED35BB"/>
    <w:rsid w:val="00ED4729"/>
    <w:rsid w:val="00F24810"/>
    <w:rsid w:val="00F315BD"/>
    <w:rsid w:val="00F34DC3"/>
    <w:rsid w:val="00F37220"/>
    <w:rsid w:val="00F644DA"/>
    <w:rsid w:val="00F773F5"/>
    <w:rsid w:val="00F87A6E"/>
    <w:rsid w:val="00FB40A6"/>
    <w:rsid w:val="00FC0A86"/>
    <w:rsid w:val="00FC78E1"/>
    <w:rsid w:val="00FD63FB"/>
    <w:rsid w:val="00FD694A"/>
    <w:rsid w:val="00FE6048"/>
    <w:rsid w:val="00FF4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5160B"/>
  <w15:docId w15:val="{D4E47D10-BD9D-4A06-A247-1577C0056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7496"/>
    <w:rPr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496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7BE1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7BE1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C7BE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7496"/>
    <w:rPr>
      <w:rFonts w:eastAsiaTheme="majorEastAsia" w:cstheme="majorBidi"/>
      <w:b/>
      <w:sz w:val="32"/>
      <w:szCs w:val="32"/>
    </w:rPr>
  </w:style>
  <w:style w:type="table" w:styleId="TableGrid">
    <w:name w:val="Table Grid"/>
    <w:basedOn w:val="TableNormal"/>
    <w:uiPriority w:val="39"/>
    <w:rsid w:val="007A7496"/>
    <w:pPr>
      <w:spacing w:after="0" w:line="240" w:lineRule="auto"/>
    </w:pPr>
    <w:rPr>
      <w:kern w:val="0"/>
      <w:szCs w:val="28"/>
      <w:lang w:val="vi-V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7A7496"/>
    <w:pPr>
      <w:tabs>
        <w:tab w:val="center" w:pos="4680"/>
        <w:tab w:val="right" w:pos="9360"/>
      </w:tabs>
      <w:spacing w:after="0" w:line="240" w:lineRule="auto"/>
    </w:pPr>
    <w:rPr>
      <w:kern w:val="0"/>
      <w:lang w:val="vi-VN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7A7496"/>
    <w:rPr>
      <w:kern w:val="0"/>
      <w:szCs w:val="28"/>
      <w:lang w:val="vi-VN"/>
      <w14:ligatures w14:val="none"/>
    </w:rPr>
  </w:style>
  <w:style w:type="paragraph" w:styleId="ListParagraph">
    <w:name w:val="List Paragraph"/>
    <w:basedOn w:val="Normal"/>
    <w:uiPriority w:val="34"/>
    <w:qFormat/>
    <w:rsid w:val="0077258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14D09"/>
    <w:pPr>
      <w:spacing w:before="100" w:beforeAutospacing="1" w:after="100" w:afterAutospacing="1" w:line="240" w:lineRule="auto"/>
    </w:pPr>
    <w:rPr>
      <w:rFonts w:eastAsia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D14D09"/>
    <w:rPr>
      <w:b/>
      <w:bCs/>
    </w:rPr>
  </w:style>
  <w:style w:type="character" w:styleId="Hyperlink">
    <w:name w:val="Hyperlink"/>
    <w:basedOn w:val="DefaultParagraphFont"/>
    <w:uiPriority w:val="99"/>
    <w:unhideWhenUsed/>
    <w:rsid w:val="00ED47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4729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1B6685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40B7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5C7BE1"/>
    <w:rPr>
      <w:rFonts w:eastAsiaTheme="majorEastAsia" w:cstheme="majorBidi"/>
      <w:b/>
      <w:szCs w:val="24"/>
    </w:rPr>
  </w:style>
  <w:style w:type="character" w:styleId="Emphasis">
    <w:name w:val="Emphasis"/>
    <w:basedOn w:val="DefaultParagraphFont"/>
    <w:uiPriority w:val="20"/>
    <w:qFormat/>
    <w:rsid w:val="00181FF7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5C7BE1"/>
    <w:rPr>
      <w:rFonts w:eastAsiaTheme="majorEastAsia" w:cstheme="majorBidi"/>
      <w:b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5C7BE1"/>
    <w:rPr>
      <w:rFonts w:asciiTheme="majorHAnsi" w:eastAsiaTheme="majorEastAsia" w:hAnsiTheme="majorHAnsi" w:cstheme="majorBidi"/>
      <w:i/>
      <w:iCs/>
      <w:color w:val="2F5496" w:themeColor="accent1" w:themeShade="BF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9E7585"/>
    <w:pPr>
      <w:outlineLvl w:val="9"/>
    </w:pPr>
    <w:rPr>
      <w:rFonts w:asciiTheme="majorHAnsi" w:hAnsiTheme="majorHAnsi"/>
      <w:b w:val="0"/>
      <w:color w:val="2F5496" w:themeColor="accent1" w:themeShade="BF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E75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7585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9E7585"/>
    <w:pPr>
      <w:spacing w:after="100"/>
      <w:ind w:left="560"/>
    </w:pPr>
  </w:style>
  <w:style w:type="paragraph" w:styleId="Header">
    <w:name w:val="header"/>
    <w:basedOn w:val="Normal"/>
    <w:link w:val="HeaderChar"/>
    <w:uiPriority w:val="99"/>
    <w:unhideWhenUsed/>
    <w:rsid w:val="007901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0136"/>
    <w:rPr>
      <w:szCs w:val="28"/>
    </w:rPr>
  </w:style>
  <w:style w:type="paragraph" w:styleId="TableofFigures">
    <w:name w:val="table of figures"/>
    <w:basedOn w:val="Normal"/>
    <w:next w:val="Normal"/>
    <w:uiPriority w:val="99"/>
    <w:unhideWhenUsed/>
    <w:rsid w:val="00FD694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624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1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40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2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tedu.com.vn/lap-trinh-c/gioi-thieu-ve-ngon-ngu-c-va-net-platform-312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hiepsiit.com/detail/aspxmvc/asp-net-mvc/ket-noi-co-so-du-lieu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3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tuhoclaptrinh.edu.vn/gioi-thieu-ve-ngon-ngu-c-va-cong-nghe-net-1049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xuanthulab.net/asp-net-razor-su-dung-identity-de-tao-user-xac-thuc-dang-nhap-website.html" TargetMode="Externa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C4BE9E-9741-4AA8-BD6B-500AD695A8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~WRL3914.tmp</Template>
  <TotalTime>684</TotalTime>
  <Pages>1</Pages>
  <Words>3851</Words>
  <Characters>21952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2024-04-07T13:34:00Z</dcterms:created>
  <dcterms:modified xsi:type="dcterms:W3CDTF">2024-06-05T18:21:00Z</dcterms:modified>
</cp:coreProperties>
</file>